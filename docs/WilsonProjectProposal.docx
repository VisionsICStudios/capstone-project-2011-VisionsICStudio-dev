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FB987D" w14:textId="1E4BEC71" w:rsidR="001273C1" w:rsidRPr="004F63E3" w:rsidRDefault="004F0453">
      <w:pPr>
        <w:pStyle w:val="Title"/>
        <w:rPr>
          <w:color w:val="02A1DA"/>
        </w:rPr>
      </w:pPr>
      <w:sdt>
        <w:sdtPr>
          <w:rPr>
            <w:color w:val="000000" w:themeColor="text1"/>
          </w:rPr>
          <w:alias w:val="Enter your company name:"/>
          <w:tag w:val="Enter your company name:"/>
          <w:id w:val="1501239775"/>
          <w:placeholder>
            <w:docPart w:val="43B12DDEF6CD54439736C3D8E38AEB5D"/>
          </w:placeholder>
          <w:dataBinding w:prefixMappings="xmlns:ns0='http://schemas.openxmlformats.org/officeDocument/2006/extended-properties' " w:xpath="/ns0:Properties[1]/ns0:Company[1]" w:storeItemID="{6668398D-A668-4E3E-A5EB-62B293D839F1}"/>
          <w15:appearance w15:val="hidden"/>
          <w:text w:multiLine="1"/>
        </w:sdtPr>
        <w:sdtEndPr/>
        <w:sdtContent>
          <w:r w:rsidR="00AF3375" w:rsidRPr="00D7431D">
            <w:rPr>
              <w:color w:val="000000" w:themeColor="text1"/>
            </w:rPr>
            <w:t>VisionsICstudio</w:t>
          </w:r>
          <w:r w:rsidR="0060607B">
            <w:rPr>
              <w:color w:val="000000" w:themeColor="text1"/>
            </w:rPr>
            <w:t xml:space="preserve"> | Aaron wilson</w:t>
          </w:r>
        </w:sdtContent>
      </w:sdt>
      <w:r w:rsidR="00C16778" w:rsidRPr="004F63E3">
        <w:rPr>
          <w:color w:val="02A1DA"/>
        </w:rPr>
        <w:br/>
      </w:r>
      <w:r w:rsidR="004F63E3" w:rsidRPr="004F63E3">
        <w:rPr>
          <w:color w:val="02A1DA"/>
        </w:rPr>
        <w:t>Project Proposal</w:t>
      </w:r>
    </w:p>
    <w:p w14:paraId="7415EA05" w14:textId="47CE0DFD" w:rsidR="001273C1" w:rsidRPr="00A43AF3" w:rsidRDefault="00AF3375">
      <w:pPr>
        <w:pStyle w:val="Subtitle"/>
        <w:rPr>
          <w:noProof/>
          <w:color w:val="FF0366"/>
        </w:rPr>
      </w:pPr>
      <w:r w:rsidRPr="00A43AF3">
        <w:rPr>
          <w:color w:val="FF0366"/>
        </w:rPr>
        <w:t>FamilySocial</w:t>
      </w:r>
      <w:r w:rsidR="00620DE7" w:rsidRPr="00A43AF3">
        <w:rPr>
          <w:color w:val="FF0366"/>
        </w:rPr>
        <w:t xml:space="preserve"> Web application (SPA)</w:t>
      </w:r>
      <w:r w:rsidR="00D94895" w:rsidRPr="00A43AF3">
        <w:rPr>
          <w:noProof/>
          <w:color w:val="FF0366"/>
        </w:rPr>
        <w:t xml:space="preserve"> </w:t>
      </w:r>
    </w:p>
    <w:p w14:paraId="6C2C7FC5" w14:textId="77777777" w:rsidR="007D1993" w:rsidRPr="007D1993" w:rsidRDefault="007D1993" w:rsidP="007D1993"/>
    <w:p w14:paraId="374030AE" w14:textId="345F18A6" w:rsidR="007D1993" w:rsidRPr="007D1993" w:rsidRDefault="007D1993" w:rsidP="007D1993">
      <w:r>
        <w:rPr>
          <w:noProof/>
        </w:rPr>
        <mc:AlternateContent>
          <mc:Choice Requires="wps">
            <w:drawing>
              <wp:anchor distT="0" distB="0" distL="114300" distR="114300" simplePos="0" relativeHeight="251659264" behindDoc="0" locked="0" layoutInCell="1" allowOverlap="1" wp14:anchorId="3A3A8EB7" wp14:editId="2185596F">
                <wp:simplePos x="0" y="0"/>
                <wp:positionH relativeFrom="column">
                  <wp:posOffset>-123190</wp:posOffset>
                </wp:positionH>
                <wp:positionV relativeFrom="paragraph">
                  <wp:posOffset>42631</wp:posOffset>
                </wp:positionV>
                <wp:extent cx="6183630" cy="763270"/>
                <wp:effectExtent l="0" t="0" r="13970" b="11430"/>
                <wp:wrapNone/>
                <wp:docPr id="35" name="Text Box 35"/>
                <wp:cNvGraphicFramePr/>
                <a:graphic xmlns:a="http://schemas.openxmlformats.org/drawingml/2006/main">
                  <a:graphicData uri="http://schemas.microsoft.com/office/word/2010/wordprocessingShape">
                    <wps:wsp>
                      <wps:cNvSpPr txBox="1"/>
                      <wps:spPr>
                        <a:xfrm>
                          <a:off x="0" y="0"/>
                          <a:ext cx="6183630" cy="763270"/>
                        </a:xfrm>
                        <a:prstGeom prst="rect">
                          <a:avLst/>
                        </a:prstGeom>
                        <a:solidFill>
                          <a:schemeClr val="lt1"/>
                        </a:solidFill>
                        <a:ln w="6350">
                          <a:solidFill>
                            <a:schemeClr val="bg1"/>
                          </a:solidFill>
                        </a:ln>
                      </wps:spPr>
                      <wps:txbx>
                        <w:txbxContent>
                          <w:p w14:paraId="3AB6C4F6" w14:textId="13C4CD7F" w:rsidR="007D1993" w:rsidRPr="004F63E3" w:rsidRDefault="007D1993" w:rsidP="007D1993">
                            <w:pPr>
                              <w:jc w:val="center"/>
                              <w:rPr>
                                <w:color w:val="02A1DA"/>
                              </w:rPr>
                            </w:pPr>
                            <w:r w:rsidRPr="004F63E3">
                              <w:rPr>
                                <w:noProof/>
                                <w:color w:val="02A1DA"/>
                              </w:rPr>
                              <w:drawing>
                                <wp:inline distT="0" distB="0" distL="0" distR="0" wp14:anchorId="000C3045" wp14:editId="6EA48435">
                                  <wp:extent cx="2819400" cy="68580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9400" cy="6858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A3A8EB7" id="_x0000_t202" coordsize="21600,21600" o:spt="202" path="m,l,21600r21600,l21600,xe">
                <v:stroke joinstyle="miter"/>
                <v:path gradientshapeok="t" o:connecttype="rect"/>
              </v:shapetype>
              <v:shape id="Text Box 35" o:spid="_x0000_s1026" type="#_x0000_t202" style="position:absolute;margin-left:-9.7pt;margin-top:3.35pt;width:486.9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" fillcolor="white [3201]" strokecolor="white [3212]" strokeweight=".5pt">
                <v:textbox>
                  <w:txbxContent>
                    <w:p w14:paraId="3AB6C4F6" w14:textId="13C4CD7F" w:rsidR="007D1993" w:rsidRPr="004F63E3" w:rsidRDefault="007D1993" w:rsidP="007D1993">
                      <w:pPr>
                        <w:jc w:val="center"/>
                        <w:rPr>
                          <w:color w:val="02A1DA"/>
                        </w:rPr>
                      </w:pPr>
                      <w:r w:rsidRPr="004F63E3">
                        <w:rPr>
                          <w:noProof/>
                          <w:color w:val="02A1DA"/>
                        </w:rPr>
                        <w:drawing>
                          <wp:inline distT="0" distB="0" distL="0" distR="0" wp14:anchorId="000C3045" wp14:editId="6EA48435">
                            <wp:extent cx="2819400" cy="685800"/>
                            <wp:effectExtent l="0" t="0" r="0" b="0"/>
                            <wp:docPr id="22" name="Picture 2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Ic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819400" cy="685800"/>
                                    </a:xfrm>
                                    <a:prstGeom prst="rect">
                                      <a:avLst/>
                                    </a:prstGeom>
                                  </pic:spPr>
                                </pic:pic>
                              </a:graphicData>
                            </a:graphic>
                          </wp:inline>
                        </w:drawing>
                      </w:r>
                    </w:p>
                  </w:txbxContent>
                </v:textbox>
              </v:shape>
            </w:pict>
          </mc:Fallback>
        </mc:AlternateContent>
      </w:r>
    </w:p>
    <w:p w14:paraId="07BFB044" w14:textId="205DF300" w:rsidR="00386778" w:rsidRDefault="00386778" w:rsidP="00BE3CD6">
      <w:pPr>
        <w:pStyle w:val="Heading2"/>
      </w:pPr>
    </w:p>
    <w:p w14:paraId="7C2965C1" w14:textId="022E87BB" w:rsidR="007D1993" w:rsidRDefault="007D1993" w:rsidP="007D1993"/>
    <w:p w14:paraId="30339D55" w14:textId="77777777" w:rsidR="001273C1" w:rsidRDefault="004F0453">
      <w:pPr>
        <w:pStyle w:val="Heading1"/>
      </w:pPr>
      <w:sdt>
        <w:sdtPr>
          <w:alias w:val="Overview:"/>
          <w:tag w:val="Overview:"/>
          <w:id w:val="-1324508684"/>
          <w:placeholder>
            <w:docPart w:val="ED78FA63B2774D4384249C97FC7BAC9D"/>
          </w:placeholder>
          <w:temporary/>
          <w:showingPlcHdr/>
          <w15:appearance w15:val="hidden"/>
        </w:sdtPr>
        <w:sdtEndPr/>
        <w:sdtContent>
          <w:r w:rsidR="00386778" w:rsidRPr="004F63E3">
            <w:rPr>
              <w:color w:val="02A1DA"/>
            </w:rPr>
            <w:t>Overview</w:t>
          </w:r>
        </w:sdtContent>
      </w:sdt>
    </w:p>
    <w:p w14:paraId="61301A1E" w14:textId="77777777" w:rsidR="001273C1" w:rsidRDefault="001273C1">
      <w:pPr>
        <w:pStyle w:val="NoSpacing"/>
      </w:pPr>
    </w:p>
    <w:p w14:paraId="0D66E351" w14:textId="7F12D2C8" w:rsidR="001273C1" w:rsidRDefault="004F0453">
      <w:sdt>
        <w:sdtPr>
          <w:rPr>
            <w:b/>
            <w:bCs/>
          </w:rPr>
          <w:alias w:val="Your Company name:"/>
          <w:tag w:val="Your Company name:"/>
          <w:id w:val="-1319412129"/>
          <w:placeholder>
            <w:docPart w:val="4C9F2B4B7B8AA74F9BA4CEF10C25051C"/>
          </w:placeholder>
          <w:dataBinding w:prefixMappings="xmlns:ns0='http://schemas.openxmlformats.org/officeDocument/2006/extended-properties' " w:xpath="/ns0:Properties[1]/ns0:Company[1]" w:storeItemID="{6668398D-A668-4E3E-A5EB-62B293D839F1}"/>
          <w15:appearance w15:val="hidden"/>
          <w:text/>
        </w:sdtPr>
        <w:sdtEndPr/>
        <w:sdtContent>
          <w:r w:rsidR="0060607B" w:rsidRPr="0060607B">
            <w:rPr>
              <w:b/>
              <w:bCs/>
            </w:rPr>
            <w:t>VisionsICstudio | Aaron wilson</w:t>
          </w:r>
        </w:sdtContent>
      </w:sdt>
      <w:r w:rsidR="00C16778">
        <w:t xml:space="preserve"> </w:t>
      </w:r>
      <w:sdt>
        <w:sdtPr>
          <w:alias w:val="Enter description:"/>
          <w:tag w:val="Enter description:"/>
          <w:id w:val="-1101337332"/>
          <w:placeholder>
            <w:docPart w:val="AE3C415AB0FA3640A12AA9BC1642ABB7"/>
          </w:placeholder>
          <w:temporary/>
          <w:showingPlcHdr/>
          <w15:appearance w15:val="hidden"/>
        </w:sdtPr>
        <w:sdtEndPr/>
        <w:sdtContent>
          <w:r w:rsidR="00386778">
            <w:t>is pleased to submit this proposal for services to support</w:t>
          </w:r>
        </w:sdtContent>
      </w:sdt>
      <w:r w:rsidR="00386778">
        <w:t xml:space="preserve"> </w:t>
      </w:r>
      <w:sdt>
        <w:sdtPr>
          <w:rPr>
            <w:b/>
            <w:bCs/>
          </w:rPr>
          <w:alias w:val="Client name:"/>
          <w:tag w:val="Client name:"/>
          <w:id w:val="-1704244616"/>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rsidRPr="0060607B">
            <w:rPr>
              <w:b/>
              <w:bCs/>
            </w:rPr>
            <w:t>FamilySocial</w:t>
          </w:r>
        </w:sdtContent>
      </w:sdt>
      <w:r w:rsidR="00386778">
        <w:t xml:space="preserve"> </w:t>
      </w:r>
      <w:r w:rsidR="0060607B">
        <w:t>i</w:t>
      </w:r>
      <w:r w:rsidR="00AF3375">
        <w:t>n its interest to provide its cliental with a new type of social media application that is family focused and driven by the need for a less judgmental social media platform.</w:t>
      </w:r>
      <w:r w:rsidR="00C272C0">
        <w:t xml:space="preserve"> This is a </w:t>
      </w:r>
      <w:r w:rsidR="00AD2E2B">
        <w:t xml:space="preserve">continuation of a project that took life in a previous course, but it was front-end focused and limited. The goal is to bring it to the next level and focus on the </w:t>
      </w:r>
      <w:proofErr w:type="gramStart"/>
      <w:r w:rsidR="00AD2E2B">
        <w:t>back-end</w:t>
      </w:r>
      <w:proofErr w:type="gramEnd"/>
      <w:r w:rsidR="00AD2E2B">
        <w:t xml:space="preserve"> and an utilize a database technology.</w:t>
      </w:r>
    </w:p>
    <w:p w14:paraId="3F2B5BEA" w14:textId="77777777" w:rsidR="001273C1" w:rsidRDefault="004F0453">
      <w:pPr>
        <w:pStyle w:val="Heading2"/>
      </w:pPr>
      <w:sdt>
        <w:sdtPr>
          <w:alias w:val="The Objective:"/>
          <w:tag w:val="The Objective:"/>
          <w:id w:val="-75594084"/>
          <w:placeholder>
            <w:docPart w:val="2134C74044B73F4EB1D25C4BD083C398"/>
          </w:placeholder>
          <w:temporary/>
          <w:showingPlcHdr/>
          <w15:appearance w15:val="hidden"/>
        </w:sdtPr>
        <w:sdtEndPr/>
        <w:sdtContent>
          <w:r w:rsidR="00386778" w:rsidRPr="004F63E3">
            <w:rPr>
              <w:color w:val="A34696"/>
            </w:rPr>
            <w:t>The Objective</w:t>
          </w:r>
        </w:sdtContent>
      </w:sdt>
    </w:p>
    <w:p w14:paraId="4EE42B4A" w14:textId="77777777" w:rsidR="001273C1" w:rsidRDefault="001273C1">
      <w:pPr>
        <w:pStyle w:val="NoSpacing"/>
      </w:pPr>
    </w:p>
    <w:p w14:paraId="225D975E" w14:textId="43089723" w:rsidR="001273C1" w:rsidRDefault="00AF3375" w:rsidP="004F63E3">
      <w:pPr>
        <w:pStyle w:val="ListBullet"/>
      </w:pPr>
      <w:r>
        <w:t>A family</w:t>
      </w:r>
      <w:r w:rsidR="00C643F5">
        <w:t>-friendly social media application</w:t>
      </w:r>
    </w:p>
    <w:p w14:paraId="7B84B0AF" w14:textId="3B9AF341" w:rsidR="001273C1" w:rsidRDefault="00C643F5">
      <w:pPr>
        <w:pStyle w:val="ListBullet"/>
      </w:pPr>
      <w:r>
        <w:t>Drastically reduce online bullying that takes place through big social media entities</w:t>
      </w:r>
    </w:p>
    <w:p w14:paraId="21C5A098" w14:textId="4272E0C6" w:rsidR="007D1993" w:rsidRDefault="00C643F5" w:rsidP="00A43AF3">
      <w:pPr>
        <w:pStyle w:val="ListBullet"/>
      </w:pPr>
      <w:r>
        <w:t>Deliver the same feature-rich qualities of that of the larger social media platforms</w:t>
      </w:r>
    </w:p>
    <w:p w14:paraId="0C2C86F9" w14:textId="77777777" w:rsidR="001273C1" w:rsidRDefault="004F0453">
      <w:pPr>
        <w:pStyle w:val="Heading2"/>
      </w:pPr>
      <w:sdt>
        <w:sdtPr>
          <w:alias w:val="The Opportunity:"/>
          <w:tag w:val="The Opportunity:"/>
          <w:id w:val="295649087"/>
          <w:placeholder>
            <w:docPart w:val="9BB93DFF1FD92A42A922E288B8E77403"/>
          </w:placeholder>
          <w:temporary/>
          <w:showingPlcHdr/>
          <w15:appearance w15:val="hidden"/>
        </w:sdtPr>
        <w:sdtEndPr/>
        <w:sdtContent>
          <w:r w:rsidR="00386778" w:rsidRPr="004F63E3">
            <w:rPr>
              <w:color w:val="A34696"/>
            </w:rPr>
            <w:t>The Opportunity</w:t>
          </w:r>
        </w:sdtContent>
      </w:sdt>
    </w:p>
    <w:p w14:paraId="7756CC1B" w14:textId="77777777" w:rsidR="001273C1" w:rsidRDefault="001273C1">
      <w:pPr>
        <w:pStyle w:val="NoSpacing"/>
      </w:pPr>
    </w:p>
    <w:p w14:paraId="57E1120E" w14:textId="1AADD36F" w:rsidR="001273C1" w:rsidRDefault="00C643F5">
      <w:pPr>
        <w:pStyle w:val="ListBullet"/>
      </w:pPr>
      <w:r>
        <w:t>Create an application UI that is feature friendly</w:t>
      </w:r>
    </w:p>
    <w:p w14:paraId="707E92CD" w14:textId="19950E69" w:rsidR="001273C1" w:rsidRDefault="00C643F5">
      <w:pPr>
        <w:pStyle w:val="ListBullet"/>
      </w:pPr>
      <w:r>
        <w:t>Have login/logout, blog, search</w:t>
      </w:r>
      <w:r w:rsidR="005E31BC">
        <w:t>, chat and notifications</w:t>
      </w:r>
      <w:r>
        <w:t xml:space="preserve"> all in a dashboard structure</w:t>
      </w:r>
    </w:p>
    <w:p w14:paraId="42D2BC02" w14:textId="065697C2" w:rsidR="001273C1" w:rsidRDefault="005E31BC">
      <w:pPr>
        <w:pStyle w:val="ListBullet"/>
      </w:pPr>
      <w:r>
        <w:t>Make sure the application is safe and secure for all users</w:t>
      </w:r>
    </w:p>
    <w:p w14:paraId="2983642E" w14:textId="77777777" w:rsidR="001273C1" w:rsidRDefault="004F0453">
      <w:pPr>
        <w:pStyle w:val="Heading2"/>
      </w:pPr>
      <w:sdt>
        <w:sdtPr>
          <w:alias w:val="The Solution:"/>
          <w:tag w:val="The Solution:"/>
          <w:id w:val="494454261"/>
          <w:placeholder>
            <w:docPart w:val="60170000ADBAE14897B73682E79C55C1"/>
          </w:placeholder>
          <w:temporary/>
          <w:showingPlcHdr/>
          <w15:appearance w15:val="hidden"/>
        </w:sdtPr>
        <w:sdtEndPr/>
        <w:sdtContent>
          <w:r w:rsidR="00386778" w:rsidRPr="004F63E3">
            <w:rPr>
              <w:color w:val="A34696"/>
            </w:rPr>
            <w:t>The Solution</w:t>
          </w:r>
        </w:sdtContent>
      </w:sdt>
    </w:p>
    <w:p w14:paraId="21BBA73B" w14:textId="77777777" w:rsidR="001273C1" w:rsidRDefault="001273C1">
      <w:pPr>
        <w:pStyle w:val="NoSpacing"/>
      </w:pPr>
    </w:p>
    <w:p w14:paraId="370B5335" w14:textId="0A274B66" w:rsidR="001273C1" w:rsidRDefault="005E31BC">
      <w:pPr>
        <w:pStyle w:val="ListBullet"/>
      </w:pPr>
      <w:r>
        <w:t>Carefully plan a strategy for FamilySocial application</w:t>
      </w:r>
    </w:p>
    <w:p w14:paraId="4883EAC0" w14:textId="20843ADC" w:rsidR="001273C1" w:rsidRDefault="005E31BC">
      <w:pPr>
        <w:pStyle w:val="ListBullet"/>
      </w:pPr>
      <w:r>
        <w:t>Develop the FamilySocial application</w:t>
      </w:r>
    </w:p>
    <w:p w14:paraId="07D1A111" w14:textId="0BD2C33F" w:rsidR="001273C1" w:rsidRDefault="005E31BC">
      <w:pPr>
        <w:pStyle w:val="ListBullet"/>
      </w:pPr>
      <w:r>
        <w:t>Review and optimize the FamilySocial application</w:t>
      </w:r>
    </w:p>
    <w:p w14:paraId="48705933" w14:textId="2F98F9A4" w:rsidR="005E31BC" w:rsidRDefault="005E31BC" w:rsidP="004F63E3">
      <w:pPr>
        <w:pStyle w:val="ListBullet"/>
        <w:numPr>
          <w:ilvl w:val="0"/>
          <w:numId w:val="15"/>
        </w:numPr>
      </w:pPr>
      <w:r>
        <w:t>Deploy the FamilySocial application to the web</w:t>
      </w:r>
    </w:p>
    <w:p w14:paraId="2002FED0" w14:textId="7DD2E8F5" w:rsidR="00A43AF3" w:rsidRDefault="00A43AF3" w:rsidP="00A43AF3">
      <w:pPr>
        <w:pStyle w:val="ListBullet"/>
        <w:numPr>
          <w:ilvl w:val="0"/>
          <w:numId w:val="0"/>
        </w:numPr>
        <w:ind w:left="432"/>
      </w:pPr>
    </w:p>
    <w:p w14:paraId="1F3FF638" w14:textId="73D57584" w:rsidR="00A43AF3" w:rsidRDefault="00A43AF3" w:rsidP="00A43AF3">
      <w:pPr>
        <w:pStyle w:val="ListBullet"/>
        <w:numPr>
          <w:ilvl w:val="0"/>
          <w:numId w:val="0"/>
        </w:numPr>
        <w:ind w:left="432"/>
      </w:pPr>
    </w:p>
    <w:p w14:paraId="5F0A4B7A" w14:textId="28FE7158" w:rsidR="00A43AF3" w:rsidRDefault="00A43AF3" w:rsidP="00A43AF3">
      <w:pPr>
        <w:pStyle w:val="ListBullet"/>
        <w:numPr>
          <w:ilvl w:val="0"/>
          <w:numId w:val="0"/>
        </w:numPr>
        <w:ind w:left="432"/>
      </w:pPr>
    </w:p>
    <w:p w14:paraId="444F17A2" w14:textId="294A7373" w:rsidR="00A43AF3" w:rsidRDefault="00A43AF3" w:rsidP="00A43AF3">
      <w:pPr>
        <w:pStyle w:val="ListBullet"/>
        <w:numPr>
          <w:ilvl w:val="0"/>
          <w:numId w:val="0"/>
        </w:numPr>
        <w:ind w:left="432"/>
      </w:pPr>
    </w:p>
    <w:p w14:paraId="283BD533" w14:textId="77777777" w:rsidR="00A43AF3" w:rsidRDefault="00A43AF3" w:rsidP="00A43AF3">
      <w:pPr>
        <w:pStyle w:val="ListBullet"/>
        <w:numPr>
          <w:ilvl w:val="0"/>
          <w:numId w:val="0"/>
        </w:numPr>
        <w:ind w:left="432"/>
      </w:pPr>
    </w:p>
    <w:p w14:paraId="101CD070" w14:textId="77777777" w:rsidR="001273C1" w:rsidRDefault="004F0453">
      <w:pPr>
        <w:pStyle w:val="Heading1"/>
      </w:pPr>
      <w:sdt>
        <w:sdtPr>
          <w:alias w:val="Our Proposal:"/>
          <w:tag w:val="Our Proposal:"/>
          <w:id w:val="-924729588"/>
          <w:placeholder>
            <w:docPart w:val="091D23B48D10CC488F48D92E035BB87B"/>
          </w:placeholder>
          <w:temporary/>
          <w:showingPlcHdr/>
          <w15:appearance w15:val="hidden"/>
        </w:sdtPr>
        <w:sdtEndPr/>
        <w:sdtContent>
          <w:r w:rsidR="00386778" w:rsidRPr="004F63E3">
            <w:rPr>
              <w:color w:val="02A1DA"/>
            </w:rPr>
            <w:t>Our Proposal</w:t>
          </w:r>
        </w:sdtContent>
      </w:sdt>
    </w:p>
    <w:p w14:paraId="1C124D55" w14:textId="77777777" w:rsidR="001273C1" w:rsidRDefault="001273C1">
      <w:pPr>
        <w:pStyle w:val="NoSpacing"/>
      </w:pPr>
    </w:p>
    <w:p w14:paraId="052D83CF" w14:textId="2BA8F298" w:rsidR="001273C1" w:rsidRDefault="004F0453">
      <w:sdt>
        <w:sdtPr>
          <w:rPr>
            <w:b/>
            <w:bCs/>
          </w:rPr>
          <w:alias w:val="Client Name:"/>
          <w:tag w:val="Client Name:"/>
          <w:id w:val="364261442"/>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rsidRPr="0060607B">
            <w:rPr>
              <w:b/>
              <w:bCs/>
            </w:rPr>
            <w:t>FamilySocial</w:t>
          </w:r>
        </w:sdtContent>
      </w:sdt>
      <w:r w:rsidR="00C16778">
        <w:t xml:space="preserve"> </w:t>
      </w:r>
      <w:sdt>
        <w:sdtPr>
          <w:alias w:val="Enter description:"/>
          <w:tag w:val="Enter description:"/>
          <w:id w:val="1315605635"/>
          <w:placeholder>
            <w:docPart w:val="79BEE6DEB0AD8F45AD691A7C2C85C536"/>
          </w:placeholder>
          <w15:appearance w15:val="hidden"/>
        </w:sdtPr>
        <w:sdtEndPr/>
        <w:sdtContent>
          <w:r w:rsidR="005E31BC">
            <w:t>has a vision for its future in the social media paradigm.</w:t>
          </w:r>
        </w:sdtContent>
      </w:sdt>
      <w:r w:rsidR="00C16778">
        <w:t xml:space="preserve"> </w:t>
      </w:r>
      <w:sdt>
        <w:sdtPr>
          <w:rPr>
            <w:b/>
            <w:bCs/>
          </w:rPr>
          <w:alias w:val="Client Name:"/>
          <w:tag w:val="Client Name:"/>
          <w:id w:val="-1383704395"/>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rsidRPr="0060607B">
            <w:rPr>
              <w:b/>
              <w:bCs/>
            </w:rPr>
            <w:t>FamilySocial</w:t>
          </w:r>
        </w:sdtContent>
      </w:sdt>
      <w:r w:rsidR="00C16778">
        <w:t xml:space="preserve"> </w:t>
      </w:r>
      <w:r w:rsidR="005E31BC">
        <w:t>faces the potential for astronomical growth through streamlining the whole social media experience by making it more of a family</w:t>
      </w:r>
      <w:r w:rsidR="00FE4218">
        <w:t>-based application.</w:t>
      </w:r>
    </w:p>
    <w:p w14:paraId="3164699C" w14:textId="4BE0EC4C" w:rsidR="007D1993" w:rsidRDefault="00FE4218">
      <w:r>
        <w:t xml:space="preserve">With this approach, it is </w:t>
      </w:r>
      <w:r w:rsidRPr="0060607B">
        <w:rPr>
          <w:b/>
          <w:bCs/>
        </w:rPr>
        <w:t xml:space="preserve">FamilySocial’s </w:t>
      </w:r>
      <w:r>
        <w:t>goal to greatly reduce the negative impactful role online bullying plays in the social media circles of the web. This, in turn, may reduce teen suicide and or suicide rates by online bullying in general worldwide.</w:t>
      </w:r>
      <w:r w:rsidR="00AD2E2B">
        <w:t xml:space="preserve"> It is FamilySocial’s objective to bring this application to the social media masses.</w:t>
      </w:r>
      <w:r w:rsidR="009542C9">
        <w:t xml:space="preserve"> Also , remember that this application will appeal to all humankind, because, we all have families all over the world.</w:t>
      </w:r>
    </w:p>
    <w:p w14:paraId="5E4177BA" w14:textId="77777777" w:rsidR="001273C1" w:rsidRDefault="004F0453">
      <w:pPr>
        <w:pStyle w:val="Heading2"/>
      </w:pPr>
      <w:sdt>
        <w:sdtPr>
          <w:alias w:val="Rationale:"/>
          <w:tag w:val="Rationale:"/>
          <w:id w:val="-2092695705"/>
          <w:placeholder>
            <w:docPart w:val="30A7459EC6161C44AB89089A3A75B52B"/>
          </w:placeholder>
          <w:temporary/>
          <w:showingPlcHdr/>
          <w15:appearance w15:val="hidden"/>
        </w:sdtPr>
        <w:sdtEndPr/>
        <w:sdtContent>
          <w:r w:rsidR="00FC68B0" w:rsidRPr="004F63E3">
            <w:rPr>
              <w:color w:val="A34696"/>
            </w:rPr>
            <w:t>Rationale</w:t>
          </w:r>
        </w:sdtContent>
      </w:sdt>
    </w:p>
    <w:p w14:paraId="0AC038A9" w14:textId="77777777" w:rsidR="001273C1" w:rsidRDefault="001273C1">
      <w:pPr>
        <w:pStyle w:val="NoSpacing"/>
      </w:pPr>
    </w:p>
    <w:p w14:paraId="0B4A58BB" w14:textId="77777777" w:rsidR="001273C1" w:rsidRDefault="004F0453" w:rsidP="004F63E3">
      <w:pPr>
        <w:pStyle w:val="ListBullet"/>
        <w:numPr>
          <w:ilvl w:val="0"/>
          <w:numId w:val="15"/>
        </w:numPr>
      </w:pPr>
      <w:sdt>
        <w:sdtPr>
          <w:alias w:val="Enter List Item 1:"/>
          <w:tag w:val="Enter List Item 1:"/>
          <w:id w:val="-1963877511"/>
          <w:placeholder>
            <w:docPart w:val="A01881C4CC2A1041921C9987EB9E166B"/>
          </w:placeholder>
          <w:temporary/>
          <w:showingPlcHdr/>
          <w15:appearance w15:val="hidden"/>
        </w:sdtPr>
        <w:sdtEndPr/>
        <w:sdtContent>
          <w:r w:rsidR="00FC68B0">
            <w:t>Research</w:t>
          </w:r>
        </w:sdtContent>
      </w:sdt>
    </w:p>
    <w:p w14:paraId="3E3AAD4A" w14:textId="77777777" w:rsidR="001273C1" w:rsidRDefault="004F0453" w:rsidP="004F63E3">
      <w:pPr>
        <w:pStyle w:val="ListBullet"/>
        <w:numPr>
          <w:ilvl w:val="0"/>
          <w:numId w:val="15"/>
        </w:numPr>
      </w:pPr>
      <w:sdt>
        <w:sdtPr>
          <w:alias w:val="Enter List Item 2:"/>
          <w:tag w:val="Enter List Item 2:"/>
          <w:id w:val="-1511826398"/>
          <w:placeholder>
            <w:docPart w:val="CD7493269B221C46BE9A111C70AB443B"/>
          </w:placeholder>
          <w:temporary/>
          <w:showingPlcHdr/>
          <w15:appearance w15:val="hidden"/>
        </w:sdtPr>
        <w:sdtEndPr/>
        <w:sdtContent>
          <w:r w:rsidR="00FC68B0">
            <w:t>Market opportunities</w:t>
          </w:r>
        </w:sdtContent>
      </w:sdt>
    </w:p>
    <w:p w14:paraId="6C16C1ED" w14:textId="77777777" w:rsidR="001273C1" w:rsidRDefault="004F0453" w:rsidP="004F63E3">
      <w:pPr>
        <w:pStyle w:val="ListBullet"/>
        <w:numPr>
          <w:ilvl w:val="0"/>
          <w:numId w:val="15"/>
        </w:numPr>
      </w:pPr>
      <w:sdt>
        <w:sdtPr>
          <w:alias w:val="Enter List Item 3:"/>
          <w:tag w:val="Enter List Item 3:"/>
          <w:id w:val="-2006889026"/>
          <w:placeholder>
            <w:docPart w:val="3AD806890BC9C14E8335AF68878DC0F0"/>
          </w:placeholder>
          <w:temporary/>
          <w:showingPlcHdr/>
          <w15:appearance w15:val="hidden"/>
        </w:sdtPr>
        <w:sdtEndPr/>
        <w:sdtContent>
          <w:r w:rsidR="00FC68B0">
            <w:t>Alignment with mission</w:t>
          </w:r>
        </w:sdtContent>
      </w:sdt>
    </w:p>
    <w:p w14:paraId="401A9D54" w14:textId="77777777" w:rsidR="001273C1" w:rsidRDefault="004F0453" w:rsidP="004F63E3">
      <w:pPr>
        <w:pStyle w:val="ListBullet"/>
        <w:numPr>
          <w:ilvl w:val="0"/>
          <w:numId w:val="15"/>
        </w:numPr>
      </w:pPr>
      <w:sdt>
        <w:sdtPr>
          <w:alias w:val="Enter List Item 4:"/>
          <w:tag w:val="Enter List Item 4:"/>
          <w:id w:val="680319139"/>
          <w:placeholder>
            <w:docPart w:val="634771F08DBDDD4B812CBAE96AB581B9"/>
          </w:placeholder>
          <w:temporary/>
          <w:showingPlcHdr/>
          <w15:appearance w15:val="hidden"/>
        </w:sdtPr>
        <w:sdtEndPr/>
        <w:sdtContent>
          <w:r w:rsidR="00FC68B0">
            <w:t>Current resources/technology</w:t>
          </w:r>
        </w:sdtContent>
      </w:sdt>
    </w:p>
    <w:p w14:paraId="58127FA6" w14:textId="77777777" w:rsidR="001273C1" w:rsidRDefault="004F0453">
      <w:pPr>
        <w:pStyle w:val="Heading2"/>
      </w:pPr>
      <w:sdt>
        <w:sdtPr>
          <w:alias w:val="Execution Strategy:"/>
          <w:tag w:val="Execution Strategy:"/>
          <w:id w:val="-738408525"/>
          <w:placeholder>
            <w:docPart w:val="F552470DC70B844492AA205CCE75CDD5"/>
          </w:placeholder>
          <w:temporary/>
          <w:showingPlcHdr/>
          <w15:appearance w15:val="hidden"/>
        </w:sdtPr>
        <w:sdtEndPr/>
        <w:sdtContent>
          <w:r w:rsidR="00FC68B0" w:rsidRPr="004F63E3">
            <w:rPr>
              <w:color w:val="A34696"/>
            </w:rPr>
            <w:t>Execution Strategy</w:t>
          </w:r>
        </w:sdtContent>
      </w:sdt>
    </w:p>
    <w:p w14:paraId="4FFD1664" w14:textId="295C77C1" w:rsidR="001273C1" w:rsidRDefault="004F0453" w:rsidP="00A43AF3">
      <w:sdt>
        <w:sdtPr>
          <w:alias w:val="Enter description:"/>
          <w:tag w:val="Enter description:"/>
          <w:id w:val="-2084906272"/>
          <w:placeholder>
            <w:docPart w:val="93E4013631C7E041948DB1B2448DBB98"/>
          </w:placeholder>
          <w:temporary/>
          <w:showingPlcHdr/>
          <w15:appearance w15:val="hidden"/>
        </w:sdtPr>
        <w:sdtEndPr/>
        <w:sdtContent>
          <w:r w:rsidR="00FC68B0">
            <w:t>Our execution strategy incorporates proven methodologies, extremely qualified personnel, and a highly responsive approach to managing deliverables.</w:t>
          </w:r>
        </w:sdtContent>
      </w:sdt>
      <w:r w:rsidR="00C16778">
        <w:t xml:space="preserve"> </w:t>
      </w:r>
      <w:sdt>
        <w:sdtPr>
          <w:alias w:val="Enter description:"/>
          <w:tag w:val="Enter description:"/>
          <w:id w:val="402656384"/>
          <w:placeholder>
            <w:docPart w:val="86C6088523CAEE4681499A647B90B2B8"/>
          </w:placeholder>
          <w:temporary/>
          <w:showingPlcHdr/>
          <w15:appearance w15:val="hidden"/>
        </w:sdtPr>
        <w:sdtEndPr/>
        <w:sdtContent>
          <w:r w:rsidR="00FC68B0">
            <w:t>Following is a description of our project methods, including how the project will be developed, a proposed timeline of events, and reasons for why we suggest developing the project as described.</w:t>
          </w:r>
        </w:sdtContent>
      </w:sdt>
    </w:p>
    <w:p w14:paraId="1CB3954A" w14:textId="5B6AF69C" w:rsidR="00FE4218" w:rsidRDefault="004F0453" w:rsidP="00A43AF3">
      <w:pPr>
        <w:pStyle w:val="Heading2"/>
      </w:pPr>
      <w:sdt>
        <w:sdtPr>
          <w:alias w:val="Technical/Project Approach:"/>
          <w:tag w:val="Technical/Project Approach:"/>
          <w:id w:val="38019945"/>
          <w:placeholder>
            <w:docPart w:val="B538BA5D9FC23A42B55ED29B55294864"/>
          </w:placeholder>
          <w:temporary/>
          <w:showingPlcHdr/>
          <w15:appearance w15:val="hidden"/>
        </w:sdtPr>
        <w:sdtEndPr/>
        <w:sdtContent>
          <w:r w:rsidR="00FC68B0" w:rsidRPr="004F63E3">
            <w:rPr>
              <w:color w:val="A34696"/>
            </w:rPr>
            <w:t>Technical/Project Approach</w:t>
          </w:r>
        </w:sdtContent>
      </w:sdt>
    </w:p>
    <w:p w14:paraId="00BAAF1A" w14:textId="642831E7" w:rsidR="00F1550E" w:rsidRDefault="00FE4218">
      <w:r w:rsidRPr="0060607B">
        <w:rPr>
          <w:b/>
          <w:bCs/>
        </w:rPr>
        <w:t>VisionsICStudio</w:t>
      </w:r>
      <w:r>
        <w:t>, the developer, will be utilizing all the latest web coding languages</w:t>
      </w:r>
      <w:r w:rsidR="00F1550E">
        <w:t xml:space="preserve"> such as JavaScript (ES6 and beyond), CSS3, HTML5. Front-end frameworks such as Bootstrap 4 (CSS), React (JavaScript), and NodeJS for server calls. Other technologies will provide a minor helping hand in the delivery of a professional FamilySocial application. These include UXPin for prototyping and wireframing, PowerPoint to aid in the presentation aspect of the application project</w:t>
      </w:r>
      <w:r w:rsidR="0000657C">
        <w:t>, Word for delivery of the proposal</w:t>
      </w:r>
      <w:r w:rsidR="00AD2E2B">
        <w:t>, and Adobe Acrobat DC for the finalizing of the PDF file.</w:t>
      </w:r>
    </w:p>
    <w:p w14:paraId="7E43ACE7" w14:textId="3183B429" w:rsidR="0000657C" w:rsidRDefault="004F0453" w:rsidP="00A43AF3">
      <w:pPr>
        <w:pStyle w:val="Heading2"/>
      </w:pPr>
      <w:sdt>
        <w:sdtPr>
          <w:alias w:val="Resources:"/>
          <w:tag w:val="Resources:"/>
          <w:id w:val="-1209876853"/>
          <w:placeholder>
            <w:docPart w:val="0C34F1D19E53784C8C37957414A1E945"/>
          </w:placeholder>
          <w:temporary/>
          <w:showingPlcHdr/>
          <w15:appearance w15:val="hidden"/>
        </w:sdtPr>
        <w:sdtEndPr/>
        <w:sdtContent>
          <w:r w:rsidR="00FC68B0" w:rsidRPr="004F63E3">
            <w:rPr>
              <w:color w:val="A34696"/>
            </w:rPr>
            <w:t>Resources</w:t>
          </w:r>
        </w:sdtContent>
      </w:sdt>
    </w:p>
    <w:p w14:paraId="251CE649" w14:textId="26D6F5CF" w:rsidR="007D1993" w:rsidRDefault="0000657C">
      <w:r>
        <w:t xml:space="preserve">All of the resources used to produce and develop this project from start to finish will be, A Mac Pro computer, VSCode, UXPin, Adobe Creative Suite </w:t>
      </w:r>
      <w:r w:rsidR="00A43AF3">
        <w:t>applications</w:t>
      </w:r>
      <w:r>
        <w:t>, GitHub, PowerPoint, Word and Trello.</w:t>
      </w:r>
    </w:p>
    <w:p w14:paraId="7C02C43D" w14:textId="77777777" w:rsidR="001273C1" w:rsidRDefault="004F0453">
      <w:pPr>
        <w:pStyle w:val="Heading2"/>
      </w:pPr>
      <w:sdt>
        <w:sdtPr>
          <w:alias w:val="Project Deliverables:"/>
          <w:tag w:val="Project Deliverables:"/>
          <w:id w:val="1450042905"/>
          <w:placeholder>
            <w:docPart w:val="40A6D00CF0215A49A24E60CC972B3BC4"/>
          </w:placeholder>
          <w:temporary/>
          <w:showingPlcHdr/>
          <w15:appearance w15:val="hidden"/>
        </w:sdtPr>
        <w:sdtEndPr/>
        <w:sdtContent>
          <w:r w:rsidR="00FC68B0" w:rsidRPr="004F63E3">
            <w:rPr>
              <w:color w:val="A34696"/>
            </w:rPr>
            <w:t>Project Deliverables</w:t>
          </w:r>
        </w:sdtContent>
      </w:sdt>
    </w:p>
    <w:p w14:paraId="3775C698" w14:textId="750F45BA" w:rsidR="00A43AF3" w:rsidRDefault="004F0453">
      <w:sdt>
        <w:sdtPr>
          <w:alias w:val="Enter description:"/>
          <w:tag w:val="Enter description:"/>
          <w:id w:val="-1933585156"/>
          <w:placeholder>
            <w:docPart w:val="A9AAD6C1BE5A6743885E7FAC694F0AEC"/>
          </w:placeholder>
          <w:temporary/>
          <w:showingPlcHdr/>
          <w15:appearance w15:val="hidden"/>
        </w:sdtPr>
        <w:sdtEndPr/>
        <w:sdtContent>
          <w:r w:rsidR="00FC68B0">
            <w:t>Following is a complete list of all project deliverables:</w:t>
          </w:r>
        </w:sdtContent>
      </w:sdt>
    </w:p>
    <w:p w14:paraId="65F2F677" w14:textId="30537841" w:rsidR="00AD2E2B" w:rsidRDefault="00AD2E2B">
      <w:r>
        <w:t xml:space="preserve">Visual Studio Code, </w:t>
      </w:r>
      <w:r w:rsidR="009542C9">
        <w:t xml:space="preserve">MongoDB Compass Community, MySQL Workbench, GitHub, </w:t>
      </w:r>
      <w:proofErr w:type="spellStart"/>
      <w:r w:rsidR="009542C9">
        <w:t>HeroKu</w:t>
      </w:r>
      <w:proofErr w:type="spellEnd"/>
      <w:r w:rsidR="009542C9">
        <w:t xml:space="preserve"> </w:t>
      </w:r>
    </w:p>
    <w:p w14:paraId="74479122" w14:textId="77777777" w:rsidR="002943DC" w:rsidRDefault="002943DC">
      <w:pPr>
        <w:pStyle w:val="Heading2"/>
      </w:pPr>
    </w:p>
    <w:p w14:paraId="11FBBC64" w14:textId="01770B9F" w:rsidR="002943DC" w:rsidRDefault="002943DC">
      <w:pPr>
        <w:pStyle w:val="Heading2"/>
      </w:pPr>
    </w:p>
    <w:p w14:paraId="4F057B39" w14:textId="6083C043" w:rsidR="002943DC" w:rsidRDefault="002943DC" w:rsidP="002943DC"/>
    <w:p w14:paraId="3973AE12" w14:textId="77777777" w:rsidR="00D7431D" w:rsidRPr="002943DC" w:rsidRDefault="00D7431D" w:rsidP="002943DC"/>
    <w:p w14:paraId="4AB2BACA" w14:textId="01AAD6B6" w:rsidR="001273C1" w:rsidRDefault="004F0453">
      <w:pPr>
        <w:pStyle w:val="Heading2"/>
      </w:pPr>
      <w:sdt>
        <w:sdtPr>
          <w:alias w:val="Timeline for Execution:"/>
          <w:tag w:val="Timeline for Execution:"/>
          <w:id w:val="-1282346054"/>
          <w:placeholder>
            <w:docPart w:val="F322DE193F59B44CA51D0677215F9A50"/>
          </w:placeholder>
          <w:temporary/>
          <w:showingPlcHdr/>
          <w15:appearance w15:val="hidden"/>
        </w:sdtPr>
        <w:sdtEndPr/>
        <w:sdtContent>
          <w:r w:rsidR="00FC68B0" w:rsidRPr="004F63E3">
            <w:rPr>
              <w:color w:val="A34696"/>
            </w:rPr>
            <w:t>Timeline for Execution</w:t>
          </w:r>
        </w:sdtContent>
      </w:sdt>
    </w:p>
    <w:p w14:paraId="0AA6A8B4" w14:textId="77777777" w:rsidR="001273C1" w:rsidRDefault="001273C1">
      <w:pPr>
        <w:pStyle w:val="NoSpacing"/>
      </w:pPr>
    </w:p>
    <w:p w14:paraId="36A2B864" w14:textId="77777777" w:rsidR="001273C1" w:rsidRDefault="004F0453">
      <w:sdt>
        <w:sdtPr>
          <w:alias w:val="Enter description:"/>
          <w:tag w:val="Enter description:"/>
          <w:id w:val="1109160228"/>
          <w:placeholder>
            <w:docPart w:val="83C65EF3C1294D4DB32975116E548FCF"/>
          </w:placeholder>
          <w:temporary/>
          <w:showingPlcHdr/>
          <w15:appearance w15:val="hidden"/>
        </w:sdtPr>
        <w:sdtEndPr/>
        <w:sdtContent>
          <w:r w:rsidR="00FC68B0">
            <w:t>Key project dates are outlined below. Dates are best-guess estimates and are subject to change until a contract is executed.</w:t>
          </w:r>
        </w:sdtContent>
      </w:sdt>
    </w:p>
    <w:p w14:paraId="4436D448" w14:textId="77777777" w:rsidR="001273C1" w:rsidRDefault="001273C1">
      <w:pPr>
        <w:pStyle w:val="NoSpacing"/>
      </w:pPr>
    </w:p>
    <w:tbl>
      <w:tblPr>
        <w:tblStyle w:val="ProposalTable"/>
        <w:tblW w:w="5000" w:type="pct"/>
        <w:tblBorders>
          <w:top w:val="single" w:sz="4" w:space="0" w:color="FF0366"/>
          <w:left w:val="single" w:sz="4" w:space="0" w:color="FF0366"/>
          <w:bottom w:val="single" w:sz="4" w:space="0" w:color="02A1DA"/>
          <w:right w:val="single" w:sz="4" w:space="0" w:color="FF0366"/>
          <w:insideH w:val="single" w:sz="4" w:space="0" w:color="FF0366"/>
          <w:insideV w:val="single" w:sz="4" w:space="0" w:color="FF0366"/>
        </w:tblBorders>
        <w:shd w:val="clear" w:color="auto" w:fill="FFFFFF" w:themeFill="background1"/>
        <w:tblLook w:val="04A0" w:firstRow="1" w:lastRow="0" w:firstColumn="1" w:lastColumn="0" w:noHBand="0" w:noVBand="1"/>
        <w:tblDescription w:val="Project timeline"/>
      </w:tblPr>
      <w:tblGrid>
        <w:gridCol w:w="3957"/>
        <w:gridCol w:w="1797"/>
        <w:gridCol w:w="1797"/>
        <w:gridCol w:w="1799"/>
      </w:tblGrid>
      <w:tr w:rsidR="001273C1" w14:paraId="6658FF6B" w14:textId="77777777" w:rsidTr="00843A97">
        <w:trPr>
          <w:cnfStyle w:val="100000000000" w:firstRow="1" w:lastRow="0" w:firstColumn="0" w:lastColumn="0" w:oddVBand="0" w:evenVBand="0" w:oddHBand="0" w:evenHBand="0" w:firstRowFirstColumn="0" w:firstRowLastColumn="0" w:lastRowFirstColumn="0" w:lastRowLastColumn="0"/>
        </w:trPr>
        <w:tc>
          <w:tcPr>
            <w:tcW w:w="2116" w:type="pct"/>
            <w:shd w:val="clear" w:color="auto" w:fill="FF0366"/>
            <w:vAlign w:val="top"/>
          </w:tcPr>
          <w:p w14:paraId="067AB722" w14:textId="77777777" w:rsidR="001273C1" w:rsidRPr="00843A97" w:rsidRDefault="004F0453">
            <w:pPr>
              <w:rPr>
                <w:color w:val="FFFFFF" w:themeColor="background1"/>
              </w:rPr>
            </w:pPr>
            <w:sdt>
              <w:sdtPr>
                <w:rPr>
                  <w:color w:val="FFFFFF" w:themeColor="background1"/>
                </w:rPr>
                <w:alias w:val="Description:"/>
                <w:tag w:val="Description:"/>
                <w:id w:val="-1811542606"/>
                <w:placeholder>
                  <w:docPart w:val="8A99584889663F44A290A91E780D07DE"/>
                </w:placeholder>
                <w:temporary/>
                <w:showingPlcHdr/>
                <w15:appearance w15:val="hidden"/>
              </w:sdtPr>
              <w:sdtEndPr/>
              <w:sdtContent>
                <w:r w:rsidR="00FC68B0" w:rsidRPr="00843A97">
                  <w:rPr>
                    <w:color w:val="FFFFFF" w:themeColor="background1"/>
                  </w:rPr>
                  <w:t>Description</w:t>
                </w:r>
              </w:sdtContent>
            </w:sdt>
          </w:p>
        </w:tc>
        <w:tc>
          <w:tcPr>
            <w:tcW w:w="961" w:type="pct"/>
            <w:shd w:val="clear" w:color="auto" w:fill="FF0366"/>
            <w:vAlign w:val="top"/>
          </w:tcPr>
          <w:p w14:paraId="2CD05930" w14:textId="77777777" w:rsidR="001273C1" w:rsidRPr="00843A97" w:rsidRDefault="004F0453">
            <w:pPr>
              <w:rPr>
                <w:color w:val="FFFFFF" w:themeColor="background1"/>
              </w:rPr>
            </w:pPr>
            <w:sdt>
              <w:sdtPr>
                <w:rPr>
                  <w:color w:val="FFFFFF" w:themeColor="background1"/>
                </w:rPr>
                <w:alias w:val="Start Date:"/>
                <w:tag w:val="Start Date:"/>
                <w:id w:val="-617991579"/>
                <w:placeholder>
                  <w:docPart w:val="7C2D594DD9A1924E8F464DDAF5FD5FF2"/>
                </w:placeholder>
                <w:temporary/>
                <w:showingPlcHdr/>
                <w15:appearance w15:val="hidden"/>
              </w:sdtPr>
              <w:sdtEndPr/>
              <w:sdtContent>
                <w:r w:rsidR="00FC68B0" w:rsidRPr="00843A97">
                  <w:rPr>
                    <w:color w:val="FFFFFF" w:themeColor="background1"/>
                  </w:rPr>
                  <w:t>Start Date</w:t>
                </w:r>
              </w:sdtContent>
            </w:sdt>
          </w:p>
        </w:tc>
        <w:tc>
          <w:tcPr>
            <w:tcW w:w="961" w:type="pct"/>
            <w:shd w:val="clear" w:color="auto" w:fill="FF0366"/>
            <w:vAlign w:val="top"/>
          </w:tcPr>
          <w:p w14:paraId="4FFA4501" w14:textId="77777777" w:rsidR="001273C1" w:rsidRPr="00843A97" w:rsidRDefault="004F0453">
            <w:pPr>
              <w:rPr>
                <w:color w:val="FFFFFF" w:themeColor="background1"/>
              </w:rPr>
            </w:pPr>
            <w:sdt>
              <w:sdtPr>
                <w:rPr>
                  <w:color w:val="FFFFFF" w:themeColor="background1"/>
                </w:rPr>
                <w:alias w:val="End Date:"/>
                <w:tag w:val="End Date:"/>
                <w:id w:val="-285503997"/>
                <w:placeholder>
                  <w:docPart w:val="0C8301BD9E180B44A2C300091DE56A98"/>
                </w:placeholder>
                <w:temporary/>
                <w:showingPlcHdr/>
                <w15:appearance w15:val="hidden"/>
              </w:sdtPr>
              <w:sdtEndPr/>
              <w:sdtContent>
                <w:r w:rsidR="00FC68B0" w:rsidRPr="00843A97">
                  <w:rPr>
                    <w:color w:val="FFFFFF" w:themeColor="background1"/>
                  </w:rPr>
                  <w:t>End Date</w:t>
                </w:r>
              </w:sdtContent>
            </w:sdt>
          </w:p>
        </w:tc>
        <w:tc>
          <w:tcPr>
            <w:tcW w:w="962" w:type="pct"/>
            <w:shd w:val="clear" w:color="auto" w:fill="FF0366"/>
            <w:vAlign w:val="top"/>
          </w:tcPr>
          <w:p w14:paraId="4F36048A" w14:textId="77777777" w:rsidR="001273C1" w:rsidRPr="00843A97" w:rsidRDefault="004F0453">
            <w:pPr>
              <w:rPr>
                <w:color w:val="FFFFFF" w:themeColor="background1"/>
              </w:rPr>
            </w:pPr>
            <w:sdt>
              <w:sdtPr>
                <w:rPr>
                  <w:color w:val="FFFFFF" w:themeColor="background1"/>
                </w:rPr>
                <w:alias w:val="Duration:"/>
                <w:tag w:val="Duration:"/>
                <w:id w:val="-809235519"/>
                <w:placeholder>
                  <w:docPart w:val="0C0AE291D9C6804A90603141461DE04B"/>
                </w:placeholder>
                <w:temporary/>
                <w:showingPlcHdr/>
                <w15:appearance w15:val="hidden"/>
              </w:sdtPr>
              <w:sdtEndPr/>
              <w:sdtContent>
                <w:r w:rsidR="00FC68B0" w:rsidRPr="00843A97">
                  <w:rPr>
                    <w:color w:val="FFFFFF" w:themeColor="background1"/>
                  </w:rPr>
                  <w:t>Duration</w:t>
                </w:r>
              </w:sdtContent>
            </w:sdt>
          </w:p>
        </w:tc>
      </w:tr>
      <w:tr w:rsidR="001273C1" w14:paraId="63AC861C" w14:textId="77777777" w:rsidTr="00843A97">
        <w:tc>
          <w:tcPr>
            <w:tcW w:w="2116" w:type="pct"/>
            <w:shd w:val="clear" w:color="auto" w:fill="FFFFFF" w:themeFill="background1"/>
          </w:tcPr>
          <w:p w14:paraId="7F4B8B2D" w14:textId="77777777" w:rsidR="001273C1" w:rsidRPr="002943DC" w:rsidRDefault="004F0453">
            <w:pPr>
              <w:rPr>
                <w:color w:val="FF0366"/>
              </w:rPr>
            </w:pPr>
            <w:sdt>
              <w:sdtPr>
                <w:rPr>
                  <w:color w:val="FF0366"/>
                </w:rPr>
                <w:alias w:val="Project Start:"/>
                <w:tag w:val="Project Start:"/>
                <w:id w:val="1844816578"/>
                <w:placeholder>
                  <w:docPart w:val="96862365544DC346A369FDB082031683"/>
                </w:placeholder>
                <w:temporary/>
                <w:showingPlcHdr/>
                <w15:appearance w15:val="hidden"/>
              </w:sdtPr>
              <w:sdtEndPr/>
              <w:sdtContent>
                <w:r w:rsidR="00FC68B0" w:rsidRPr="002943DC">
                  <w:rPr>
                    <w:color w:val="FF0366"/>
                  </w:rPr>
                  <w:t>Project Start</w:t>
                </w:r>
              </w:sdtContent>
            </w:sdt>
          </w:p>
        </w:tc>
        <w:tc>
          <w:tcPr>
            <w:tcW w:w="961" w:type="pct"/>
            <w:shd w:val="clear" w:color="auto" w:fill="FFFFFF" w:themeFill="background1"/>
          </w:tcPr>
          <w:p w14:paraId="10273F5A" w14:textId="1AA3A525" w:rsidR="001273C1" w:rsidRPr="002943DC" w:rsidRDefault="0000709A">
            <w:pPr>
              <w:rPr>
                <w:b/>
                <w:bCs/>
                <w:color w:val="02A1DA"/>
              </w:rPr>
            </w:pPr>
            <w:r w:rsidRPr="002943DC">
              <w:rPr>
                <w:b/>
                <w:bCs/>
                <w:color w:val="02A1DA"/>
              </w:rPr>
              <w:t>1</w:t>
            </w:r>
            <w:r w:rsidR="0060607B">
              <w:rPr>
                <w:b/>
                <w:bCs/>
                <w:color w:val="02A1DA"/>
              </w:rPr>
              <w:t>1</w:t>
            </w:r>
            <w:r w:rsidR="00BD4099" w:rsidRPr="002943DC">
              <w:rPr>
                <w:b/>
                <w:bCs/>
                <w:color w:val="02A1DA"/>
              </w:rPr>
              <w:t>/2</w:t>
            </w:r>
            <w:r w:rsidR="0060607B">
              <w:rPr>
                <w:b/>
                <w:bCs/>
                <w:color w:val="02A1DA"/>
              </w:rPr>
              <w:t>3</w:t>
            </w:r>
            <w:r w:rsidR="00BD4099" w:rsidRPr="002943DC">
              <w:rPr>
                <w:b/>
                <w:bCs/>
                <w:color w:val="02A1DA"/>
              </w:rPr>
              <w:t>/2020</w:t>
            </w:r>
          </w:p>
        </w:tc>
        <w:tc>
          <w:tcPr>
            <w:tcW w:w="961" w:type="pct"/>
            <w:shd w:val="clear" w:color="auto" w:fill="FFFFFF" w:themeFill="background1"/>
          </w:tcPr>
          <w:p w14:paraId="4CB618DD" w14:textId="657AE8A8" w:rsidR="001273C1" w:rsidRPr="002943DC" w:rsidRDefault="00BD4099">
            <w:pPr>
              <w:rPr>
                <w:b/>
                <w:bCs/>
                <w:color w:val="02A1DA"/>
              </w:rPr>
            </w:pPr>
            <w:r w:rsidRPr="002943DC">
              <w:rPr>
                <w:b/>
                <w:bCs/>
                <w:color w:val="02A1DA"/>
              </w:rPr>
              <w:t>1</w:t>
            </w:r>
            <w:r w:rsidR="0060607B">
              <w:rPr>
                <w:b/>
                <w:bCs/>
                <w:color w:val="02A1DA"/>
              </w:rPr>
              <w:t>1</w:t>
            </w:r>
            <w:r w:rsidR="001001B3" w:rsidRPr="002943DC">
              <w:rPr>
                <w:b/>
                <w:bCs/>
                <w:color w:val="02A1DA"/>
              </w:rPr>
              <w:t>/2</w:t>
            </w:r>
            <w:r w:rsidR="0060607B">
              <w:rPr>
                <w:b/>
                <w:bCs/>
                <w:color w:val="02A1DA"/>
              </w:rPr>
              <w:t>3</w:t>
            </w:r>
            <w:r w:rsidR="001001B3" w:rsidRPr="002943DC">
              <w:rPr>
                <w:b/>
                <w:bCs/>
                <w:color w:val="02A1DA"/>
              </w:rPr>
              <w:t>/2020</w:t>
            </w:r>
          </w:p>
        </w:tc>
        <w:tc>
          <w:tcPr>
            <w:tcW w:w="962" w:type="pct"/>
            <w:shd w:val="clear" w:color="auto" w:fill="FFFFFF" w:themeFill="background1"/>
          </w:tcPr>
          <w:p w14:paraId="00E4C6D5" w14:textId="2AC3D654" w:rsidR="001273C1" w:rsidRPr="002943DC" w:rsidRDefault="00DC0AC1">
            <w:pPr>
              <w:rPr>
                <w:color w:val="FF0366"/>
              </w:rPr>
            </w:pPr>
            <w:r w:rsidRPr="002943DC">
              <w:rPr>
                <w:color w:val="FF0366"/>
              </w:rPr>
              <w:t>1</w:t>
            </w:r>
            <w:r w:rsidR="001001B3" w:rsidRPr="002943DC">
              <w:rPr>
                <w:color w:val="FF0366"/>
              </w:rPr>
              <w:t xml:space="preserve"> day</w:t>
            </w:r>
          </w:p>
        </w:tc>
      </w:tr>
      <w:tr w:rsidR="001273C1" w14:paraId="380D9932" w14:textId="77777777" w:rsidTr="00843A97">
        <w:tc>
          <w:tcPr>
            <w:tcW w:w="2116" w:type="pct"/>
            <w:shd w:val="clear" w:color="auto" w:fill="FFFFFF" w:themeFill="background1"/>
          </w:tcPr>
          <w:p w14:paraId="6CA1CADE" w14:textId="6F829E06" w:rsidR="001273C1" w:rsidRPr="002943DC" w:rsidRDefault="004F0453">
            <w:pPr>
              <w:rPr>
                <w:color w:val="FF0366"/>
              </w:rPr>
            </w:pPr>
            <w:sdt>
              <w:sdtPr>
                <w:rPr>
                  <w:color w:val="FF0366"/>
                </w:rPr>
                <w:alias w:val="Milestone 1:"/>
                <w:tag w:val="Milestone 1:"/>
                <w:id w:val="1664809059"/>
                <w:placeholder>
                  <w:docPart w:val="1C6624885B0F574F96DBE64E718D77CD"/>
                </w:placeholder>
                <w:temporary/>
                <w:showingPlcHdr/>
                <w15:appearance w15:val="hidden"/>
              </w:sdtPr>
              <w:sdtEndPr/>
              <w:sdtContent>
                <w:r w:rsidR="00FC68B0" w:rsidRPr="002943DC">
                  <w:rPr>
                    <w:color w:val="FF0366"/>
                  </w:rPr>
                  <w:t>Milestone 1</w:t>
                </w:r>
              </w:sdtContent>
            </w:sdt>
            <w:r w:rsidR="0077133A" w:rsidRPr="002943DC">
              <w:rPr>
                <w:color w:val="FF0366"/>
              </w:rPr>
              <w:t xml:space="preserve"> |</w:t>
            </w:r>
            <w:r w:rsidR="007742B6" w:rsidRPr="002943DC">
              <w:rPr>
                <w:color w:val="FF0366"/>
              </w:rPr>
              <w:t xml:space="preserve"> </w:t>
            </w:r>
            <w:r w:rsidR="00AB4FC3" w:rsidRPr="002943DC">
              <w:rPr>
                <w:color w:val="FF0366"/>
              </w:rPr>
              <w:t xml:space="preserve">Research and </w:t>
            </w:r>
            <w:r w:rsidR="007742B6" w:rsidRPr="002943DC">
              <w:rPr>
                <w:color w:val="FF0366"/>
              </w:rPr>
              <w:t>Plannin</w:t>
            </w:r>
            <w:r w:rsidR="00AB4FC3" w:rsidRPr="002943DC">
              <w:rPr>
                <w:color w:val="FF0366"/>
              </w:rPr>
              <w:t xml:space="preserve">g </w:t>
            </w:r>
          </w:p>
        </w:tc>
        <w:tc>
          <w:tcPr>
            <w:tcW w:w="961" w:type="pct"/>
            <w:shd w:val="clear" w:color="auto" w:fill="FFFFFF" w:themeFill="background1"/>
          </w:tcPr>
          <w:p w14:paraId="15F0A521" w14:textId="04FA4774" w:rsidR="001273C1" w:rsidRPr="002943DC" w:rsidRDefault="00EE0B85">
            <w:pPr>
              <w:rPr>
                <w:b/>
                <w:bCs/>
                <w:color w:val="02A1DA"/>
              </w:rPr>
            </w:pPr>
            <w:r w:rsidRPr="002943DC">
              <w:rPr>
                <w:b/>
                <w:bCs/>
                <w:color w:val="02A1DA"/>
              </w:rPr>
              <w:t>1</w:t>
            </w:r>
            <w:r w:rsidR="0060607B">
              <w:rPr>
                <w:b/>
                <w:bCs/>
                <w:color w:val="02A1DA"/>
              </w:rPr>
              <w:t>1</w:t>
            </w:r>
            <w:r w:rsidRPr="002943DC">
              <w:rPr>
                <w:b/>
                <w:bCs/>
                <w:color w:val="02A1DA"/>
              </w:rPr>
              <w:t>/2</w:t>
            </w:r>
            <w:r w:rsidR="0060607B">
              <w:rPr>
                <w:b/>
                <w:bCs/>
                <w:color w:val="02A1DA"/>
              </w:rPr>
              <w:t>3</w:t>
            </w:r>
            <w:r w:rsidRPr="002943DC">
              <w:rPr>
                <w:b/>
                <w:bCs/>
                <w:color w:val="02A1DA"/>
              </w:rPr>
              <w:t>/2020</w:t>
            </w:r>
          </w:p>
        </w:tc>
        <w:tc>
          <w:tcPr>
            <w:tcW w:w="961" w:type="pct"/>
            <w:shd w:val="clear" w:color="auto" w:fill="FFFFFF" w:themeFill="background1"/>
          </w:tcPr>
          <w:p w14:paraId="4BFBADD7" w14:textId="270F2F73" w:rsidR="001273C1" w:rsidRPr="002943DC" w:rsidRDefault="00EE0B85">
            <w:pPr>
              <w:rPr>
                <w:b/>
                <w:bCs/>
                <w:color w:val="02A1DA"/>
              </w:rPr>
            </w:pPr>
            <w:r w:rsidRPr="002943DC">
              <w:rPr>
                <w:b/>
                <w:bCs/>
                <w:color w:val="02A1DA"/>
              </w:rPr>
              <w:t>11</w:t>
            </w:r>
            <w:r w:rsidR="002F542E" w:rsidRPr="002943DC">
              <w:rPr>
                <w:b/>
                <w:bCs/>
                <w:color w:val="02A1DA"/>
              </w:rPr>
              <w:t>/</w:t>
            </w:r>
            <w:r w:rsidR="0060607B">
              <w:rPr>
                <w:b/>
                <w:bCs/>
                <w:color w:val="02A1DA"/>
              </w:rPr>
              <w:t>29</w:t>
            </w:r>
            <w:r w:rsidR="002F542E" w:rsidRPr="002943DC">
              <w:rPr>
                <w:b/>
                <w:bCs/>
                <w:color w:val="02A1DA"/>
              </w:rPr>
              <w:t>/2020</w:t>
            </w:r>
          </w:p>
        </w:tc>
        <w:tc>
          <w:tcPr>
            <w:tcW w:w="962" w:type="pct"/>
            <w:shd w:val="clear" w:color="auto" w:fill="FFFFFF" w:themeFill="background1"/>
          </w:tcPr>
          <w:p w14:paraId="1148FC8E" w14:textId="089FF9F0" w:rsidR="001273C1" w:rsidRPr="002943DC" w:rsidRDefault="00DC0AC1">
            <w:pPr>
              <w:rPr>
                <w:color w:val="FF0366"/>
              </w:rPr>
            </w:pPr>
            <w:r w:rsidRPr="002943DC">
              <w:rPr>
                <w:color w:val="FF0366"/>
              </w:rPr>
              <w:t>7</w:t>
            </w:r>
            <w:r w:rsidR="006E4DE2" w:rsidRPr="002943DC">
              <w:rPr>
                <w:color w:val="FF0366"/>
              </w:rPr>
              <w:t xml:space="preserve"> days</w:t>
            </w:r>
          </w:p>
        </w:tc>
      </w:tr>
      <w:tr w:rsidR="001273C1" w14:paraId="6CE36810" w14:textId="77777777" w:rsidTr="00843A97">
        <w:tc>
          <w:tcPr>
            <w:tcW w:w="2116" w:type="pct"/>
            <w:shd w:val="clear" w:color="auto" w:fill="FFFFFF" w:themeFill="background1"/>
          </w:tcPr>
          <w:p w14:paraId="7CBAE32F" w14:textId="745A1053" w:rsidR="001273C1" w:rsidRPr="002943DC" w:rsidRDefault="004F0453">
            <w:pPr>
              <w:rPr>
                <w:color w:val="FF0366"/>
              </w:rPr>
            </w:pPr>
            <w:sdt>
              <w:sdtPr>
                <w:rPr>
                  <w:color w:val="FF0366"/>
                </w:rPr>
                <w:alias w:val="Milestone 2:"/>
                <w:tag w:val="Milestone 2:"/>
                <w:id w:val="1241445162"/>
                <w:placeholder>
                  <w:docPart w:val="CE55EBD4839A0241A071657E89A489FC"/>
                </w:placeholder>
                <w:temporary/>
                <w:showingPlcHdr/>
                <w15:appearance w15:val="hidden"/>
              </w:sdtPr>
              <w:sdtEndPr/>
              <w:sdtContent>
                <w:r w:rsidR="00FC68B0" w:rsidRPr="002943DC">
                  <w:rPr>
                    <w:color w:val="FF0366"/>
                  </w:rPr>
                  <w:t>Milestone 2</w:t>
                </w:r>
              </w:sdtContent>
            </w:sdt>
            <w:r w:rsidR="0077133A" w:rsidRPr="002943DC">
              <w:rPr>
                <w:color w:val="FF0366"/>
              </w:rPr>
              <w:t xml:space="preserve"> | </w:t>
            </w:r>
            <w:r w:rsidR="00F248C2" w:rsidRPr="002943DC">
              <w:rPr>
                <w:color w:val="FF0366"/>
              </w:rPr>
              <w:t>FamilySocia</w:t>
            </w:r>
            <w:r w:rsidR="00D95332" w:rsidRPr="002943DC">
              <w:rPr>
                <w:color w:val="FF0366"/>
              </w:rPr>
              <w:t>l</w:t>
            </w:r>
            <w:r w:rsidR="00671D83" w:rsidRPr="002943DC">
              <w:rPr>
                <w:color w:val="FF0366"/>
              </w:rPr>
              <w:t xml:space="preserve"> Development</w:t>
            </w:r>
          </w:p>
        </w:tc>
        <w:tc>
          <w:tcPr>
            <w:tcW w:w="961" w:type="pct"/>
            <w:shd w:val="clear" w:color="auto" w:fill="FFFFFF" w:themeFill="background1"/>
          </w:tcPr>
          <w:p w14:paraId="28AA81FB" w14:textId="5980A4DC" w:rsidR="001273C1" w:rsidRPr="002943DC" w:rsidRDefault="002D6D98">
            <w:pPr>
              <w:rPr>
                <w:b/>
                <w:bCs/>
                <w:color w:val="02A1DA"/>
              </w:rPr>
            </w:pPr>
            <w:r w:rsidRPr="002943DC">
              <w:rPr>
                <w:b/>
                <w:bCs/>
                <w:color w:val="02A1DA"/>
              </w:rPr>
              <w:t>11/</w:t>
            </w:r>
            <w:r w:rsidR="0060607B">
              <w:rPr>
                <w:b/>
                <w:bCs/>
                <w:color w:val="02A1DA"/>
              </w:rPr>
              <w:t>30</w:t>
            </w:r>
            <w:r w:rsidRPr="002943DC">
              <w:rPr>
                <w:b/>
                <w:bCs/>
                <w:color w:val="02A1DA"/>
              </w:rPr>
              <w:t>/2020</w:t>
            </w:r>
          </w:p>
        </w:tc>
        <w:tc>
          <w:tcPr>
            <w:tcW w:w="961" w:type="pct"/>
            <w:shd w:val="clear" w:color="auto" w:fill="FFFFFF" w:themeFill="background1"/>
          </w:tcPr>
          <w:p w14:paraId="3049300F" w14:textId="0CBB3010" w:rsidR="001273C1" w:rsidRPr="002943DC" w:rsidRDefault="007B7700">
            <w:pPr>
              <w:rPr>
                <w:b/>
                <w:bCs/>
                <w:color w:val="02A1DA"/>
              </w:rPr>
            </w:pPr>
            <w:r w:rsidRPr="002943DC">
              <w:rPr>
                <w:b/>
                <w:bCs/>
                <w:color w:val="02A1DA"/>
              </w:rPr>
              <w:t>1</w:t>
            </w:r>
            <w:r w:rsidR="0060607B">
              <w:rPr>
                <w:b/>
                <w:bCs/>
                <w:color w:val="02A1DA"/>
              </w:rPr>
              <w:t>2</w:t>
            </w:r>
            <w:r w:rsidRPr="002943DC">
              <w:rPr>
                <w:b/>
                <w:bCs/>
                <w:color w:val="02A1DA"/>
              </w:rPr>
              <w:t>/0</w:t>
            </w:r>
            <w:r w:rsidR="0060607B">
              <w:rPr>
                <w:b/>
                <w:bCs/>
                <w:color w:val="02A1DA"/>
              </w:rPr>
              <w:t>7</w:t>
            </w:r>
            <w:r w:rsidR="003151AD" w:rsidRPr="002943DC">
              <w:rPr>
                <w:b/>
                <w:bCs/>
                <w:color w:val="02A1DA"/>
              </w:rPr>
              <w:t>/2020</w:t>
            </w:r>
          </w:p>
        </w:tc>
        <w:tc>
          <w:tcPr>
            <w:tcW w:w="962" w:type="pct"/>
            <w:shd w:val="clear" w:color="auto" w:fill="FFFFFF" w:themeFill="background1"/>
          </w:tcPr>
          <w:p w14:paraId="02C579EF" w14:textId="7D537BC4" w:rsidR="001273C1" w:rsidRPr="002943DC" w:rsidRDefault="003151AD">
            <w:pPr>
              <w:rPr>
                <w:color w:val="FF0366"/>
              </w:rPr>
            </w:pPr>
            <w:r w:rsidRPr="002943DC">
              <w:rPr>
                <w:color w:val="FF0366"/>
              </w:rPr>
              <w:t>7 days</w:t>
            </w:r>
          </w:p>
        </w:tc>
      </w:tr>
      <w:tr w:rsidR="001273C1" w14:paraId="12949927" w14:textId="77777777" w:rsidTr="00843A97">
        <w:tc>
          <w:tcPr>
            <w:tcW w:w="2116" w:type="pct"/>
            <w:shd w:val="clear" w:color="auto" w:fill="FFFFFF" w:themeFill="background1"/>
          </w:tcPr>
          <w:p w14:paraId="6B1C2E64" w14:textId="77777777" w:rsidR="001273C1" w:rsidRPr="002943DC" w:rsidRDefault="004F0453">
            <w:pPr>
              <w:rPr>
                <w:color w:val="FF0366"/>
              </w:rPr>
            </w:pPr>
            <w:sdt>
              <w:sdtPr>
                <w:rPr>
                  <w:color w:val="FF0366"/>
                </w:rPr>
                <w:alias w:val="Phase 1 Complete:"/>
                <w:tag w:val="Phase 1 Complete:"/>
                <w:id w:val="-1329051165"/>
                <w:placeholder>
                  <w:docPart w:val="B634133159B2B444BDA98CC2867DA2B8"/>
                </w:placeholder>
                <w:temporary/>
                <w:showingPlcHdr/>
                <w15:appearance w15:val="hidden"/>
              </w:sdtPr>
              <w:sdtEndPr/>
              <w:sdtContent>
                <w:r w:rsidR="00FC68B0" w:rsidRPr="002943DC">
                  <w:rPr>
                    <w:color w:val="FF0366"/>
                  </w:rPr>
                  <w:t>Phase 1 Complete</w:t>
                </w:r>
              </w:sdtContent>
            </w:sdt>
          </w:p>
        </w:tc>
        <w:tc>
          <w:tcPr>
            <w:tcW w:w="961" w:type="pct"/>
            <w:shd w:val="clear" w:color="auto" w:fill="FFFFFF" w:themeFill="background1"/>
          </w:tcPr>
          <w:p w14:paraId="332C978F" w14:textId="17E4C089" w:rsidR="001273C1" w:rsidRPr="002943DC" w:rsidRDefault="008661B6">
            <w:pPr>
              <w:rPr>
                <w:b/>
                <w:bCs/>
                <w:color w:val="02A1DA"/>
              </w:rPr>
            </w:pPr>
            <w:r w:rsidRPr="002943DC">
              <w:rPr>
                <w:b/>
                <w:bCs/>
                <w:color w:val="02A1DA"/>
              </w:rPr>
              <w:t>1</w:t>
            </w:r>
            <w:r w:rsidR="0060607B">
              <w:rPr>
                <w:b/>
                <w:bCs/>
                <w:color w:val="02A1DA"/>
              </w:rPr>
              <w:t>2</w:t>
            </w:r>
            <w:r w:rsidR="00655EEB" w:rsidRPr="002943DC">
              <w:rPr>
                <w:b/>
                <w:bCs/>
                <w:color w:val="02A1DA"/>
              </w:rPr>
              <w:t>/0</w:t>
            </w:r>
            <w:r w:rsidR="0060607B">
              <w:rPr>
                <w:b/>
                <w:bCs/>
                <w:color w:val="02A1DA"/>
              </w:rPr>
              <w:t>7</w:t>
            </w:r>
            <w:r w:rsidR="00655EEB" w:rsidRPr="002943DC">
              <w:rPr>
                <w:b/>
                <w:bCs/>
                <w:color w:val="02A1DA"/>
              </w:rPr>
              <w:t>/2020</w:t>
            </w:r>
          </w:p>
        </w:tc>
        <w:tc>
          <w:tcPr>
            <w:tcW w:w="961" w:type="pct"/>
            <w:shd w:val="clear" w:color="auto" w:fill="FFFFFF" w:themeFill="background1"/>
          </w:tcPr>
          <w:p w14:paraId="50BF0BB6" w14:textId="3E29E404" w:rsidR="001273C1" w:rsidRPr="002943DC" w:rsidRDefault="00655EEB">
            <w:pPr>
              <w:rPr>
                <w:b/>
                <w:bCs/>
                <w:color w:val="02A1DA"/>
              </w:rPr>
            </w:pPr>
            <w:r w:rsidRPr="002943DC">
              <w:rPr>
                <w:b/>
                <w:bCs/>
                <w:color w:val="02A1DA"/>
              </w:rPr>
              <w:t>1</w:t>
            </w:r>
            <w:r w:rsidR="0060607B">
              <w:rPr>
                <w:b/>
                <w:bCs/>
                <w:color w:val="02A1DA"/>
              </w:rPr>
              <w:t>2</w:t>
            </w:r>
            <w:r w:rsidRPr="002943DC">
              <w:rPr>
                <w:b/>
                <w:bCs/>
                <w:color w:val="02A1DA"/>
              </w:rPr>
              <w:t>/0</w:t>
            </w:r>
            <w:r w:rsidR="0060607B">
              <w:rPr>
                <w:b/>
                <w:bCs/>
                <w:color w:val="02A1DA"/>
              </w:rPr>
              <w:t>7</w:t>
            </w:r>
            <w:r w:rsidRPr="002943DC">
              <w:rPr>
                <w:b/>
                <w:bCs/>
                <w:color w:val="02A1DA"/>
              </w:rPr>
              <w:t>/2020</w:t>
            </w:r>
          </w:p>
        </w:tc>
        <w:tc>
          <w:tcPr>
            <w:tcW w:w="962" w:type="pct"/>
            <w:shd w:val="clear" w:color="auto" w:fill="FFFFFF" w:themeFill="background1"/>
          </w:tcPr>
          <w:p w14:paraId="4C3118E3" w14:textId="10E06508" w:rsidR="001273C1" w:rsidRPr="002943DC" w:rsidRDefault="00655EEB">
            <w:pPr>
              <w:rPr>
                <w:color w:val="FF0366"/>
              </w:rPr>
            </w:pPr>
            <w:r w:rsidRPr="002943DC">
              <w:rPr>
                <w:color w:val="FF0366"/>
              </w:rPr>
              <w:t>1 day</w:t>
            </w:r>
          </w:p>
        </w:tc>
      </w:tr>
      <w:tr w:rsidR="001273C1" w14:paraId="657E51A9" w14:textId="77777777" w:rsidTr="00843A97">
        <w:tc>
          <w:tcPr>
            <w:tcW w:w="2116" w:type="pct"/>
            <w:shd w:val="clear" w:color="auto" w:fill="FFFFFF" w:themeFill="background1"/>
          </w:tcPr>
          <w:p w14:paraId="69C43B17" w14:textId="25672733" w:rsidR="001273C1" w:rsidRPr="002943DC" w:rsidRDefault="004F0453">
            <w:pPr>
              <w:rPr>
                <w:color w:val="FF0366"/>
              </w:rPr>
            </w:pPr>
            <w:sdt>
              <w:sdtPr>
                <w:rPr>
                  <w:color w:val="FF0366"/>
                </w:rPr>
                <w:alias w:val="Milestone 3:"/>
                <w:tag w:val="Milestone 3:"/>
                <w:id w:val="1376040107"/>
                <w:placeholder>
                  <w:docPart w:val="FFEFE6FF955CD746990DA0AF6DEF5F65"/>
                </w:placeholder>
                <w:temporary/>
                <w:showingPlcHdr/>
                <w15:appearance w15:val="hidden"/>
              </w:sdtPr>
              <w:sdtEndPr/>
              <w:sdtContent>
                <w:r w:rsidR="00FC68B0" w:rsidRPr="002943DC">
                  <w:rPr>
                    <w:color w:val="FF0366"/>
                  </w:rPr>
                  <w:t>Milestone 3</w:t>
                </w:r>
              </w:sdtContent>
            </w:sdt>
            <w:r w:rsidR="0077133A" w:rsidRPr="002943DC">
              <w:rPr>
                <w:color w:val="FF0366"/>
              </w:rPr>
              <w:t xml:space="preserve"> </w:t>
            </w:r>
            <w:r w:rsidR="00671D83" w:rsidRPr="002943DC">
              <w:rPr>
                <w:color w:val="FF0366"/>
              </w:rPr>
              <w:t xml:space="preserve">| </w:t>
            </w:r>
            <w:r w:rsidR="00D95332" w:rsidRPr="002943DC">
              <w:rPr>
                <w:color w:val="FF0366"/>
              </w:rPr>
              <w:t>FamilySocial</w:t>
            </w:r>
            <w:r w:rsidR="00671D83" w:rsidRPr="002943DC">
              <w:rPr>
                <w:color w:val="FF0366"/>
              </w:rPr>
              <w:t xml:space="preserve"> </w:t>
            </w:r>
            <w:r w:rsidR="00406426" w:rsidRPr="002943DC">
              <w:rPr>
                <w:color w:val="FF0366"/>
              </w:rPr>
              <w:t>Optimization</w:t>
            </w:r>
          </w:p>
        </w:tc>
        <w:tc>
          <w:tcPr>
            <w:tcW w:w="961" w:type="pct"/>
            <w:shd w:val="clear" w:color="auto" w:fill="FFFFFF" w:themeFill="background1"/>
          </w:tcPr>
          <w:p w14:paraId="281BDDF7" w14:textId="361BB333" w:rsidR="001273C1" w:rsidRPr="002943DC" w:rsidRDefault="00DD5E36">
            <w:pPr>
              <w:rPr>
                <w:b/>
                <w:bCs/>
                <w:color w:val="02A1DA"/>
              </w:rPr>
            </w:pPr>
            <w:r w:rsidRPr="002943DC">
              <w:rPr>
                <w:b/>
                <w:bCs/>
                <w:color w:val="02A1DA"/>
              </w:rPr>
              <w:t>1</w:t>
            </w:r>
            <w:r w:rsidR="0060607B">
              <w:rPr>
                <w:b/>
                <w:bCs/>
                <w:color w:val="02A1DA"/>
              </w:rPr>
              <w:t>2</w:t>
            </w:r>
            <w:r w:rsidR="00E400CE" w:rsidRPr="002943DC">
              <w:rPr>
                <w:b/>
                <w:bCs/>
                <w:color w:val="02A1DA"/>
              </w:rPr>
              <w:t>/0</w:t>
            </w:r>
            <w:r w:rsidR="0060607B">
              <w:rPr>
                <w:b/>
                <w:bCs/>
                <w:color w:val="02A1DA"/>
              </w:rPr>
              <w:t>8</w:t>
            </w:r>
            <w:r w:rsidR="00E400CE" w:rsidRPr="002943DC">
              <w:rPr>
                <w:b/>
                <w:bCs/>
                <w:color w:val="02A1DA"/>
              </w:rPr>
              <w:t>/2020</w:t>
            </w:r>
          </w:p>
        </w:tc>
        <w:tc>
          <w:tcPr>
            <w:tcW w:w="961" w:type="pct"/>
            <w:shd w:val="clear" w:color="auto" w:fill="FFFFFF" w:themeFill="background1"/>
          </w:tcPr>
          <w:p w14:paraId="501F02D4" w14:textId="7735C3AE" w:rsidR="001273C1" w:rsidRPr="002943DC" w:rsidRDefault="00E400CE">
            <w:pPr>
              <w:rPr>
                <w:b/>
                <w:bCs/>
                <w:color w:val="02A1DA"/>
              </w:rPr>
            </w:pPr>
            <w:r w:rsidRPr="002943DC">
              <w:rPr>
                <w:b/>
                <w:bCs/>
                <w:color w:val="02A1DA"/>
              </w:rPr>
              <w:t>1</w:t>
            </w:r>
            <w:r w:rsidR="0060607B">
              <w:rPr>
                <w:b/>
                <w:bCs/>
                <w:color w:val="02A1DA"/>
              </w:rPr>
              <w:t>2</w:t>
            </w:r>
            <w:r w:rsidRPr="002943DC">
              <w:rPr>
                <w:b/>
                <w:bCs/>
                <w:color w:val="02A1DA"/>
              </w:rPr>
              <w:t>/15</w:t>
            </w:r>
            <w:r w:rsidR="00A92D8B" w:rsidRPr="002943DC">
              <w:rPr>
                <w:b/>
                <w:bCs/>
                <w:color w:val="02A1DA"/>
              </w:rPr>
              <w:t>/2020</w:t>
            </w:r>
          </w:p>
        </w:tc>
        <w:tc>
          <w:tcPr>
            <w:tcW w:w="962" w:type="pct"/>
            <w:shd w:val="clear" w:color="auto" w:fill="FFFFFF" w:themeFill="background1"/>
          </w:tcPr>
          <w:p w14:paraId="50BC5E66" w14:textId="249CEE9C" w:rsidR="001273C1" w:rsidRPr="002943DC" w:rsidRDefault="00A92D8B">
            <w:pPr>
              <w:rPr>
                <w:color w:val="FF0366"/>
              </w:rPr>
            </w:pPr>
            <w:r w:rsidRPr="002943DC">
              <w:rPr>
                <w:color w:val="FF0366"/>
              </w:rPr>
              <w:t>7 days</w:t>
            </w:r>
          </w:p>
        </w:tc>
      </w:tr>
      <w:tr w:rsidR="001273C1" w14:paraId="58303110" w14:textId="77777777" w:rsidTr="00843A97">
        <w:tc>
          <w:tcPr>
            <w:tcW w:w="2116" w:type="pct"/>
            <w:shd w:val="clear" w:color="auto" w:fill="FFFFFF" w:themeFill="background1"/>
          </w:tcPr>
          <w:p w14:paraId="3A0F9BBC" w14:textId="150E5C70" w:rsidR="001273C1" w:rsidRPr="002943DC" w:rsidRDefault="004F0453">
            <w:pPr>
              <w:rPr>
                <w:color w:val="FF0366"/>
              </w:rPr>
            </w:pPr>
            <w:sdt>
              <w:sdtPr>
                <w:rPr>
                  <w:color w:val="FF0366"/>
                </w:rPr>
                <w:alias w:val="Milestone 4:"/>
                <w:tag w:val="Milestone 4:"/>
                <w:id w:val="2137753454"/>
                <w:placeholder>
                  <w:docPart w:val="2F37E3E8D256804EBE2703DEE87FA13D"/>
                </w:placeholder>
                <w:temporary/>
                <w:showingPlcHdr/>
                <w15:appearance w15:val="hidden"/>
              </w:sdtPr>
              <w:sdtEndPr/>
              <w:sdtContent>
                <w:r w:rsidR="00FC68B0" w:rsidRPr="002943DC">
                  <w:rPr>
                    <w:color w:val="FF0366"/>
                  </w:rPr>
                  <w:t>Milestone 4</w:t>
                </w:r>
              </w:sdtContent>
            </w:sdt>
            <w:r w:rsidR="00671D83" w:rsidRPr="002943DC">
              <w:rPr>
                <w:color w:val="FF0366"/>
              </w:rPr>
              <w:t xml:space="preserve"> |</w:t>
            </w:r>
            <w:r w:rsidR="00406426" w:rsidRPr="002943DC">
              <w:rPr>
                <w:color w:val="FF0366"/>
              </w:rPr>
              <w:t xml:space="preserve"> </w:t>
            </w:r>
            <w:r w:rsidR="00D95332" w:rsidRPr="002943DC">
              <w:rPr>
                <w:color w:val="FF0366"/>
              </w:rPr>
              <w:t>Family</w:t>
            </w:r>
            <w:r w:rsidR="00EE0B85" w:rsidRPr="002943DC">
              <w:rPr>
                <w:color w:val="FF0366"/>
              </w:rPr>
              <w:t>Social</w:t>
            </w:r>
            <w:r w:rsidR="00F248C2" w:rsidRPr="002943DC">
              <w:rPr>
                <w:color w:val="FF0366"/>
              </w:rPr>
              <w:t xml:space="preserve"> Deployment</w:t>
            </w:r>
          </w:p>
        </w:tc>
        <w:tc>
          <w:tcPr>
            <w:tcW w:w="961" w:type="pct"/>
            <w:shd w:val="clear" w:color="auto" w:fill="FFFFFF" w:themeFill="background1"/>
          </w:tcPr>
          <w:p w14:paraId="03D63EE3" w14:textId="33E2EAC7" w:rsidR="001273C1" w:rsidRPr="002943DC" w:rsidRDefault="00A92D8B">
            <w:pPr>
              <w:rPr>
                <w:b/>
                <w:bCs/>
                <w:color w:val="02A1DA"/>
              </w:rPr>
            </w:pPr>
            <w:r w:rsidRPr="002943DC">
              <w:rPr>
                <w:b/>
                <w:bCs/>
                <w:color w:val="02A1DA"/>
              </w:rPr>
              <w:t>1</w:t>
            </w:r>
            <w:r w:rsidR="0060607B">
              <w:rPr>
                <w:b/>
                <w:bCs/>
                <w:color w:val="02A1DA"/>
              </w:rPr>
              <w:t>2</w:t>
            </w:r>
            <w:r w:rsidRPr="002943DC">
              <w:rPr>
                <w:b/>
                <w:bCs/>
                <w:color w:val="02A1DA"/>
              </w:rPr>
              <w:t>/16/2020</w:t>
            </w:r>
          </w:p>
        </w:tc>
        <w:tc>
          <w:tcPr>
            <w:tcW w:w="961" w:type="pct"/>
            <w:shd w:val="clear" w:color="auto" w:fill="FFFFFF" w:themeFill="background1"/>
          </w:tcPr>
          <w:p w14:paraId="4D3737CC" w14:textId="765F660D" w:rsidR="001273C1" w:rsidRPr="002943DC" w:rsidRDefault="00A92D8B">
            <w:pPr>
              <w:rPr>
                <w:b/>
                <w:bCs/>
                <w:color w:val="02A1DA"/>
              </w:rPr>
            </w:pPr>
            <w:r w:rsidRPr="002943DC">
              <w:rPr>
                <w:b/>
                <w:bCs/>
                <w:color w:val="02A1DA"/>
              </w:rPr>
              <w:t>1</w:t>
            </w:r>
            <w:r w:rsidR="0060607B">
              <w:rPr>
                <w:b/>
                <w:bCs/>
                <w:color w:val="02A1DA"/>
              </w:rPr>
              <w:t>2</w:t>
            </w:r>
            <w:r w:rsidRPr="002943DC">
              <w:rPr>
                <w:b/>
                <w:bCs/>
                <w:color w:val="02A1DA"/>
              </w:rPr>
              <w:t>/</w:t>
            </w:r>
            <w:r w:rsidR="003D66B9" w:rsidRPr="002943DC">
              <w:rPr>
                <w:b/>
                <w:bCs/>
                <w:color w:val="02A1DA"/>
              </w:rPr>
              <w:t>2</w:t>
            </w:r>
            <w:r w:rsidR="0060607B">
              <w:rPr>
                <w:b/>
                <w:bCs/>
                <w:color w:val="02A1DA"/>
              </w:rPr>
              <w:t>3</w:t>
            </w:r>
            <w:r w:rsidR="003D66B9" w:rsidRPr="002943DC">
              <w:rPr>
                <w:b/>
                <w:bCs/>
                <w:color w:val="02A1DA"/>
              </w:rPr>
              <w:t>/2020</w:t>
            </w:r>
          </w:p>
        </w:tc>
        <w:tc>
          <w:tcPr>
            <w:tcW w:w="962" w:type="pct"/>
            <w:shd w:val="clear" w:color="auto" w:fill="FFFFFF" w:themeFill="background1"/>
          </w:tcPr>
          <w:p w14:paraId="5A6462D3" w14:textId="56D4FFEE" w:rsidR="001273C1" w:rsidRPr="002943DC" w:rsidRDefault="003D66B9">
            <w:pPr>
              <w:rPr>
                <w:color w:val="FF0366"/>
              </w:rPr>
            </w:pPr>
            <w:r w:rsidRPr="002943DC">
              <w:rPr>
                <w:color w:val="FF0366"/>
              </w:rPr>
              <w:t>7 days</w:t>
            </w:r>
          </w:p>
        </w:tc>
      </w:tr>
      <w:tr w:rsidR="001273C1" w14:paraId="42103D7B" w14:textId="77777777" w:rsidTr="00843A97">
        <w:tc>
          <w:tcPr>
            <w:tcW w:w="2116" w:type="pct"/>
            <w:shd w:val="clear" w:color="auto" w:fill="FFFFFF" w:themeFill="background1"/>
          </w:tcPr>
          <w:p w14:paraId="4BD708AE" w14:textId="77777777" w:rsidR="001273C1" w:rsidRPr="002943DC" w:rsidRDefault="004F0453">
            <w:pPr>
              <w:rPr>
                <w:color w:val="FF0366"/>
              </w:rPr>
            </w:pPr>
            <w:sdt>
              <w:sdtPr>
                <w:rPr>
                  <w:color w:val="FF0366"/>
                </w:rPr>
                <w:alias w:val="Phase 2 Complete:"/>
                <w:tag w:val="Phase 2 Complete:"/>
                <w:id w:val="-2080668784"/>
                <w:placeholder>
                  <w:docPart w:val="EE650ADF86EE554686616374A09000EF"/>
                </w:placeholder>
                <w:temporary/>
                <w:showingPlcHdr/>
                <w15:appearance w15:val="hidden"/>
              </w:sdtPr>
              <w:sdtEndPr/>
              <w:sdtContent>
                <w:r w:rsidR="000322BF" w:rsidRPr="002943DC">
                  <w:rPr>
                    <w:color w:val="FF0366"/>
                  </w:rPr>
                  <w:t>Phase 2 Complete</w:t>
                </w:r>
              </w:sdtContent>
            </w:sdt>
          </w:p>
        </w:tc>
        <w:tc>
          <w:tcPr>
            <w:tcW w:w="961" w:type="pct"/>
            <w:shd w:val="clear" w:color="auto" w:fill="FFFFFF" w:themeFill="background1"/>
          </w:tcPr>
          <w:p w14:paraId="1374DB32" w14:textId="2CF4A226" w:rsidR="001273C1" w:rsidRPr="002943DC" w:rsidRDefault="003D66B9">
            <w:pPr>
              <w:rPr>
                <w:b/>
                <w:bCs/>
                <w:color w:val="02A1DA"/>
              </w:rPr>
            </w:pPr>
            <w:r w:rsidRPr="002943DC">
              <w:rPr>
                <w:b/>
                <w:bCs/>
                <w:color w:val="02A1DA"/>
              </w:rPr>
              <w:t>1</w:t>
            </w:r>
            <w:r w:rsidR="0060607B">
              <w:rPr>
                <w:b/>
                <w:bCs/>
                <w:color w:val="02A1DA"/>
              </w:rPr>
              <w:t>2</w:t>
            </w:r>
            <w:r w:rsidRPr="002943DC">
              <w:rPr>
                <w:b/>
                <w:bCs/>
                <w:color w:val="02A1DA"/>
              </w:rPr>
              <w:t>/2</w:t>
            </w:r>
            <w:r w:rsidR="0060607B">
              <w:rPr>
                <w:b/>
                <w:bCs/>
                <w:color w:val="02A1DA"/>
              </w:rPr>
              <w:t>3</w:t>
            </w:r>
            <w:r w:rsidRPr="002943DC">
              <w:rPr>
                <w:b/>
                <w:bCs/>
                <w:color w:val="02A1DA"/>
              </w:rPr>
              <w:t>/2020</w:t>
            </w:r>
          </w:p>
        </w:tc>
        <w:tc>
          <w:tcPr>
            <w:tcW w:w="961" w:type="pct"/>
            <w:shd w:val="clear" w:color="auto" w:fill="FFFFFF" w:themeFill="background1"/>
          </w:tcPr>
          <w:p w14:paraId="0509DACB" w14:textId="1FC54106" w:rsidR="001273C1" w:rsidRPr="002943DC" w:rsidRDefault="003D66B9">
            <w:pPr>
              <w:rPr>
                <w:b/>
                <w:bCs/>
                <w:color w:val="02A1DA"/>
              </w:rPr>
            </w:pPr>
            <w:r w:rsidRPr="002943DC">
              <w:rPr>
                <w:b/>
                <w:bCs/>
                <w:color w:val="02A1DA"/>
              </w:rPr>
              <w:t>1</w:t>
            </w:r>
            <w:r w:rsidR="0060607B">
              <w:rPr>
                <w:b/>
                <w:bCs/>
                <w:color w:val="02A1DA"/>
              </w:rPr>
              <w:t>2</w:t>
            </w:r>
            <w:r w:rsidR="000D3BD9" w:rsidRPr="002943DC">
              <w:rPr>
                <w:b/>
                <w:bCs/>
                <w:color w:val="02A1DA"/>
              </w:rPr>
              <w:t>/2</w:t>
            </w:r>
            <w:r w:rsidR="0060607B">
              <w:rPr>
                <w:b/>
                <w:bCs/>
                <w:color w:val="02A1DA"/>
              </w:rPr>
              <w:t>3</w:t>
            </w:r>
            <w:r w:rsidR="000D3BD9" w:rsidRPr="002943DC">
              <w:rPr>
                <w:b/>
                <w:bCs/>
                <w:color w:val="02A1DA"/>
              </w:rPr>
              <w:t>/2020</w:t>
            </w:r>
          </w:p>
        </w:tc>
        <w:tc>
          <w:tcPr>
            <w:tcW w:w="962" w:type="pct"/>
            <w:shd w:val="clear" w:color="auto" w:fill="FFFFFF" w:themeFill="background1"/>
          </w:tcPr>
          <w:p w14:paraId="661B581D" w14:textId="43A41A7B" w:rsidR="001273C1" w:rsidRPr="002943DC" w:rsidRDefault="000D3BD9">
            <w:pPr>
              <w:rPr>
                <w:color w:val="FF0366"/>
              </w:rPr>
            </w:pPr>
            <w:r w:rsidRPr="002943DC">
              <w:rPr>
                <w:color w:val="FF0366"/>
              </w:rPr>
              <w:t>1 day</w:t>
            </w:r>
          </w:p>
        </w:tc>
      </w:tr>
      <w:tr w:rsidR="001273C1" w14:paraId="3E61798A" w14:textId="77777777" w:rsidTr="00843A97">
        <w:tc>
          <w:tcPr>
            <w:tcW w:w="2116" w:type="pct"/>
            <w:tcBorders>
              <w:bottom w:val="single" w:sz="4" w:space="0" w:color="FF0366"/>
            </w:tcBorders>
            <w:shd w:val="clear" w:color="auto" w:fill="FFFFFF" w:themeFill="background1"/>
          </w:tcPr>
          <w:p w14:paraId="39E84035" w14:textId="77777777" w:rsidR="001273C1" w:rsidRPr="002943DC" w:rsidRDefault="004F0453">
            <w:pPr>
              <w:rPr>
                <w:color w:val="FF0366"/>
              </w:rPr>
            </w:pPr>
            <w:sdt>
              <w:sdtPr>
                <w:rPr>
                  <w:color w:val="FF0366"/>
                </w:rPr>
                <w:alias w:val="Project End:"/>
                <w:tag w:val="Project End:"/>
                <w:id w:val="303820675"/>
                <w:placeholder>
                  <w:docPart w:val="252DE8612E7A8C43A38BE9362D58E589"/>
                </w:placeholder>
                <w:temporary/>
                <w:showingPlcHdr/>
                <w15:appearance w15:val="hidden"/>
              </w:sdtPr>
              <w:sdtEndPr/>
              <w:sdtContent>
                <w:r w:rsidR="000322BF" w:rsidRPr="002943DC">
                  <w:rPr>
                    <w:color w:val="FF0366"/>
                  </w:rPr>
                  <w:t>Project End</w:t>
                </w:r>
              </w:sdtContent>
            </w:sdt>
          </w:p>
        </w:tc>
        <w:tc>
          <w:tcPr>
            <w:tcW w:w="961" w:type="pct"/>
            <w:tcBorders>
              <w:bottom w:val="single" w:sz="4" w:space="0" w:color="FF0366"/>
            </w:tcBorders>
            <w:shd w:val="clear" w:color="auto" w:fill="FFFFFF" w:themeFill="background1"/>
          </w:tcPr>
          <w:p w14:paraId="1DF40793" w14:textId="0AA915C6" w:rsidR="001273C1" w:rsidRPr="002943DC" w:rsidRDefault="000D3BD9">
            <w:pPr>
              <w:rPr>
                <w:b/>
                <w:bCs/>
                <w:color w:val="02A1DA"/>
              </w:rPr>
            </w:pPr>
            <w:r w:rsidRPr="002943DC">
              <w:rPr>
                <w:b/>
                <w:bCs/>
                <w:color w:val="02A1DA"/>
              </w:rPr>
              <w:t>1</w:t>
            </w:r>
            <w:r w:rsidR="0060607B">
              <w:rPr>
                <w:b/>
                <w:bCs/>
                <w:color w:val="02A1DA"/>
              </w:rPr>
              <w:t>2</w:t>
            </w:r>
            <w:r w:rsidRPr="002943DC">
              <w:rPr>
                <w:b/>
                <w:bCs/>
                <w:color w:val="02A1DA"/>
              </w:rPr>
              <w:t>/2</w:t>
            </w:r>
            <w:r w:rsidR="0060607B">
              <w:rPr>
                <w:b/>
                <w:bCs/>
                <w:color w:val="02A1DA"/>
              </w:rPr>
              <w:t>3</w:t>
            </w:r>
            <w:r w:rsidRPr="002943DC">
              <w:rPr>
                <w:b/>
                <w:bCs/>
                <w:color w:val="02A1DA"/>
              </w:rPr>
              <w:t>/2020</w:t>
            </w:r>
          </w:p>
        </w:tc>
        <w:tc>
          <w:tcPr>
            <w:tcW w:w="961" w:type="pct"/>
            <w:tcBorders>
              <w:bottom w:val="single" w:sz="4" w:space="0" w:color="FF0366"/>
            </w:tcBorders>
            <w:shd w:val="clear" w:color="auto" w:fill="FFFFFF" w:themeFill="background1"/>
          </w:tcPr>
          <w:p w14:paraId="35D34F78" w14:textId="24C5E5F6" w:rsidR="001273C1" w:rsidRPr="002943DC" w:rsidRDefault="00C168B7">
            <w:pPr>
              <w:rPr>
                <w:b/>
                <w:bCs/>
                <w:color w:val="02A1DA"/>
              </w:rPr>
            </w:pPr>
            <w:r w:rsidRPr="002943DC">
              <w:rPr>
                <w:b/>
                <w:bCs/>
                <w:color w:val="02A1DA"/>
              </w:rPr>
              <w:t>1</w:t>
            </w:r>
            <w:r w:rsidR="0060607B">
              <w:rPr>
                <w:b/>
                <w:bCs/>
                <w:color w:val="02A1DA"/>
              </w:rPr>
              <w:t>2</w:t>
            </w:r>
            <w:r w:rsidRPr="002943DC">
              <w:rPr>
                <w:b/>
                <w:bCs/>
                <w:color w:val="02A1DA"/>
              </w:rPr>
              <w:t>/2</w:t>
            </w:r>
            <w:r w:rsidR="0060607B">
              <w:rPr>
                <w:b/>
                <w:bCs/>
                <w:color w:val="02A1DA"/>
              </w:rPr>
              <w:t>3</w:t>
            </w:r>
            <w:r w:rsidRPr="002943DC">
              <w:rPr>
                <w:b/>
                <w:bCs/>
                <w:color w:val="02A1DA"/>
              </w:rPr>
              <w:t>/2020</w:t>
            </w:r>
          </w:p>
        </w:tc>
        <w:tc>
          <w:tcPr>
            <w:tcW w:w="962" w:type="pct"/>
            <w:tcBorders>
              <w:bottom w:val="single" w:sz="4" w:space="0" w:color="FF0366"/>
            </w:tcBorders>
            <w:shd w:val="clear" w:color="auto" w:fill="FFFFFF" w:themeFill="background1"/>
          </w:tcPr>
          <w:p w14:paraId="069C89DC" w14:textId="2478541B" w:rsidR="001273C1" w:rsidRPr="002943DC" w:rsidRDefault="00C168B7">
            <w:pPr>
              <w:rPr>
                <w:color w:val="FF0366"/>
              </w:rPr>
            </w:pPr>
            <w:r w:rsidRPr="002943DC">
              <w:rPr>
                <w:color w:val="FF0366"/>
              </w:rPr>
              <w:t>1 day</w:t>
            </w:r>
          </w:p>
        </w:tc>
      </w:tr>
      <w:tr w:rsidR="007D1993" w14:paraId="0769FCDB" w14:textId="77777777" w:rsidTr="00843A97">
        <w:tc>
          <w:tcPr>
            <w:tcW w:w="2116" w:type="pct"/>
            <w:tcBorders>
              <w:bottom w:val="single" w:sz="4" w:space="0" w:color="02A1DA"/>
            </w:tcBorders>
            <w:shd w:val="clear" w:color="auto" w:fill="FF0366"/>
          </w:tcPr>
          <w:p w14:paraId="6E7C89C5" w14:textId="07BDF5B7" w:rsidR="007D1993" w:rsidRDefault="007D1993"/>
        </w:tc>
        <w:tc>
          <w:tcPr>
            <w:tcW w:w="961" w:type="pct"/>
            <w:tcBorders>
              <w:bottom w:val="single" w:sz="4" w:space="0" w:color="02A1DA"/>
            </w:tcBorders>
            <w:shd w:val="clear" w:color="auto" w:fill="FF0366"/>
          </w:tcPr>
          <w:p w14:paraId="3ABE485F" w14:textId="77777777" w:rsidR="007D1993" w:rsidRDefault="007D1993"/>
        </w:tc>
        <w:tc>
          <w:tcPr>
            <w:tcW w:w="961" w:type="pct"/>
            <w:tcBorders>
              <w:bottom w:val="single" w:sz="4" w:space="0" w:color="02A1DA"/>
            </w:tcBorders>
            <w:shd w:val="clear" w:color="auto" w:fill="FF0366"/>
          </w:tcPr>
          <w:p w14:paraId="30EB3D74" w14:textId="77777777" w:rsidR="007D1993" w:rsidRDefault="007D1993"/>
        </w:tc>
        <w:tc>
          <w:tcPr>
            <w:tcW w:w="962" w:type="pct"/>
            <w:tcBorders>
              <w:bottom w:val="single" w:sz="4" w:space="0" w:color="02A1DA"/>
            </w:tcBorders>
            <w:shd w:val="clear" w:color="auto" w:fill="FF0366"/>
          </w:tcPr>
          <w:p w14:paraId="4BA155EB" w14:textId="77777777" w:rsidR="007D1993" w:rsidRDefault="007D1993"/>
        </w:tc>
      </w:tr>
    </w:tbl>
    <w:p w14:paraId="208C43DC" w14:textId="77777777" w:rsidR="007D1993" w:rsidRDefault="007D1993">
      <w:pPr>
        <w:pStyle w:val="Heading2"/>
      </w:pPr>
    </w:p>
    <w:p w14:paraId="3C807AF3" w14:textId="2F67148D" w:rsidR="001273C1" w:rsidRDefault="004F0453">
      <w:pPr>
        <w:pStyle w:val="Heading2"/>
      </w:pPr>
      <w:sdt>
        <w:sdtPr>
          <w:alias w:val="Supplied Material:"/>
          <w:tag w:val="Supplied Material:"/>
          <w:id w:val="-107743599"/>
          <w:placeholder>
            <w:docPart w:val="66FC55C61FAB6C4BA6082669A76F8DA5"/>
          </w:placeholder>
          <w:temporary/>
          <w:showingPlcHdr/>
          <w15:appearance w15:val="hidden"/>
        </w:sdtPr>
        <w:sdtEndPr/>
        <w:sdtContent>
          <w:r w:rsidR="000322BF" w:rsidRPr="00843A97">
            <w:rPr>
              <w:color w:val="A34696"/>
            </w:rPr>
            <w:t>Supplied Material</w:t>
          </w:r>
        </w:sdtContent>
      </w:sdt>
    </w:p>
    <w:p w14:paraId="27F9919F" w14:textId="6EC391AE" w:rsidR="001273C1" w:rsidRDefault="004F0453">
      <w:sdt>
        <w:sdtPr>
          <w:alias w:val="Enter description:"/>
          <w:tag w:val="Enter description:"/>
          <w:id w:val="111255350"/>
          <w:placeholder>
            <w:docPart w:val="A4BD2A9ECE805B498E9B3DE764D1F152"/>
          </w:placeholder>
          <w:temporary/>
          <w:showingPlcHdr/>
          <w15:appearance w15:val="hidden"/>
        </w:sdtPr>
        <w:sdtEndPr/>
        <w:sdtContent>
          <w:r w:rsidR="000322BF">
            <w:t>The following materials are to be supplied by</w:t>
          </w:r>
        </w:sdtContent>
      </w:sdt>
      <w:r w:rsidR="000322BF">
        <w:t xml:space="preserve"> </w:t>
      </w:r>
      <w:sdt>
        <w:sdtPr>
          <w:alias w:val="Client Name:"/>
          <w:tag w:val="Client Name:"/>
          <w:id w:val="682790320"/>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t>FamilySocial</w:t>
          </w:r>
        </w:sdtContent>
      </w:sdt>
      <w:r w:rsidR="00C16778">
        <w:t xml:space="preserve"> </w:t>
      </w:r>
      <w:sdt>
        <w:sdtPr>
          <w:alias w:val="Enter description:"/>
          <w:tag w:val="Enter description:"/>
          <w:id w:val="647105475"/>
          <w:placeholder>
            <w:docPart w:val="29902563FC9EC04B9334D928121E3B77"/>
          </w:placeholder>
          <w:temporary/>
          <w:showingPlcHdr/>
          <w15:appearance w15:val="hidden"/>
        </w:sdtPr>
        <w:sdtEndPr/>
        <w:sdtContent>
          <w:r w:rsidR="000322BF">
            <w:t>for this project. For</w:t>
          </w:r>
        </w:sdtContent>
      </w:sdt>
      <w:r w:rsidR="000322BF">
        <w:t xml:space="preserve"> </w:t>
      </w:r>
      <w:sdt>
        <w:sdtPr>
          <w:rPr>
            <w:b/>
            <w:bCs/>
          </w:rPr>
          <w:alias w:val="Your Company Name:"/>
          <w:tag w:val="Your Company Name:"/>
          <w:id w:val="-246501799"/>
          <w:placeholder>
            <w:docPart w:val="4C9F2B4B7B8AA74F9BA4CEF10C25051C"/>
          </w:placeholder>
          <w:dataBinding w:prefixMappings="xmlns:ns0='http://schemas.openxmlformats.org/officeDocument/2006/extended-properties' " w:xpath="/ns0:Properties[1]/ns0:Company[1]" w:storeItemID="{6668398D-A668-4E3E-A5EB-62B293D839F1}"/>
          <w15:appearance w15:val="hidden"/>
          <w:text/>
        </w:sdtPr>
        <w:sdtEndPr/>
        <w:sdtContent>
          <w:r w:rsidR="0060607B" w:rsidRPr="0060607B">
            <w:rPr>
              <w:b/>
              <w:bCs/>
            </w:rPr>
            <w:t>VisionsICstudio | Aaron wilson</w:t>
          </w:r>
        </w:sdtContent>
      </w:sdt>
      <w:r w:rsidR="00C16778">
        <w:t xml:space="preserve"> </w:t>
      </w:r>
      <w:sdt>
        <w:sdtPr>
          <w:alias w:val="Enter description:"/>
          <w:tag w:val="Enter description:"/>
          <w:id w:val="-1097096917"/>
          <w:placeholder>
            <w:docPart w:val="B8EDF908702C8547A6E86C75253F52CF"/>
          </w:placeholder>
          <w:temporary/>
          <w:showingPlcHdr/>
          <w15:appearance w15:val="hidden"/>
        </w:sdtPr>
        <w:sdtEndPr/>
        <w:sdtContent>
          <w:r w:rsidR="000322BF">
            <w:t>to meet project milestones, this material must be supplied on schedule. The due dates included in the following table represent our best guess based on current proposed project dates:</w:t>
          </w:r>
        </w:sdtContent>
      </w:sdt>
    </w:p>
    <w:tbl>
      <w:tblPr>
        <w:tblStyle w:val="ProposalTable"/>
        <w:tblW w:w="5000" w:type="pct"/>
        <w:tblBorders>
          <w:top w:val="single" w:sz="4" w:space="0" w:color="FF0366"/>
          <w:left w:val="single" w:sz="4" w:space="0" w:color="FF0366"/>
          <w:bottom w:val="single" w:sz="4" w:space="0" w:color="FF0366"/>
          <w:right w:val="single" w:sz="4" w:space="0" w:color="FF0366"/>
          <w:insideH w:val="single" w:sz="4" w:space="0" w:color="FF0366"/>
          <w:insideV w:val="single" w:sz="4" w:space="0" w:color="FF0366"/>
        </w:tblBorders>
        <w:tblLook w:val="04A0" w:firstRow="1" w:lastRow="0" w:firstColumn="1" w:lastColumn="0" w:noHBand="0" w:noVBand="1"/>
        <w:tblDescription w:val="Materials to be supplied"/>
      </w:tblPr>
      <w:tblGrid>
        <w:gridCol w:w="7555"/>
        <w:gridCol w:w="1795"/>
      </w:tblGrid>
      <w:tr w:rsidR="001273C1" w14:paraId="782BCE04" w14:textId="77777777" w:rsidTr="00843A97">
        <w:trPr>
          <w:cnfStyle w:val="100000000000" w:firstRow="1" w:lastRow="0" w:firstColumn="0" w:lastColumn="0" w:oddVBand="0" w:evenVBand="0" w:oddHBand="0" w:evenHBand="0" w:firstRowFirstColumn="0" w:firstRowLastColumn="0" w:lastRowFirstColumn="0" w:lastRowLastColumn="0"/>
        </w:trPr>
        <w:tc>
          <w:tcPr>
            <w:tcW w:w="4040" w:type="pct"/>
            <w:shd w:val="clear" w:color="auto" w:fill="FF0366"/>
          </w:tcPr>
          <w:p w14:paraId="2C545655" w14:textId="59F3C138" w:rsidR="001273C1" w:rsidRPr="00843A97" w:rsidRDefault="004F0453">
            <w:pPr>
              <w:rPr>
                <w:color w:val="FFFFFF" w:themeColor="background1"/>
              </w:rPr>
            </w:pPr>
            <w:sdt>
              <w:sdtPr>
                <w:rPr>
                  <w:color w:val="FFFFFF" w:themeColor="background1"/>
                </w:rPr>
                <w:alias w:val="Materials to be supplied by:"/>
                <w:tag w:val="Materials to be supplied by:"/>
                <w:id w:val="290320298"/>
                <w:placeholder>
                  <w:docPart w:val="101A78D804E4654188C1A117981CE415"/>
                </w:placeholder>
                <w:temporary/>
                <w:showingPlcHdr/>
                <w15:appearance w15:val="hidden"/>
              </w:sdtPr>
              <w:sdtEndPr/>
              <w:sdtContent>
                <w:r w:rsidR="000322BF" w:rsidRPr="00843A97">
                  <w:rPr>
                    <w:color w:val="FFFFFF" w:themeColor="background1"/>
                  </w:rPr>
                  <w:t>Materials to be supplied by</w:t>
                </w:r>
              </w:sdtContent>
            </w:sdt>
            <w:r w:rsidR="000322BF" w:rsidRPr="00843A97">
              <w:rPr>
                <w:color w:val="FFFFFF" w:themeColor="background1"/>
              </w:rPr>
              <w:t xml:space="preserve"> </w:t>
            </w:r>
            <w:sdt>
              <w:sdtPr>
                <w:rPr>
                  <w:color w:val="FFFFFF" w:themeColor="background1"/>
                </w:rPr>
                <w:alias w:val="Client Name:"/>
                <w:tag w:val="Client Name:"/>
                <w:id w:val="1721326459"/>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rsidRPr="00843A97">
                  <w:rPr>
                    <w:color w:val="FFFFFF" w:themeColor="background1"/>
                  </w:rPr>
                  <w:t>FamilySocial</w:t>
                </w:r>
              </w:sdtContent>
            </w:sdt>
          </w:p>
        </w:tc>
        <w:tc>
          <w:tcPr>
            <w:tcW w:w="960" w:type="pct"/>
            <w:shd w:val="clear" w:color="auto" w:fill="FF0366"/>
          </w:tcPr>
          <w:p w14:paraId="3A80BEFD" w14:textId="77777777" w:rsidR="001273C1" w:rsidRPr="00843A97" w:rsidRDefault="004F0453">
            <w:pPr>
              <w:rPr>
                <w:color w:val="FFFFFF" w:themeColor="background1"/>
              </w:rPr>
            </w:pPr>
            <w:sdt>
              <w:sdtPr>
                <w:rPr>
                  <w:color w:val="FFFFFF" w:themeColor="background1"/>
                </w:rPr>
                <w:alias w:val="Due Date:"/>
                <w:tag w:val="Due Date:"/>
                <w:id w:val="1816059702"/>
                <w:placeholder>
                  <w:docPart w:val="C2F82C67E942514CA9848754580CB39E"/>
                </w:placeholder>
                <w:temporary/>
                <w:showingPlcHdr/>
                <w15:appearance w15:val="hidden"/>
              </w:sdtPr>
              <w:sdtEndPr/>
              <w:sdtContent>
                <w:r w:rsidR="000322BF" w:rsidRPr="00843A97">
                  <w:rPr>
                    <w:color w:val="FFFFFF" w:themeColor="background1"/>
                  </w:rPr>
                  <w:t>Due Date*</w:t>
                </w:r>
              </w:sdtContent>
            </w:sdt>
          </w:p>
        </w:tc>
      </w:tr>
      <w:tr w:rsidR="001273C1" w14:paraId="69E6E7C7" w14:textId="77777777" w:rsidTr="00843A97">
        <w:tc>
          <w:tcPr>
            <w:tcW w:w="4040" w:type="pct"/>
          </w:tcPr>
          <w:p w14:paraId="438B750D" w14:textId="5B4B5267" w:rsidR="001273C1" w:rsidRPr="002943DC" w:rsidRDefault="00E6578C">
            <w:pPr>
              <w:rPr>
                <w:color w:val="FF0366"/>
              </w:rPr>
            </w:pPr>
            <w:r w:rsidRPr="002943DC">
              <w:rPr>
                <w:color w:val="FF0366"/>
              </w:rPr>
              <w:t>FamilySocial core website</w:t>
            </w:r>
            <w:r w:rsidR="00B21EA0" w:rsidRPr="002943DC">
              <w:rPr>
                <w:color w:val="FF0366"/>
              </w:rPr>
              <w:t>, and website</w:t>
            </w:r>
            <w:r w:rsidRPr="002943DC">
              <w:rPr>
                <w:color w:val="FF0366"/>
              </w:rPr>
              <w:t xml:space="preserve"> assets for use</w:t>
            </w:r>
            <w:r w:rsidR="00373EBB" w:rsidRPr="002943DC">
              <w:rPr>
                <w:color w:val="FF0366"/>
              </w:rPr>
              <w:t xml:space="preserve"> as </w:t>
            </w:r>
            <w:r w:rsidR="00962790" w:rsidRPr="002943DC">
              <w:rPr>
                <w:color w:val="FF0366"/>
              </w:rPr>
              <w:t xml:space="preserve">content </w:t>
            </w:r>
            <w:r w:rsidR="0043119C" w:rsidRPr="002943DC">
              <w:rPr>
                <w:color w:val="FF0366"/>
              </w:rPr>
              <w:t>f</w:t>
            </w:r>
            <w:r w:rsidR="00373EBB" w:rsidRPr="002943DC">
              <w:rPr>
                <w:color w:val="FF0366"/>
              </w:rPr>
              <w:t>o</w:t>
            </w:r>
            <w:r w:rsidR="00962790" w:rsidRPr="002943DC">
              <w:rPr>
                <w:color w:val="FF0366"/>
              </w:rPr>
              <w:t>r</w:t>
            </w:r>
            <w:r w:rsidR="00373EBB" w:rsidRPr="002943DC">
              <w:rPr>
                <w:color w:val="FF0366"/>
              </w:rPr>
              <w:t xml:space="preserve"> the FamilySocial</w:t>
            </w:r>
            <w:r w:rsidR="009441AC" w:rsidRPr="002943DC">
              <w:rPr>
                <w:color w:val="FF0366"/>
              </w:rPr>
              <w:t xml:space="preserve"> App</w:t>
            </w:r>
          </w:p>
        </w:tc>
        <w:tc>
          <w:tcPr>
            <w:tcW w:w="960" w:type="pct"/>
          </w:tcPr>
          <w:p w14:paraId="58164877" w14:textId="4E3FC8A9" w:rsidR="001273C1" w:rsidRPr="002943DC" w:rsidRDefault="0077415E">
            <w:pPr>
              <w:rPr>
                <w:b/>
                <w:bCs/>
                <w:color w:val="02A1DA"/>
              </w:rPr>
            </w:pPr>
            <w:r w:rsidRPr="002943DC">
              <w:rPr>
                <w:b/>
                <w:bCs/>
                <w:color w:val="02A1DA"/>
              </w:rPr>
              <w:t>11/02/2020</w:t>
            </w:r>
          </w:p>
        </w:tc>
      </w:tr>
      <w:tr w:rsidR="001273C1" w14:paraId="3B055C2B" w14:textId="77777777" w:rsidTr="00843A97">
        <w:tc>
          <w:tcPr>
            <w:tcW w:w="4040" w:type="pct"/>
          </w:tcPr>
          <w:p w14:paraId="5A56A25F" w14:textId="79096A4E" w:rsidR="001273C1" w:rsidRPr="002943DC" w:rsidRDefault="00667B41">
            <w:pPr>
              <w:rPr>
                <w:color w:val="FF0366"/>
              </w:rPr>
            </w:pPr>
            <w:r w:rsidRPr="002943DC">
              <w:rPr>
                <w:color w:val="FF0366"/>
              </w:rPr>
              <w:t xml:space="preserve">FamilySocial </w:t>
            </w:r>
            <w:r w:rsidR="00726D7C" w:rsidRPr="002943DC">
              <w:rPr>
                <w:color w:val="FF0366"/>
              </w:rPr>
              <w:t xml:space="preserve">mood board providing all necessary </w:t>
            </w:r>
            <w:r w:rsidR="004E2B11" w:rsidRPr="002943DC">
              <w:rPr>
                <w:color w:val="FF0366"/>
              </w:rPr>
              <w:t>design content</w:t>
            </w:r>
            <w:r w:rsidR="00B713F7" w:rsidRPr="002943DC">
              <w:rPr>
                <w:color w:val="FF0366"/>
              </w:rPr>
              <w:t xml:space="preserve"> like typography, </w:t>
            </w:r>
            <w:r w:rsidR="00D95BF5" w:rsidRPr="002943DC">
              <w:rPr>
                <w:color w:val="FF0366"/>
              </w:rPr>
              <w:t>and palettes</w:t>
            </w:r>
          </w:p>
        </w:tc>
        <w:tc>
          <w:tcPr>
            <w:tcW w:w="960" w:type="pct"/>
          </w:tcPr>
          <w:p w14:paraId="489FF1A0" w14:textId="5A77A2DC" w:rsidR="001273C1" w:rsidRPr="002943DC" w:rsidRDefault="00633EC5">
            <w:pPr>
              <w:rPr>
                <w:b/>
                <w:bCs/>
                <w:color w:val="02A1DA"/>
              </w:rPr>
            </w:pPr>
            <w:r w:rsidRPr="002943DC">
              <w:rPr>
                <w:b/>
                <w:bCs/>
                <w:color w:val="02A1DA"/>
              </w:rPr>
              <w:t>10/26/2020</w:t>
            </w:r>
          </w:p>
        </w:tc>
      </w:tr>
      <w:tr w:rsidR="001273C1" w14:paraId="5D8A0B72" w14:textId="77777777" w:rsidTr="00843A97">
        <w:tc>
          <w:tcPr>
            <w:tcW w:w="4040" w:type="pct"/>
          </w:tcPr>
          <w:p w14:paraId="57ADBDAE" w14:textId="610B930F" w:rsidR="001273C1" w:rsidRPr="002943DC" w:rsidRDefault="000A2AD2">
            <w:pPr>
              <w:rPr>
                <w:color w:val="FF0366"/>
              </w:rPr>
            </w:pPr>
            <w:r w:rsidRPr="002943DC">
              <w:rPr>
                <w:color w:val="FF0366"/>
              </w:rPr>
              <w:t>Pre</w:t>
            </w:r>
            <w:r w:rsidR="00DE4710" w:rsidRPr="002943DC">
              <w:rPr>
                <w:color w:val="FF0366"/>
              </w:rPr>
              <w:t xml:space="preserve">-existing wireframes for use to </w:t>
            </w:r>
            <w:r w:rsidR="00D45074" w:rsidRPr="002943DC">
              <w:rPr>
                <w:color w:val="FF0366"/>
              </w:rPr>
              <w:t xml:space="preserve">provide cohesion </w:t>
            </w:r>
            <w:r w:rsidR="00A617FD" w:rsidRPr="002943DC">
              <w:rPr>
                <w:color w:val="FF0366"/>
              </w:rPr>
              <w:t>with both</w:t>
            </w:r>
            <w:r w:rsidR="00761F7A" w:rsidRPr="002943DC">
              <w:rPr>
                <w:color w:val="FF0366"/>
              </w:rPr>
              <w:t xml:space="preserve"> the website and the app</w:t>
            </w:r>
          </w:p>
        </w:tc>
        <w:tc>
          <w:tcPr>
            <w:tcW w:w="960" w:type="pct"/>
          </w:tcPr>
          <w:p w14:paraId="3F5290CE" w14:textId="33B083E6" w:rsidR="001273C1" w:rsidRPr="002943DC" w:rsidRDefault="00761F7A">
            <w:pPr>
              <w:rPr>
                <w:b/>
                <w:bCs/>
                <w:color w:val="02A1DA"/>
              </w:rPr>
            </w:pPr>
            <w:r w:rsidRPr="002943DC">
              <w:rPr>
                <w:b/>
                <w:bCs/>
                <w:color w:val="02A1DA"/>
              </w:rPr>
              <w:t>10/26/</w:t>
            </w:r>
            <w:r w:rsidR="00693CE6" w:rsidRPr="002943DC">
              <w:rPr>
                <w:b/>
                <w:bCs/>
                <w:color w:val="02A1DA"/>
              </w:rPr>
              <w:t>2020</w:t>
            </w:r>
          </w:p>
        </w:tc>
      </w:tr>
    </w:tbl>
    <w:p w14:paraId="13E601BD" w14:textId="77777777" w:rsidR="001273C1" w:rsidRDefault="004F0453">
      <w:pPr>
        <w:pStyle w:val="FootnoteText"/>
      </w:pPr>
      <w:sdt>
        <w:sdtPr>
          <w:alias w:val="Enter description:"/>
          <w:tag w:val="Enter description:"/>
          <w:id w:val="-1065866122"/>
          <w:placeholder>
            <w:docPart w:val="14DA7058EED801468D42F2E5C80DFD8D"/>
          </w:placeholder>
          <w:temporary/>
          <w:showingPlcHdr/>
          <w15:appearance w15:val="hidden"/>
        </w:sdtPr>
        <w:sdtEndPr/>
        <w:sdtContent>
          <w:r w:rsidR="000322BF">
            <w:t>*We cannot be responsible for cost overruns caused by client’s failure to deliver materials by agreed-upon due dates.</w:t>
          </w:r>
        </w:sdtContent>
      </w:sdt>
    </w:p>
    <w:p w14:paraId="68CEA0F1" w14:textId="065DF99E" w:rsidR="002943DC" w:rsidRDefault="002943DC">
      <w:pPr>
        <w:pStyle w:val="Heading1"/>
      </w:pPr>
    </w:p>
    <w:p w14:paraId="5431D07D" w14:textId="77777777" w:rsidR="002943DC" w:rsidRPr="002943DC" w:rsidRDefault="002943DC" w:rsidP="002943DC"/>
    <w:p w14:paraId="79DD63A8" w14:textId="5A013CED" w:rsidR="001273C1" w:rsidRDefault="004F0453">
      <w:pPr>
        <w:pStyle w:val="Heading1"/>
      </w:pPr>
      <w:sdt>
        <w:sdtPr>
          <w:alias w:val="Expected Results:"/>
          <w:tag w:val="Expected Results:"/>
          <w:id w:val="1434475270"/>
          <w:placeholder>
            <w:docPart w:val="17863754C4665D42B5D19EE9F2121F46"/>
          </w:placeholder>
          <w:temporary/>
          <w:showingPlcHdr/>
          <w15:appearance w15:val="hidden"/>
        </w:sdtPr>
        <w:sdtEndPr/>
        <w:sdtContent>
          <w:r w:rsidR="000322BF" w:rsidRPr="00843A97">
            <w:rPr>
              <w:color w:val="02A1DA"/>
            </w:rPr>
            <w:t>Expected Results</w:t>
          </w:r>
        </w:sdtContent>
      </w:sdt>
    </w:p>
    <w:p w14:paraId="0B81A0C0" w14:textId="77777777" w:rsidR="001273C1" w:rsidRDefault="001273C1">
      <w:pPr>
        <w:pStyle w:val="NoSpacing"/>
      </w:pPr>
    </w:p>
    <w:p w14:paraId="070094F5" w14:textId="6814DA6A" w:rsidR="001273C1" w:rsidRDefault="004F0453">
      <w:sdt>
        <w:sdtPr>
          <w:alias w:val="Enter description:"/>
          <w:tag w:val="Enter description:"/>
          <w:id w:val="-1089621886"/>
          <w:placeholder>
            <w:docPart w:val="87863B126209274FA7DCAC73E078DBE2"/>
          </w:placeholder>
          <w:temporary/>
          <w:showingPlcHdr/>
          <w15:appearance w15:val="hidden"/>
        </w:sdtPr>
        <w:sdtEndPr/>
        <w:sdtContent>
          <w:r w:rsidR="000322BF">
            <w:t>We expect our proposed solution to</w:t>
          </w:r>
        </w:sdtContent>
      </w:sdt>
      <w:r w:rsidR="000322BF">
        <w:t xml:space="preserve"> </w:t>
      </w:r>
      <w:sdt>
        <w:sdtPr>
          <w:rPr>
            <w:b/>
            <w:bCs/>
          </w:rPr>
          <w:alias w:val="Client Name:"/>
          <w:tag w:val="Client Name:"/>
          <w:id w:val="1220248248"/>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rsidRPr="0060607B">
            <w:rPr>
              <w:b/>
              <w:bCs/>
            </w:rPr>
            <w:t>FamilySocial</w:t>
          </w:r>
        </w:sdtContent>
      </w:sdt>
      <w:sdt>
        <w:sdtPr>
          <w:alias w:val="Enter description:"/>
          <w:tag w:val="Enter description:"/>
          <w:id w:val="-1970434521"/>
          <w:placeholder>
            <w:docPart w:val="8F39F20292472049BC8D7B99171C0B07"/>
          </w:placeholder>
          <w:temporary/>
          <w:showingPlcHdr/>
          <w15:appearance w15:val="hidden"/>
        </w:sdtPr>
        <w:sdtEndPr/>
        <w:sdtContent>
          <w:r w:rsidR="000322BF">
            <w:t>’s requirements to provide the following results:</w:t>
          </w:r>
        </w:sdtContent>
      </w:sdt>
    </w:p>
    <w:p w14:paraId="3C5F3F1D" w14:textId="77777777" w:rsidR="001273C1" w:rsidRDefault="004F0453">
      <w:pPr>
        <w:pStyle w:val="Heading2"/>
      </w:pPr>
      <w:sdt>
        <w:sdtPr>
          <w:rPr>
            <w:color w:val="A34696"/>
          </w:rPr>
          <w:alias w:val="Financial Benefits:"/>
          <w:tag w:val="Financial Benefits:"/>
          <w:id w:val="1990748065"/>
          <w:placeholder>
            <w:docPart w:val="1ECEE4852C40A146B835F0FFE7339DC7"/>
          </w:placeholder>
          <w:temporary/>
          <w:showingPlcHdr/>
          <w15:appearance w15:val="hidden"/>
        </w:sdtPr>
        <w:sdtEndPr>
          <w:rPr>
            <w:color w:val="2E74B5" w:themeColor="accent1" w:themeShade="BF"/>
          </w:rPr>
        </w:sdtEndPr>
        <w:sdtContent>
          <w:r w:rsidR="000322BF" w:rsidRPr="00843A97">
            <w:rPr>
              <w:color w:val="A34696"/>
            </w:rPr>
            <w:t>Financial Benefits</w:t>
          </w:r>
        </w:sdtContent>
      </w:sdt>
    </w:p>
    <w:p w14:paraId="2D0519A6" w14:textId="2E178DE7" w:rsidR="001273C1" w:rsidRDefault="002427D5" w:rsidP="004F63E3">
      <w:pPr>
        <w:pStyle w:val="ListBullet"/>
        <w:numPr>
          <w:ilvl w:val="0"/>
          <w:numId w:val="15"/>
        </w:numPr>
      </w:pPr>
      <w:r>
        <w:t>A New</w:t>
      </w:r>
      <w:r w:rsidR="00B10B94">
        <w:t xml:space="preserve">-age, </w:t>
      </w:r>
      <w:r w:rsidR="00EE1E2A">
        <w:t>family</w:t>
      </w:r>
      <w:r w:rsidR="004F0468">
        <w:t>-</w:t>
      </w:r>
      <w:r w:rsidR="00B10B94">
        <w:t>focused</w:t>
      </w:r>
      <w:r w:rsidR="00E04FA9">
        <w:t xml:space="preserve"> social media</w:t>
      </w:r>
      <w:r w:rsidR="00B10B94">
        <w:t xml:space="preserve"> </w:t>
      </w:r>
      <w:r w:rsidR="00EE1E2A">
        <w:t>application</w:t>
      </w:r>
      <w:r w:rsidR="000525B6">
        <w:t xml:space="preserve"> different tha</w:t>
      </w:r>
      <w:r w:rsidR="009A105D">
        <w:t xml:space="preserve">n the current </w:t>
      </w:r>
      <w:r w:rsidR="002948D2">
        <w:t>social media platforms</w:t>
      </w:r>
    </w:p>
    <w:p w14:paraId="37B5AE2D" w14:textId="31812DC6" w:rsidR="001273C1" w:rsidRDefault="00B91390" w:rsidP="004F63E3">
      <w:pPr>
        <w:pStyle w:val="ListBullet"/>
        <w:numPr>
          <w:ilvl w:val="0"/>
          <w:numId w:val="15"/>
        </w:numPr>
      </w:pPr>
      <w:r w:rsidRPr="0060607B">
        <w:rPr>
          <w:b/>
          <w:bCs/>
        </w:rPr>
        <w:t>FamilySocial</w:t>
      </w:r>
      <w:r>
        <w:t xml:space="preserve"> application will del</w:t>
      </w:r>
      <w:r w:rsidR="000B19A0">
        <w:t>iver a</w:t>
      </w:r>
      <w:r w:rsidR="005C5EBE">
        <w:t xml:space="preserve"> UX/UI consistency </w:t>
      </w:r>
      <w:r w:rsidR="00094CE6">
        <w:t>from both the website and the application</w:t>
      </w:r>
    </w:p>
    <w:p w14:paraId="4FE7C904" w14:textId="3C866040" w:rsidR="001273C1" w:rsidRDefault="00213567" w:rsidP="004F63E3">
      <w:pPr>
        <w:pStyle w:val="ListBullet"/>
        <w:numPr>
          <w:ilvl w:val="0"/>
          <w:numId w:val="15"/>
        </w:numPr>
      </w:pPr>
      <w:r>
        <w:t>Membership plans</w:t>
      </w:r>
      <w:r w:rsidR="0084702F">
        <w:t>, advertisement banner ad campaigns</w:t>
      </w:r>
      <w:r w:rsidR="0064166D">
        <w:t xml:space="preserve">, </w:t>
      </w:r>
      <w:r w:rsidR="00F13C79">
        <w:t>and merchandising.</w:t>
      </w:r>
    </w:p>
    <w:p w14:paraId="17C3A370" w14:textId="77777777" w:rsidR="00E531E0" w:rsidRDefault="00E531E0" w:rsidP="00E531E0">
      <w:pPr>
        <w:pStyle w:val="ListBullet"/>
        <w:numPr>
          <w:ilvl w:val="0"/>
          <w:numId w:val="0"/>
        </w:numPr>
        <w:ind w:left="432"/>
      </w:pPr>
    </w:p>
    <w:p w14:paraId="0A178209" w14:textId="77777777" w:rsidR="001273C1" w:rsidRDefault="004F0453">
      <w:pPr>
        <w:pStyle w:val="Heading2"/>
      </w:pPr>
      <w:sdt>
        <w:sdtPr>
          <w:rPr>
            <w:color w:val="A34696"/>
          </w:rPr>
          <w:alias w:val="Technical Benefits:"/>
          <w:tag w:val="Technical Benefits:"/>
          <w:id w:val="-1731921651"/>
          <w:placeholder>
            <w:docPart w:val="6886C9E18C8E824A8B91195FF3D6AB81"/>
          </w:placeholder>
          <w:temporary/>
          <w:showingPlcHdr/>
          <w15:appearance w15:val="hidden"/>
        </w:sdtPr>
        <w:sdtEndPr>
          <w:rPr>
            <w:color w:val="2E74B5" w:themeColor="accent1" w:themeShade="BF"/>
          </w:rPr>
        </w:sdtEndPr>
        <w:sdtContent>
          <w:r w:rsidR="006C5ECB" w:rsidRPr="00843A97">
            <w:rPr>
              <w:color w:val="A34696"/>
            </w:rPr>
            <w:t>Technical Benefits</w:t>
          </w:r>
        </w:sdtContent>
      </w:sdt>
    </w:p>
    <w:p w14:paraId="42E4561B" w14:textId="52888AC9" w:rsidR="001273C1" w:rsidRDefault="00786A87" w:rsidP="004F63E3">
      <w:pPr>
        <w:pStyle w:val="ListBullet"/>
        <w:numPr>
          <w:ilvl w:val="0"/>
          <w:numId w:val="15"/>
        </w:numPr>
      </w:pPr>
      <w:r>
        <w:t xml:space="preserve">Refined social media </w:t>
      </w:r>
      <w:r w:rsidR="00195ECC">
        <w:t xml:space="preserve">focus that brings a unique </w:t>
      </w:r>
      <w:r w:rsidR="005B5BCA">
        <w:t>technological spi</w:t>
      </w:r>
      <w:r w:rsidR="00574BB7">
        <w:t>n on current social media</w:t>
      </w:r>
      <w:r w:rsidR="00FF2E39">
        <w:t xml:space="preserve"> options</w:t>
      </w:r>
    </w:p>
    <w:p w14:paraId="4CC8248C" w14:textId="0AA98395" w:rsidR="001273C1" w:rsidRDefault="004F0453" w:rsidP="004F63E3">
      <w:pPr>
        <w:pStyle w:val="ListBullet"/>
        <w:numPr>
          <w:ilvl w:val="0"/>
          <w:numId w:val="15"/>
        </w:numPr>
      </w:pPr>
      <w:sdt>
        <w:sdtPr>
          <w:alias w:val="Enter Result #2 Description:"/>
          <w:tag w:val="Enter Result #2 Description:"/>
          <w:id w:val="1143089449"/>
          <w:placeholder>
            <w:docPart w:val="515C6C90F7DA464893279951C2F2196E"/>
          </w:placeholder>
          <w15:appearance w15:val="hidden"/>
        </w:sdtPr>
        <w:sdtEndPr/>
        <w:sdtContent>
          <w:r w:rsidR="0067080A">
            <w:t>Re</w:t>
          </w:r>
          <w:r w:rsidR="00146D5E">
            <w:t xml:space="preserve">duction in online </w:t>
          </w:r>
          <w:r w:rsidR="0024508A">
            <w:t xml:space="preserve">bullying in </w:t>
          </w:r>
          <w:r w:rsidR="00146D5E">
            <w:t>teen</w:t>
          </w:r>
          <w:r w:rsidR="0024508A">
            <w:t>s</w:t>
          </w:r>
          <w:r w:rsidR="00146D5E">
            <w:t xml:space="preserve"> or young</w:t>
          </w:r>
          <w:r w:rsidR="0024508A">
            <w:t xml:space="preserve"> persons </w:t>
          </w:r>
          <w:r w:rsidR="006D608C">
            <w:t>because of FamilySocial</w:t>
          </w:r>
          <w:r w:rsidR="00C44379">
            <w:t>’s family orientation</w:t>
          </w:r>
        </w:sdtContent>
      </w:sdt>
    </w:p>
    <w:p w14:paraId="352EE76D" w14:textId="50FE622D" w:rsidR="008F4E62" w:rsidRDefault="00217B22" w:rsidP="004F63E3">
      <w:pPr>
        <w:pStyle w:val="ListBullet"/>
        <w:numPr>
          <w:ilvl w:val="0"/>
          <w:numId w:val="15"/>
        </w:numPr>
      </w:pPr>
      <w:r>
        <w:t>An</w:t>
      </w:r>
      <w:r w:rsidR="005455EF">
        <w:t xml:space="preserve"> </w:t>
      </w:r>
      <w:r w:rsidR="00CC60E7">
        <w:t>intimate social medium that i</w:t>
      </w:r>
      <w:r w:rsidR="00940BD3">
        <w:t>s</w:t>
      </w:r>
      <w:r w:rsidR="00CC60E7">
        <w:t xml:space="preserve"> more secure do </w:t>
      </w:r>
      <w:r w:rsidR="00110B2F">
        <w:t xml:space="preserve">to less likelihood of malicious </w:t>
      </w:r>
      <w:r>
        <w:t>intent by users</w:t>
      </w:r>
      <w:r w:rsidR="005455EF">
        <w:t xml:space="preserve"> </w:t>
      </w:r>
    </w:p>
    <w:p w14:paraId="2F3D608D" w14:textId="60ADBDEA" w:rsidR="007D1993" w:rsidRDefault="007D1993" w:rsidP="007D1993">
      <w:pPr>
        <w:pStyle w:val="ListBullet"/>
        <w:numPr>
          <w:ilvl w:val="0"/>
          <w:numId w:val="0"/>
        </w:numPr>
        <w:ind w:left="432" w:hanging="288"/>
      </w:pPr>
    </w:p>
    <w:p w14:paraId="5245027F" w14:textId="70B24667" w:rsidR="008B1D9E" w:rsidRDefault="004F0453" w:rsidP="00A43AF3">
      <w:pPr>
        <w:pStyle w:val="Heading2"/>
      </w:pPr>
      <w:sdt>
        <w:sdtPr>
          <w:alias w:val="Other Benefits:"/>
          <w:tag w:val="Other Benefits:"/>
          <w:id w:val="-1006202281"/>
          <w:placeholder>
            <w:docPart w:val="FD3AA20A34979E45A80283B0B1459963"/>
          </w:placeholder>
          <w:temporary/>
          <w:showingPlcHdr/>
          <w15:appearance w15:val="hidden"/>
        </w:sdtPr>
        <w:sdtEndPr/>
        <w:sdtContent>
          <w:r w:rsidR="006C5ECB" w:rsidRPr="00843A97">
            <w:rPr>
              <w:color w:val="A34696"/>
            </w:rPr>
            <w:t>Other Benefits</w:t>
          </w:r>
        </w:sdtContent>
      </w:sdt>
    </w:p>
    <w:p w14:paraId="644601FE" w14:textId="02FA2AB5" w:rsidR="00940BD3" w:rsidRDefault="00570360">
      <w:r>
        <w:t xml:space="preserve">The probability that there are </w:t>
      </w:r>
      <w:r w:rsidR="000E6139">
        <w:t>other benefits from the development of the</w:t>
      </w:r>
      <w:r w:rsidR="000E6139" w:rsidRPr="0060607B">
        <w:rPr>
          <w:b/>
          <w:bCs/>
        </w:rPr>
        <w:t xml:space="preserve"> FamilySocial</w:t>
      </w:r>
      <w:r w:rsidR="000E6139">
        <w:t xml:space="preserve"> application</w:t>
      </w:r>
      <w:r w:rsidR="00EF1AA5">
        <w:t xml:space="preserve"> is high because of </w:t>
      </w:r>
      <w:r w:rsidR="00070C7B">
        <w:t>its</w:t>
      </w:r>
      <w:r w:rsidR="006F70D9">
        <w:t xml:space="preserve"> uni</w:t>
      </w:r>
      <w:r w:rsidR="003E2735">
        <w:t xml:space="preserve">que nature makes </w:t>
      </w:r>
      <w:r w:rsidR="00C23D74">
        <w:t>it very</w:t>
      </w:r>
      <w:r w:rsidR="003E2735">
        <w:t xml:space="preserve"> </w:t>
      </w:r>
      <w:r w:rsidR="00C23D74">
        <w:t>believable</w:t>
      </w:r>
      <w:r w:rsidR="00310FD1">
        <w:t xml:space="preserve"> to b</w:t>
      </w:r>
      <w:r w:rsidR="00A2562D">
        <w:t>ring additional health benefits to attention such as less overall stress.</w:t>
      </w:r>
    </w:p>
    <w:p w14:paraId="7F693C37" w14:textId="77777777" w:rsidR="00A43AF3" w:rsidRDefault="00A43AF3" w:rsidP="008B1D9E">
      <w:pPr>
        <w:pStyle w:val="Heading1"/>
        <w:spacing w:before="100" w:beforeAutospacing="1" w:after="0"/>
      </w:pPr>
    </w:p>
    <w:p w14:paraId="0325023A" w14:textId="25E9B950" w:rsidR="002943DC" w:rsidRDefault="002943DC" w:rsidP="002943DC"/>
    <w:p w14:paraId="12770490" w14:textId="7AF6BB43" w:rsidR="00D7431D" w:rsidRDefault="00D7431D" w:rsidP="002943DC"/>
    <w:p w14:paraId="667AE6F5" w14:textId="13FB3B52" w:rsidR="00D7431D" w:rsidRDefault="00D7431D" w:rsidP="002943DC"/>
    <w:p w14:paraId="281F6500" w14:textId="57726AEB" w:rsidR="00D7431D" w:rsidRDefault="00D7431D" w:rsidP="002943DC"/>
    <w:p w14:paraId="5B7CA2DE" w14:textId="57811542" w:rsidR="00D7431D" w:rsidRDefault="00D7431D" w:rsidP="002943DC"/>
    <w:p w14:paraId="0E19736D" w14:textId="016DC60A" w:rsidR="00D7431D" w:rsidRDefault="00D7431D" w:rsidP="002943DC"/>
    <w:p w14:paraId="6B530BE7" w14:textId="6BFC8571" w:rsidR="00D7431D" w:rsidRDefault="00D7431D" w:rsidP="002943DC"/>
    <w:p w14:paraId="5198346A" w14:textId="77777777" w:rsidR="00D7431D" w:rsidRPr="002943DC" w:rsidRDefault="00D7431D" w:rsidP="002943DC"/>
    <w:p w14:paraId="72FB0700" w14:textId="77777777" w:rsidR="00D7431D" w:rsidRDefault="00D7431D" w:rsidP="008B1D9E">
      <w:pPr>
        <w:pStyle w:val="Heading1"/>
        <w:spacing w:before="100" w:beforeAutospacing="1" w:after="0"/>
      </w:pPr>
    </w:p>
    <w:p w14:paraId="2CCCCCC8" w14:textId="77777777" w:rsidR="00D7431D" w:rsidRDefault="00D7431D" w:rsidP="008B1D9E">
      <w:pPr>
        <w:pStyle w:val="Heading1"/>
        <w:spacing w:before="100" w:beforeAutospacing="1" w:after="0"/>
      </w:pPr>
    </w:p>
    <w:p w14:paraId="2DEC8B11" w14:textId="669FE889" w:rsidR="00D7431D" w:rsidRDefault="00D7431D" w:rsidP="008B1D9E">
      <w:pPr>
        <w:pStyle w:val="Heading1"/>
        <w:spacing w:before="100" w:beforeAutospacing="1" w:after="0"/>
      </w:pPr>
    </w:p>
    <w:p w14:paraId="1FA8B60D" w14:textId="265CC1E1" w:rsidR="00D7431D" w:rsidRDefault="00D7431D" w:rsidP="00D7431D"/>
    <w:p w14:paraId="4F868E35" w14:textId="77777777" w:rsidR="00D7431D" w:rsidRPr="00D7431D" w:rsidRDefault="00D7431D" w:rsidP="00D7431D"/>
    <w:p w14:paraId="52500148" w14:textId="2B9C8023" w:rsidR="0062299B" w:rsidRDefault="004F0453" w:rsidP="008B1D9E">
      <w:pPr>
        <w:pStyle w:val="Heading1"/>
        <w:spacing w:before="100" w:beforeAutospacing="1" w:after="0"/>
      </w:pPr>
      <w:sdt>
        <w:sdtPr>
          <w:alias w:val="Pricing:"/>
          <w:tag w:val="Pricing:"/>
          <w:id w:val="1527065974"/>
          <w:placeholder>
            <w:docPart w:val="FEEA333D21EAF849A7AACC1933C2F9B7"/>
          </w:placeholder>
          <w:temporary/>
          <w:showingPlcHdr/>
          <w15:appearance w15:val="hidden"/>
        </w:sdtPr>
        <w:sdtEndPr/>
        <w:sdtContent>
          <w:r w:rsidR="006C5ECB" w:rsidRPr="00843A97">
            <w:rPr>
              <w:color w:val="02A1DA"/>
            </w:rPr>
            <w:t>Pricing</w:t>
          </w:r>
        </w:sdtContent>
      </w:sdt>
    </w:p>
    <w:p w14:paraId="2C8A334C" w14:textId="77777777" w:rsidR="004D3BF2" w:rsidRPr="004D3BF2" w:rsidRDefault="004D3BF2" w:rsidP="004D3BF2"/>
    <w:p w14:paraId="65C56BB8" w14:textId="1E5E731C" w:rsidR="001273C1" w:rsidRDefault="004F0453">
      <w:sdt>
        <w:sdtPr>
          <w:alias w:val="Enter description:"/>
          <w:tag w:val="Enter description:"/>
          <w:id w:val="-518550462"/>
          <w:placeholder>
            <w:docPart w:val="09AF252C8A8878498F42FC8DDFBCF147"/>
          </w:placeholder>
          <w:temporary/>
          <w:showingPlcHdr/>
          <w15:appearance w15:val="hidden"/>
        </w:sdtPr>
        <w:sdtEndPr/>
        <w:sdtContent>
          <w:r w:rsidR="006C5ECB">
            <w:t>The following table details the pricing for delivery of the services outlined in this proposal. This pricing is valid for</w:t>
          </w:r>
        </w:sdtContent>
      </w:sdt>
      <w:r w:rsidR="006C5ECB">
        <w:t xml:space="preserve"> </w:t>
      </w:r>
      <w:r w:rsidR="00883134">
        <w:t>30</w:t>
      </w:r>
      <w:r w:rsidR="00796F65">
        <w:t xml:space="preserve"> days</w:t>
      </w:r>
      <w:r w:rsidR="00C16778">
        <w:t xml:space="preserve"> </w:t>
      </w:r>
      <w:sdt>
        <w:sdtPr>
          <w:alias w:val="Enter description:"/>
          <w:tag w:val="Enter description:"/>
          <w:id w:val="1636303984"/>
          <w:placeholder>
            <w:docPart w:val="03421DA4E819894A8F7C3BB2C8431AEC"/>
          </w:placeholder>
          <w:temporary/>
          <w:showingPlcHdr/>
          <w15:appearance w15:val="hidden"/>
        </w:sdtPr>
        <w:sdtEndPr/>
        <w:sdtContent>
          <w:r w:rsidR="006C5ECB">
            <w:t>from the date of this proposal:</w:t>
          </w:r>
        </w:sdtContent>
      </w:sdt>
    </w:p>
    <w:tbl>
      <w:tblPr>
        <w:tblStyle w:val="ProposalTable"/>
        <w:tblW w:w="5000" w:type="pct"/>
        <w:tblBorders>
          <w:top w:val="single" w:sz="4" w:space="0" w:color="FF0366"/>
          <w:left w:val="single" w:sz="4" w:space="0" w:color="FF0366"/>
          <w:bottom w:val="single" w:sz="4" w:space="0" w:color="FF0366"/>
          <w:right w:val="single" w:sz="4" w:space="0" w:color="FF0366"/>
          <w:insideH w:val="single" w:sz="4" w:space="0" w:color="FF0366"/>
          <w:insideV w:val="single" w:sz="4" w:space="0" w:color="FF0366"/>
        </w:tblBorders>
        <w:tblLook w:val="04E0" w:firstRow="1" w:lastRow="1" w:firstColumn="1" w:lastColumn="0" w:noHBand="0" w:noVBand="1"/>
        <w:tblDescription w:val="Pricing summary"/>
      </w:tblPr>
      <w:tblGrid>
        <w:gridCol w:w="7286"/>
        <w:gridCol w:w="2064"/>
      </w:tblGrid>
      <w:tr w:rsidR="001273C1" w14:paraId="53AA3B55" w14:textId="77777777" w:rsidTr="005523F9">
        <w:trPr>
          <w:cnfStyle w:val="100000000000" w:firstRow="1" w:lastRow="0" w:firstColumn="0" w:lastColumn="0" w:oddVBand="0" w:evenVBand="0" w:oddHBand="0" w:evenHBand="0" w:firstRowFirstColumn="0" w:firstRowLastColumn="0" w:lastRowFirstColumn="0" w:lastRowLastColumn="0"/>
        </w:trPr>
        <w:tc>
          <w:tcPr>
            <w:tcW w:w="3896" w:type="pct"/>
            <w:shd w:val="clear" w:color="auto" w:fill="FF0366"/>
          </w:tcPr>
          <w:p w14:paraId="61C260E3" w14:textId="12F40F79" w:rsidR="001273C1" w:rsidRPr="00843A97" w:rsidRDefault="004F0453">
            <w:pPr>
              <w:rPr>
                <w:color w:val="FFFFFF" w:themeColor="background1"/>
              </w:rPr>
            </w:pPr>
            <w:sdt>
              <w:sdtPr>
                <w:rPr>
                  <w:color w:val="FFFFFF" w:themeColor="background1"/>
                </w:rPr>
                <w:alias w:val="Services Cost:"/>
                <w:tag w:val="Services Cost:"/>
                <w:id w:val="-1985453807"/>
                <w:placeholder>
                  <w:docPart w:val="243854A31CB1CF419B979A3EA6BED696"/>
                </w:placeholder>
                <w:temporary/>
                <w:showingPlcHdr/>
                <w15:appearance w15:val="hidden"/>
              </w:sdtPr>
              <w:sdtEndPr/>
              <w:sdtContent>
                <w:r w:rsidR="006C5ECB" w:rsidRPr="00843A97">
                  <w:rPr>
                    <w:color w:val="FFFFFF" w:themeColor="background1"/>
                  </w:rPr>
                  <w:t>Services Cost</w:t>
                </w:r>
              </w:sdtContent>
            </w:sdt>
            <w:r w:rsidR="006C5ECB" w:rsidRPr="00843A97">
              <w:rPr>
                <w:color w:val="FFFFFF" w:themeColor="background1"/>
              </w:rPr>
              <w:t xml:space="preserve"> </w:t>
            </w:r>
            <w:sdt>
              <w:sdtPr>
                <w:rPr>
                  <w:color w:val="FFFFFF" w:themeColor="background1"/>
                </w:rPr>
                <w:alias w:val="Enter Category #1:"/>
                <w:tag w:val="Enter Category #1:"/>
                <w:id w:val="-1167237457"/>
                <w:placeholder>
                  <w:docPart w:val="D8D69546817B1444AA11E38F61F5A672"/>
                </w:placeholder>
                <w:showingPlcHdr/>
                <w:dataBinding w:prefixMappings="xmlns:ns0='http://schemas.microsoft.com/office/2006/coverPageProps' " w:xpath="/ns0:CoverPageProperties[1]/ns0:Abstract[1]" w:storeItemID="{55AF091B-3C7A-41E3-B477-F2FDAA23CFDA}"/>
                <w15:appearance w15:val="hidden"/>
                <w:text/>
              </w:sdtPr>
              <w:sdtEndPr/>
              <w:sdtContent>
                <w:r w:rsidR="002943DC" w:rsidRPr="002943DC">
                  <w:rPr>
                    <w:color w:val="FF0366"/>
                  </w:rPr>
                  <w:t>Category #1</w:t>
                </w:r>
              </w:sdtContent>
            </w:sdt>
          </w:p>
        </w:tc>
        <w:tc>
          <w:tcPr>
            <w:tcW w:w="1104" w:type="pct"/>
            <w:shd w:val="clear" w:color="auto" w:fill="FF0366"/>
          </w:tcPr>
          <w:p w14:paraId="790BC5A5" w14:textId="77777777" w:rsidR="001273C1" w:rsidRPr="00843A97" w:rsidRDefault="004F0453">
            <w:pPr>
              <w:rPr>
                <w:color w:val="FFFFFF" w:themeColor="background1"/>
              </w:rPr>
            </w:pPr>
            <w:sdt>
              <w:sdtPr>
                <w:rPr>
                  <w:color w:val="FFFFFF" w:themeColor="background1"/>
                </w:rPr>
                <w:alias w:val="Price:"/>
                <w:tag w:val="Price:"/>
                <w:id w:val="38640934"/>
                <w:placeholder>
                  <w:docPart w:val="B2B79014B65BD24AA8608F97179EA67F"/>
                </w:placeholder>
                <w:temporary/>
                <w:showingPlcHdr/>
                <w15:appearance w15:val="hidden"/>
              </w:sdtPr>
              <w:sdtEndPr/>
              <w:sdtContent>
                <w:r w:rsidR="006C5ECB" w:rsidRPr="00843A97">
                  <w:rPr>
                    <w:color w:val="FFFFFF" w:themeColor="background1"/>
                  </w:rPr>
                  <w:t>Price</w:t>
                </w:r>
              </w:sdtContent>
            </w:sdt>
          </w:p>
        </w:tc>
      </w:tr>
      <w:tr w:rsidR="001273C1" w14:paraId="76CE8089" w14:textId="77777777" w:rsidTr="005523F9">
        <w:tc>
          <w:tcPr>
            <w:tcW w:w="3896" w:type="pct"/>
          </w:tcPr>
          <w:p w14:paraId="44B31767" w14:textId="7DD54D2A" w:rsidR="001273C1" w:rsidRPr="002943DC" w:rsidRDefault="004F0453">
            <w:pPr>
              <w:rPr>
                <w:b/>
                <w:bCs/>
              </w:rPr>
            </w:pPr>
            <w:sdt>
              <w:sdtPr>
                <w:rPr>
                  <w:b/>
                  <w:bCs/>
                  <w:color w:val="FF0366"/>
                </w:rPr>
                <w:alias w:val="Enter Item Description:"/>
                <w:tag w:val="Enter Item Description:"/>
                <w:id w:val="-1889945767"/>
                <w:placeholder>
                  <w:docPart w:val="13A4375D7A18BD40B730B39147E54051"/>
                </w:placeholder>
                <w:temporary/>
                <w:showingPlcHdr/>
                <w15:appearance w15:val="hidden"/>
              </w:sdtPr>
              <w:sdtEndPr/>
              <w:sdtContent>
                <w:r w:rsidR="006C5ECB" w:rsidRPr="002943DC">
                  <w:rPr>
                    <w:b/>
                    <w:bCs/>
                    <w:color w:val="FF0366"/>
                  </w:rPr>
                  <w:t>Item Description</w:t>
                </w:r>
              </w:sdtContent>
            </w:sdt>
            <w:r w:rsidR="00871E0E" w:rsidRPr="002943DC">
              <w:rPr>
                <w:b/>
                <w:bCs/>
                <w:color w:val="FF0366"/>
              </w:rPr>
              <w:t xml:space="preserve"> |</w:t>
            </w:r>
            <w:r w:rsidR="005627E8" w:rsidRPr="002943DC">
              <w:rPr>
                <w:b/>
                <w:bCs/>
                <w:color w:val="FF0366"/>
              </w:rPr>
              <w:t xml:space="preserve"> FamilySocial Application</w:t>
            </w:r>
          </w:p>
        </w:tc>
        <w:tc>
          <w:tcPr>
            <w:tcW w:w="1104" w:type="pct"/>
          </w:tcPr>
          <w:p w14:paraId="259596FF" w14:textId="1A4CD68D" w:rsidR="001273C1" w:rsidRPr="002943DC" w:rsidRDefault="001216AF">
            <w:pPr>
              <w:pStyle w:val="TableTextDecimal"/>
              <w:rPr>
                <w:b/>
                <w:bCs/>
              </w:rPr>
            </w:pPr>
            <w:r w:rsidRPr="002943DC">
              <w:rPr>
                <w:b/>
                <w:bCs/>
                <w:color w:val="02A1DA"/>
              </w:rPr>
              <w:t>$</w:t>
            </w:r>
            <w:r w:rsidR="00A30A75" w:rsidRPr="002943DC">
              <w:rPr>
                <w:b/>
                <w:bCs/>
                <w:color w:val="02A1DA"/>
              </w:rPr>
              <w:t>8,800.00</w:t>
            </w:r>
          </w:p>
        </w:tc>
      </w:tr>
      <w:tr w:rsidR="00D7431D" w14:paraId="48A10E58" w14:textId="77777777" w:rsidTr="005523F9">
        <w:tc>
          <w:tcPr>
            <w:tcW w:w="3896" w:type="pct"/>
          </w:tcPr>
          <w:p w14:paraId="6B26080B" w14:textId="21302430" w:rsidR="00D7431D" w:rsidRDefault="00D7431D">
            <w:sdt>
              <w:sdtPr>
                <w:rPr>
                  <w:b/>
                  <w:bCs/>
                  <w:color w:val="FF0366"/>
                </w:rPr>
                <w:alias w:val="Total Services:"/>
                <w:tag w:val="Total Services:"/>
                <w:id w:val="-1063020964"/>
                <w:placeholder>
                  <w:docPart w:val="BA77877B5D0E9B49AF06CBC29D6212B0"/>
                </w:placeholder>
                <w:temporary/>
                <w:showingPlcHdr/>
                <w15:appearance w15:val="hidden"/>
              </w:sdtPr>
              <w:sdtContent>
                <w:r w:rsidRPr="002943DC">
                  <w:rPr>
                    <w:b/>
                    <w:bCs/>
                    <w:color w:val="FF0366"/>
                  </w:rPr>
                  <w:t>Total Services</w:t>
                </w:r>
              </w:sdtContent>
            </w:sdt>
            <w:r w:rsidRPr="002943DC">
              <w:rPr>
                <w:b/>
                <w:bCs/>
                <w:color w:val="FF0366"/>
              </w:rPr>
              <w:t xml:space="preserve"> </w:t>
            </w:r>
            <w:sdt>
              <w:sdtPr>
                <w:rPr>
                  <w:b/>
                  <w:bCs/>
                  <w:color w:val="FF0366"/>
                </w:rPr>
                <w:alias w:val="Costs:"/>
                <w:tag w:val="Costs:"/>
                <w:id w:val="-1699606153"/>
                <w:placeholder>
                  <w:docPart w:val="BF7CA04BC344DF4B8E9F7FB857208226"/>
                </w:placeholder>
                <w:temporary/>
                <w:showingPlcHdr/>
                <w15:appearance w15:val="hidden"/>
              </w:sdtPr>
              <w:sdtEndPr>
                <w:rPr>
                  <w:b w:val="0"/>
                  <w:bCs w:val="0"/>
                </w:rPr>
              </w:sdtEndPr>
              <w:sdtContent>
                <w:r w:rsidRPr="002943DC">
                  <w:rPr>
                    <w:b/>
                    <w:bCs/>
                    <w:color w:val="FF0366"/>
                  </w:rPr>
                  <w:t>Costs</w:t>
                </w:r>
              </w:sdtContent>
            </w:sdt>
          </w:p>
        </w:tc>
        <w:tc>
          <w:tcPr>
            <w:tcW w:w="1104" w:type="pct"/>
          </w:tcPr>
          <w:p w14:paraId="2D0F8D00" w14:textId="3388F06D" w:rsidR="00D7431D" w:rsidRDefault="00D7431D">
            <w:pPr>
              <w:pStyle w:val="TableTextDecimal"/>
            </w:pPr>
            <w:r w:rsidRPr="002943DC">
              <w:rPr>
                <w:b/>
                <w:bCs/>
                <w:color w:val="02A1DA"/>
              </w:rPr>
              <w:t>$8,800.00</w:t>
            </w:r>
          </w:p>
        </w:tc>
      </w:tr>
      <w:tr w:rsidR="00D7431D" w14:paraId="6D5CC5A2" w14:textId="77777777" w:rsidTr="00223079">
        <w:tc>
          <w:tcPr>
            <w:tcW w:w="3896" w:type="pct"/>
            <w:shd w:val="clear" w:color="auto" w:fill="FF0366"/>
          </w:tcPr>
          <w:p w14:paraId="65B01B89" w14:textId="3A57CA84" w:rsidR="00D7431D" w:rsidRDefault="00D7431D">
            <w:sdt>
              <w:sdtPr>
                <w:rPr>
                  <w:b/>
                  <w:bCs/>
                  <w:color w:val="FFFFFF" w:themeColor="background1"/>
                </w:rPr>
                <w:alias w:val="Services Cost:"/>
                <w:tag w:val="Services Cost:"/>
                <w:id w:val="1324928779"/>
                <w:placeholder>
                  <w:docPart w:val="6F7C953FBB5D6F4FB8D8464BC756DC88"/>
                </w:placeholder>
                <w:temporary/>
                <w:showingPlcHdr/>
                <w15:appearance w15:val="hidden"/>
              </w:sdtPr>
              <w:sdtContent>
                <w:r w:rsidRPr="005523F9">
                  <w:rPr>
                    <w:b/>
                    <w:bCs/>
                    <w:color w:val="FFFFFF" w:themeColor="background1"/>
                  </w:rPr>
                  <w:t>Services Cost</w:t>
                </w:r>
              </w:sdtContent>
            </w:sdt>
            <w:r w:rsidRPr="005523F9">
              <w:rPr>
                <w:b/>
                <w:bCs/>
                <w:color w:val="FFFFFF" w:themeColor="background1"/>
              </w:rPr>
              <w:t xml:space="preserve"> </w:t>
            </w:r>
            <w:sdt>
              <w:sdtPr>
                <w:rPr>
                  <w:b/>
                  <w:bCs/>
                  <w:color w:val="FFFFFF" w:themeColor="background1"/>
                </w:rPr>
                <w:alias w:val="Enter Category #2:"/>
                <w:tag w:val="Enter Category #2:"/>
                <w:id w:val="992153956"/>
                <w:placeholder>
                  <w:docPart w:val="FC8EFC3CCE02E145B16507794830CFDA"/>
                </w:placeholder>
                <w:showingPlcHdr/>
                <w:dataBinding w:prefixMappings="xmlns:ns0='http://purl.org/dc/elements/1.1/' xmlns:ns1='http://schemas.openxmlformats.org/package/2006/metadata/core-properties' " w:xpath="/ns1:coreProperties[1]/ns1:category[1]" w:storeItemID="{6C3C8BC8-F283-45AE-878A-BAB7291924A1}"/>
                <w15:appearance w15:val="hidden"/>
                <w:text/>
              </w:sdtPr>
              <w:sdtContent>
                <w:r w:rsidRPr="002943DC">
                  <w:rPr>
                    <w:b/>
                    <w:bCs/>
                    <w:color w:val="FF0366"/>
                  </w:rPr>
                  <w:t>Category #2</w:t>
                </w:r>
              </w:sdtContent>
            </w:sdt>
          </w:p>
        </w:tc>
        <w:tc>
          <w:tcPr>
            <w:tcW w:w="1104" w:type="pct"/>
            <w:shd w:val="clear" w:color="auto" w:fill="FF0366"/>
          </w:tcPr>
          <w:p w14:paraId="301D413E" w14:textId="77777777" w:rsidR="00D7431D" w:rsidRDefault="00D7431D">
            <w:pPr>
              <w:pStyle w:val="TableTextDecimal"/>
            </w:pPr>
          </w:p>
        </w:tc>
      </w:tr>
      <w:tr w:rsidR="00D7431D" w14:paraId="67B565D8" w14:textId="77777777" w:rsidTr="005523F9">
        <w:tc>
          <w:tcPr>
            <w:tcW w:w="3896" w:type="pct"/>
          </w:tcPr>
          <w:p w14:paraId="1B16B717" w14:textId="6F135F52" w:rsidR="00D7431D" w:rsidRPr="002943DC" w:rsidRDefault="00D7431D">
            <w:pPr>
              <w:rPr>
                <w:color w:val="FF0366"/>
              </w:rPr>
            </w:pPr>
            <w:sdt>
              <w:sdtPr>
                <w:rPr>
                  <w:b/>
                  <w:bCs/>
                  <w:color w:val="FF0366"/>
                </w:rPr>
                <w:alias w:val="Enter Item 1 Description:"/>
                <w:tag w:val="Enter Item 1 Description:"/>
                <w:id w:val="-182974052"/>
                <w:placeholder>
                  <w:docPart w:val="00501D94DE4EA24390D6B4243E6A417F"/>
                </w:placeholder>
                <w:temporary/>
                <w:showingPlcHdr/>
                <w15:appearance w15:val="hidden"/>
              </w:sdtPr>
              <w:sdtContent>
                <w:r w:rsidRPr="002943DC">
                  <w:rPr>
                    <w:b/>
                    <w:bCs/>
                    <w:color w:val="FF0366"/>
                  </w:rPr>
                  <w:t>Facilities</w:t>
                </w:r>
              </w:sdtContent>
            </w:sdt>
          </w:p>
        </w:tc>
        <w:tc>
          <w:tcPr>
            <w:tcW w:w="1104" w:type="pct"/>
          </w:tcPr>
          <w:p w14:paraId="517A9BBC" w14:textId="09EB216A" w:rsidR="00D7431D" w:rsidRPr="002943DC" w:rsidRDefault="00D7431D">
            <w:pPr>
              <w:pStyle w:val="TableTextDecimal"/>
              <w:rPr>
                <w:b/>
                <w:bCs/>
              </w:rPr>
            </w:pPr>
            <w:r w:rsidRPr="002943DC">
              <w:rPr>
                <w:b/>
                <w:bCs/>
                <w:color w:val="02A1DA"/>
              </w:rPr>
              <w:t>0</w:t>
            </w:r>
          </w:p>
        </w:tc>
      </w:tr>
      <w:tr w:rsidR="00D7431D" w14:paraId="368E1A80" w14:textId="77777777" w:rsidTr="00223079">
        <w:tc>
          <w:tcPr>
            <w:tcW w:w="3896" w:type="pct"/>
          </w:tcPr>
          <w:p w14:paraId="3510F48C" w14:textId="4C05C846" w:rsidR="00D7431D" w:rsidRPr="005523F9" w:rsidRDefault="00D7431D">
            <w:pPr>
              <w:rPr>
                <w:b/>
                <w:bCs/>
                <w:color w:val="FFFFFF" w:themeColor="background1"/>
              </w:rPr>
            </w:pPr>
            <w:sdt>
              <w:sdtPr>
                <w:rPr>
                  <w:b/>
                  <w:bCs/>
                  <w:color w:val="FF0366"/>
                </w:rPr>
                <w:alias w:val="Enter Item 2 Description:"/>
                <w:tag w:val="Enter Item 2 Description:"/>
                <w:id w:val="1666432326"/>
                <w:placeholder>
                  <w:docPart w:val="1D51D8DF363C414DACEB29B79F854929"/>
                </w:placeholder>
                <w:temporary/>
                <w:showingPlcHdr/>
                <w15:appearance w15:val="hidden"/>
              </w:sdtPr>
              <w:sdtContent>
                <w:r w:rsidRPr="002943DC">
                  <w:rPr>
                    <w:b/>
                    <w:bCs/>
                    <w:color w:val="FF0366"/>
                  </w:rPr>
                  <w:t>License Fees</w:t>
                </w:r>
              </w:sdtContent>
            </w:sdt>
          </w:p>
        </w:tc>
        <w:tc>
          <w:tcPr>
            <w:tcW w:w="1104" w:type="pct"/>
          </w:tcPr>
          <w:p w14:paraId="668279F8" w14:textId="2D72D703" w:rsidR="00D7431D" w:rsidRPr="005523F9" w:rsidRDefault="00D7431D">
            <w:pPr>
              <w:pStyle w:val="TableTextDecimal"/>
              <w:rPr>
                <w:b/>
                <w:bCs/>
                <w:color w:val="FFFFFF" w:themeColor="background1"/>
              </w:rPr>
            </w:pPr>
            <w:r w:rsidRPr="002943DC">
              <w:rPr>
                <w:b/>
                <w:bCs/>
                <w:color w:val="02A1DA"/>
              </w:rPr>
              <w:t>0</w:t>
            </w:r>
          </w:p>
        </w:tc>
      </w:tr>
      <w:tr w:rsidR="00D7431D" w14:paraId="77F72B1B" w14:textId="77777777" w:rsidTr="005523F9">
        <w:tc>
          <w:tcPr>
            <w:tcW w:w="3896" w:type="pct"/>
          </w:tcPr>
          <w:p w14:paraId="049B8090" w14:textId="3686A711" w:rsidR="00D7431D" w:rsidRPr="002943DC" w:rsidRDefault="00D7431D">
            <w:pPr>
              <w:rPr>
                <w:b/>
                <w:bCs/>
                <w:color w:val="FF0366"/>
              </w:rPr>
            </w:pPr>
            <w:sdt>
              <w:sdtPr>
                <w:rPr>
                  <w:b/>
                  <w:bCs/>
                  <w:color w:val="FF0366"/>
                </w:rPr>
                <w:alias w:val="Enter Item 3 Description:"/>
                <w:tag w:val="Enter Item 3 Description:"/>
                <w:id w:val="-1891188421"/>
                <w:placeholder>
                  <w:docPart w:val="F82338FF171EB848BEBFFCC1CCC96FC4"/>
                </w:placeholder>
                <w:temporary/>
                <w:showingPlcHdr/>
                <w15:appearance w15:val="hidden"/>
              </w:sdtPr>
              <w:sdtContent>
                <w:r w:rsidRPr="002943DC">
                  <w:rPr>
                    <w:b/>
                    <w:bCs/>
                    <w:color w:val="FF0366"/>
                  </w:rPr>
                  <w:t>Equipment Rental</w:t>
                </w:r>
              </w:sdtContent>
            </w:sdt>
          </w:p>
        </w:tc>
        <w:tc>
          <w:tcPr>
            <w:tcW w:w="1104" w:type="pct"/>
          </w:tcPr>
          <w:p w14:paraId="5C9FC28B" w14:textId="03AA819B" w:rsidR="00D7431D" w:rsidRPr="002943DC" w:rsidRDefault="00D7431D">
            <w:pPr>
              <w:pStyle w:val="TableTextDecimal"/>
              <w:rPr>
                <w:b/>
                <w:bCs/>
                <w:color w:val="02A1DA"/>
              </w:rPr>
            </w:pPr>
            <w:r w:rsidRPr="002943DC">
              <w:rPr>
                <w:b/>
                <w:bCs/>
                <w:color w:val="02A1DA"/>
              </w:rPr>
              <w:t>0</w:t>
            </w:r>
          </w:p>
        </w:tc>
      </w:tr>
      <w:tr w:rsidR="00D7431D" w14:paraId="0670ACA8" w14:textId="77777777" w:rsidTr="005523F9">
        <w:tc>
          <w:tcPr>
            <w:tcW w:w="3896" w:type="pct"/>
          </w:tcPr>
          <w:p w14:paraId="603D9821" w14:textId="7633F090" w:rsidR="00D7431D" w:rsidRPr="002943DC" w:rsidRDefault="00D7431D">
            <w:pPr>
              <w:rPr>
                <w:b/>
                <w:bCs/>
                <w:color w:val="FF0366"/>
              </w:rPr>
            </w:pPr>
            <w:sdt>
              <w:sdtPr>
                <w:rPr>
                  <w:b/>
                  <w:bCs/>
                  <w:color w:val="FF0366"/>
                </w:rPr>
                <w:alias w:val="Enter Item 4 Description:"/>
                <w:tag w:val="Enter Item 4 Description:"/>
                <w:id w:val="-1770377161"/>
                <w:placeholder>
                  <w:docPart w:val="8A744E437B7EC742AB697EA21D78ACD1"/>
                </w:placeholder>
                <w:temporary/>
                <w:showingPlcHdr/>
                <w15:appearance w15:val="hidden"/>
              </w:sdtPr>
              <w:sdtContent>
                <w:r w:rsidRPr="002943DC">
                  <w:rPr>
                    <w:b/>
                    <w:bCs/>
                    <w:color w:val="FF0366"/>
                  </w:rPr>
                  <w:t>Training</w:t>
                </w:r>
              </w:sdtContent>
            </w:sdt>
          </w:p>
        </w:tc>
        <w:tc>
          <w:tcPr>
            <w:tcW w:w="1104" w:type="pct"/>
          </w:tcPr>
          <w:p w14:paraId="3602046D" w14:textId="0A7D09C3" w:rsidR="00D7431D" w:rsidRPr="002943DC" w:rsidRDefault="00D7431D">
            <w:pPr>
              <w:pStyle w:val="TableTextDecimal"/>
              <w:rPr>
                <w:b/>
                <w:bCs/>
                <w:color w:val="02A1DA"/>
              </w:rPr>
            </w:pPr>
            <w:r w:rsidRPr="002943DC">
              <w:rPr>
                <w:b/>
                <w:bCs/>
                <w:color w:val="02A1DA"/>
              </w:rPr>
              <w:t>0</w:t>
            </w:r>
          </w:p>
        </w:tc>
      </w:tr>
      <w:tr w:rsidR="00D7431D" w14:paraId="010A75BB" w14:textId="77777777" w:rsidTr="005523F9">
        <w:tc>
          <w:tcPr>
            <w:tcW w:w="3896" w:type="pct"/>
          </w:tcPr>
          <w:p w14:paraId="2B9C6174" w14:textId="6FD68521" w:rsidR="00D7431D" w:rsidRPr="002943DC" w:rsidRDefault="00D7431D">
            <w:pPr>
              <w:rPr>
                <w:b/>
                <w:bCs/>
                <w:color w:val="FF0366"/>
              </w:rPr>
            </w:pPr>
            <w:sdt>
              <w:sdtPr>
                <w:rPr>
                  <w:b/>
                  <w:bCs/>
                  <w:color w:val="FF0366"/>
                </w:rPr>
                <w:alias w:val="Enter Item 5 Description:"/>
                <w:tag w:val="Enter Item 5 Description:"/>
                <w:id w:val="-253667758"/>
                <w:placeholder>
                  <w:docPart w:val="313462A431D6D342B14BE6E9C3E43B1E"/>
                </w:placeholder>
                <w:temporary/>
                <w:showingPlcHdr/>
                <w15:appearance w15:val="hidden"/>
              </w:sdtPr>
              <w:sdtContent>
                <w:r w:rsidRPr="002943DC">
                  <w:rPr>
                    <w:b/>
                    <w:bCs/>
                    <w:color w:val="FF0366"/>
                  </w:rPr>
                  <w:t>Travel</w:t>
                </w:r>
              </w:sdtContent>
            </w:sdt>
          </w:p>
        </w:tc>
        <w:tc>
          <w:tcPr>
            <w:tcW w:w="1104" w:type="pct"/>
          </w:tcPr>
          <w:p w14:paraId="2953705D" w14:textId="33363308" w:rsidR="00D7431D" w:rsidRPr="002943DC" w:rsidRDefault="00D7431D">
            <w:pPr>
              <w:pStyle w:val="TableTextDecimal"/>
              <w:rPr>
                <w:b/>
                <w:bCs/>
                <w:color w:val="02A1DA"/>
              </w:rPr>
            </w:pPr>
            <w:r w:rsidRPr="002943DC">
              <w:rPr>
                <w:b/>
                <w:bCs/>
                <w:color w:val="02A1DA"/>
              </w:rPr>
              <w:t>0</w:t>
            </w:r>
          </w:p>
        </w:tc>
      </w:tr>
      <w:tr w:rsidR="00D7431D" w14:paraId="1DC65CAF" w14:textId="77777777" w:rsidTr="005523F9">
        <w:tc>
          <w:tcPr>
            <w:tcW w:w="3896" w:type="pct"/>
          </w:tcPr>
          <w:p w14:paraId="09534787" w14:textId="7C13095E" w:rsidR="00D7431D" w:rsidRPr="002943DC" w:rsidRDefault="00D7431D">
            <w:pPr>
              <w:rPr>
                <w:b/>
                <w:bCs/>
                <w:color w:val="FF0366"/>
              </w:rPr>
            </w:pPr>
            <w:sdt>
              <w:sdtPr>
                <w:rPr>
                  <w:b/>
                  <w:bCs/>
                  <w:color w:val="FF0366"/>
                </w:rPr>
                <w:alias w:val="Enter Item 6 Description:"/>
                <w:tag w:val="Enter Item 6 Description:"/>
                <w:id w:val="-1764290661"/>
                <w:placeholder>
                  <w:docPart w:val="55C9DC0BFF719F4D909F3FCFF140035C"/>
                </w:placeholder>
                <w:temporary/>
                <w:showingPlcHdr/>
                <w15:appearance w15:val="hidden"/>
              </w:sdtPr>
              <w:sdtContent>
                <w:r w:rsidRPr="002943DC">
                  <w:rPr>
                    <w:b/>
                    <w:bCs/>
                    <w:color w:val="FF0366"/>
                  </w:rPr>
                  <w:t>Marketing</w:t>
                </w:r>
              </w:sdtContent>
            </w:sdt>
          </w:p>
        </w:tc>
        <w:tc>
          <w:tcPr>
            <w:tcW w:w="1104" w:type="pct"/>
          </w:tcPr>
          <w:p w14:paraId="5AEBA92F" w14:textId="7C659544" w:rsidR="00D7431D" w:rsidRPr="002943DC" w:rsidRDefault="00D7431D">
            <w:pPr>
              <w:pStyle w:val="TableTextDecimal"/>
              <w:rPr>
                <w:b/>
                <w:bCs/>
                <w:color w:val="02A1DA"/>
              </w:rPr>
            </w:pPr>
            <w:r w:rsidRPr="002943DC">
              <w:rPr>
                <w:b/>
                <w:bCs/>
                <w:color w:val="02A1DA"/>
              </w:rPr>
              <w:t>0</w:t>
            </w:r>
          </w:p>
        </w:tc>
      </w:tr>
      <w:tr w:rsidR="00D7431D" w14:paraId="7BB2C304" w14:textId="77777777" w:rsidTr="005523F9">
        <w:tc>
          <w:tcPr>
            <w:tcW w:w="3896" w:type="pct"/>
          </w:tcPr>
          <w:p w14:paraId="5DDE773F" w14:textId="07803789" w:rsidR="00D7431D" w:rsidRPr="002943DC" w:rsidRDefault="00D7431D">
            <w:pPr>
              <w:rPr>
                <w:b/>
                <w:bCs/>
                <w:color w:val="FF0366"/>
              </w:rPr>
            </w:pPr>
            <w:sdt>
              <w:sdtPr>
                <w:rPr>
                  <w:b/>
                  <w:bCs/>
                  <w:color w:val="FF0366"/>
                </w:rPr>
                <w:alias w:val="Enter Item 7 Description:"/>
                <w:tag w:val="Enter Item 7 Description:"/>
                <w:id w:val="1986119773"/>
                <w:placeholder>
                  <w:docPart w:val="AFF69E0DDD39F047AE80D9D69B0028A0"/>
                </w:placeholder>
                <w:temporary/>
                <w:showingPlcHdr/>
                <w15:appearance w15:val="hidden"/>
              </w:sdtPr>
              <w:sdtContent>
                <w:r w:rsidRPr="002943DC">
                  <w:rPr>
                    <w:b/>
                    <w:bCs/>
                    <w:color w:val="FF0366"/>
                  </w:rPr>
                  <w:t>Shipping/Handling</w:t>
                </w:r>
              </w:sdtContent>
            </w:sdt>
          </w:p>
        </w:tc>
        <w:tc>
          <w:tcPr>
            <w:tcW w:w="1104" w:type="pct"/>
          </w:tcPr>
          <w:p w14:paraId="3A918547" w14:textId="1159D448" w:rsidR="00D7431D" w:rsidRPr="002943DC" w:rsidRDefault="00D7431D">
            <w:pPr>
              <w:pStyle w:val="TableTextDecimal"/>
              <w:rPr>
                <w:b/>
                <w:bCs/>
                <w:color w:val="02A1DA"/>
              </w:rPr>
            </w:pPr>
            <w:r w:rsidRPr="002943DC">
              <w:rPr>
                <w:b/>
                <w:bCs/>
                <w:color w:val="02A1DA"/>
              </w:rPr>
              <w:t>0</w:t>
            </w:r>
          </w:p>
        </w:tc>
      </w:tr>
      <w:tr w:rsidR="00D7431D" w14:paraId="5A6E2534" w14:textId="77777777" w:rsidTr="005523F9">
        <w:tc>
          <w:tcPr>
            <w:tcW w:w="3896" w:type="pct"/>
          </w:tcPr>
          <w:p w14:paraId="13F06292" w14:textId="7F5BB615" w:rsidR="00D7431D" w:rsidRPr="002943DC" w:rsidRDefault="00D7431D">
            <w:pPr>
              <w:rPr>
                <w:b/>
                <w:bCs/>
                <w:color w:val="FF0366"/>
              </w:rPr>
            </w:pPr>
            <w:sdt>
              <w:sdtPr>
                <w:rPr>
                  <w:b/>
                  <w:bCs/>
                  <w:color w:val="FF0366"/>
                </w:rPr>
                <w:alias w:val="Total Services:"/>
                <w:tag w:val="Total Services:"/>
                <w:id w:val="371205922"/>
                <w:placeholder>
                  <w:docPart w:val="5F279E0427A43342A14B6097BABCA556"/>
                </w:placeholder>
                <w:temporary/>
                <w:showingPlcHdr/>
                <w15:appearance w15:val="hidden"/>
              </w:sdtPr>
              <w:sdtContent>
                <w:r w:rsidRPr="002943DC">
                  <w:rPr>
                    <w:b/>
                    <w:bCs/>
                    <w:color w:val="FF0366"/>
                  </w:rPr>
                  <w:t>Total Services</w:t>
                </w:r>
              </w:sdtContent>
            </w:sdt>
            <w:r w:rsidRPr="002943DC">
              <w:rPr>
                <w:b/>
                <w:bCs/>
                <w:color w:val="FF0366"/>
              </w:rPr>
              <w:t xml:space="preserve"> </w:t>
            </w:r>
            <w:sdt>
              <w:sdtPr>
                <w:rPr>
                  <w:b/>
                  <w:bCs/>
                  <w:color w:val="FF0366"/>
                </w:rPr>
                <w:alias w:val="Costs:"/>
                <w:tag w:val="Costs:"/>
                <w:id w:val="-1921091944"/>
                <w:placeholder>
                  <w:docPart w:val="39B3D7480912624886CFED96AD616679"/>
                </w:placeholder>
                <w:temporary/>
                <w:showingPlcHdr/>
                <w15:appearance w15:val="hidden"/>
              </w:sdtPr>
              <w:sdtContent>
                <w:r w:rsidRPr="002943DC">
                  <w:rPr>
                    <w:b/>
                    <w:bCs/>
                    <w:color w:val="FF0366"/>
                  </w:rPr>
                  <w:t>Costs</w:t>
                </w:r>
              </w:sdtContent>
            </w:sdt>
          </w:p>
        </w:tc>
        <w:tc>
          <w:tcPr>
            <w:tcW w:w="1104" w:type="pct"/>
          </w:tcPr>
          <w:p w14:paraId="08024718" w14:textId="4D422906" w:rsidR="00D7431D" w:rsidRPr="002943DC" w:rsidRDefault="00D7431D">
            <w:pPr>
              <w:pStyle w:val="TableTextDecimal"/>
              <w:rPr>
                <w:b/>
                <w:bCs/>
                <w:color w:val="02A1DA"/>
              </w:rPr>
            </w:pPr>
            <w:r w:rsidRPr="002943DC">
              <w:rPr>
                <w:b/>
                <w:bCs/>
                <w:color w:val="02A1DA"/>
              </w:rPr>
              <w:t>0</w:t>
            </w:r>
          </w:p>
        </w:tc>
      </w:tr>
      <w:tr w:rsidR="00D7431D" w14:paraId="7B67557E" w14:textId="77777777" w:rsidTr="00223079">
        <w:tc>
          <w:tcPr>
            <w:tcW w:w="3896" w:type="pct"/>
            <w:shd w:val="clear" w:color="auto" w:fill="FF0366"/>
          </w:tcPr>
          <w:p w14:paraId="4E9632A7" w14:textId="36196FE8" w:rsidR="00D7431D" w:rsidRPr="002943DC" w:rsidRDefault="00D7431D">
            <w:pPr>
              <w:rPr>
                <w:b/>
                <w:bCs/>
                <w:color w:val="FF0366"/>
              </w:rPr>
            </w:pPr>
            <w:sdt>
              <w:sdtPr>
                <w:rPr>
                  <w:b/>
                  <w:bCs/>
                  <w:color w:val="FFFFFF" w:themeColor="background1"/>
                </w:rPr>
                <w:alias w:val="Services Cost:"/>
                <w:tag w:val="Services Cost:"/>
                <w:id w:val="576412744"/>
                <w:placeholder>
                  <w:docPart w:val="8994DF0699F78943A4318173C853C35F"/>
                </w:placeholder>
                <w:temporary/>
                <w:showingPlcHdr/>
                <w15:appearance w15:val="hidden"/>
              </w:sdtPr>
              <w:sdtContent>
                <w:r w:rsidRPr="005523F9">
                  <w:rPr>
                    <w:b/>
                    <w:bCs/>
                    <w:color w:val="FFFFFF" w:themeColor="background1"/>
                  </w:rPr>
                  <w:t>Services Cost</w:t>
                </w:r>
              </w:sdtContent>
            </w:sdt>
            <w:r w:rsidRPr="005523F9">
              <w:rPr>
                <w:b/>
                <w:bCs/>
                <w:color w:val="FFFFFF" w:themeColor="background1"/>
              </w:rPr>
              <w:t xml:space="preserve"> </w:t>
            </w:r>
            <w:sdt>
              <w:sdtPr>
                <w:rPr>
                  <w:b/>
                  <w:bCs/>
                  <w:color w:val="FF0366"/>
                </w:rPr>
                <w:alias w:val="Enter Category #3:"/>
                <w:tag w:val="Enter Category #3:"/>
                <w:id w:val="-2093387687"/>
                <w:placeholder>
                  <w:docPart w:val="D85ACD11EC366D45B1C2C22DB0A779BD"/>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EndPr>
                <w:rPr>
                  <w:color w:val="FFFFFF" w:themeColor="background1"/>
                </w:rPr>
              </w:sdtEndPr>
              <w:sdtContent>
                <w:r w:rsidRPr="002943DC">
                  <w:rPr>
                    <w:b/>
                    <w:bCs/>
                    <w:color w:val="FF0366"/>
                  </w:rPr>
                  <w:t>Category #3</w:t>
                </w:r>
              </w:sdtContent>
            </w:sdt>
          </w:p>
        </w:tc>
        <w:tc>
          <w:tcPr>
            <w:tcW w:w="1104" w:type="pct"/>
            <w:shd w:val="clear" w:color="auto" w:fill="FF0366"/>
          </w:tcPr>
          <w:p w14:paraId="732206AF" w14:textId="4A4B87BA" w:rsidR="00D7431D" w:rsidRPr="002943DC" w:rsidRDefault="00D7431D">
            <w:pPr>
              <w:pStyle w:val="TableTextDecimal"/>
              <w:rPr>
                <w:b/>
                <w:bCs/>
                <w:color w:val="02A1DA"/>
              </w:rPr>
            </w:pPr>
          </w:p>
        </w:tc>
      </w:tr>
      <w:tr w:rsidR="00D7431D" w14:paraId="2ED792C6" w14:textId="77777777" w:rsidTr="005523F9">
        <w:tc>
          <w:tcPr>
            <w:tcW w:w="3896" w:type="pct"/>
          </w:tcPr>
          <w:p w14:paraId="4647AE98" w14:textId="210DA6E2" w:rsidR="00D7431D" w:rsidRPr="002943DC" w:rsidRDefault="00D7431D">
            <w:pPr>
              <w:rPr>
                <w:b/>
                <w:bCs/>
                <w:color w:val="FF0366"/>
              </w:rPr>
            </w:pPr>
            <w:sdt>
              <w:sdtPr>
                <w:rPr>
                  <w:b/>
                  <w:bCs/>
                  <w:color w:val="FF0366"/>
                </w:rPr>
                <w:alias w:val="Total Services:"/>
                <w:tag w:val="Total Services:"/>
                <w:id w:val="1275529138"/>
                <w:placeholder>
                  <w:docPart w:val="F8CD18E05C0ED64797FEC902E30409C2"/>
                </w:placeholder>
                <w:temporary/>
                <w:showingPlcHdr/>
                <w15:appearance w15:val="hidden"/>
              </w:sdtPr>
              <w:sdtContent>
                <w:r w:rsidRPr="002943DC">
                  <w:rPr>
                    <w:b/>
                    <w:bCs/>
                    <w:color w:val="FF0366"/>
                  </w:rPr>
                  <w:t>Total Services</w:t>
                </w:r>
              </w:sdtContent>
            </w:sdt>
            <w:r w:rsidRPr="002943DC">
              <w:rPr>
                <w:b/>
                <w:bCs/>
                <w:color w:val="FF0366"/>
              </w:rPr>
              <w:t xml:space="preserve"> </w:t>
            </w:r>
            <w:sdt>
              <w:sdtPr>
                <w:rPr>
                  <w:b/>
                  <w:bCs/>
                  <w:color w:val="FF0366"/>
                </w:rPr>
                <w:alias w:val="Costs:"/>
                <w:tag w:val="Costs:"/>
                <w:id w:val="1933157478"/>
                <w:placeholder>
                  <w:docPart w:val="CF8A9E8249E4C441A3C01D5C26A343E9"/>
                </w:placeholder>
                <w:temporary/>
                <w:showingPlcHdr/>
                <w15:appearance w15:val="hidden"/>
              </w:sdtPr>
              <w:sdtEndPr>
                <w:rPr>
                  <w:b w:val="0"/>
                  <w:bCs w:val="0"/>
                  <w:color w:val="404040" w:themeColor="text1" w:themeTint="BF"/>
                </w:rPr>
              </w:sdtEndPr>
              <w:sdtContent>
                <w:r w:rsidRPr="002943DC">
                  <w:rPr>
                    <w:b/>
                    <w:bCs/>
                    <w:color w:val="FF0366"/>
                  </w:rPr>
                  <w:t>Costs</w:t>
                </w:r>
              </w:sdtContent>
            </w:sdt>
          </w:p>
        </w:tc>
        <w:tc>
          <w:tcPr>
            <w:tcW w:w="1104" w:type="pct"/>
          </w:tcPr>
          <w:p w14:paraId="4701E5BE" w14:textId="3E891484" w:rsidR="00D7431D" w:rsidRPr="002943DC" w:rsidRDefault="00D7431D">
            <w:pPr>
              <w:pStyle w:val="TableTextDecimal"/>
              <w:rPr>
                <w:b/>
                <w:bCs/>
                <w:color w:val="02A1DA"/>
              </w:rPr>
            </w:pPr>
            <w:r w:rsidRPr="002943DC">
              <w:rPr>
                <w:b/>
                <w:bCs/>
                <w:color w:val="02A1DA"/>
              </w:rPr>
              <w:t>0</w:t>
            </w:r>
          </w:p>
        </w:tc>
      </w:tr>
      <w:tr w:rsidR="00D7431D" w14:paraId="3AE0CF45" w14:textId="77777777" w:rsidTr="008E4A6C">
        <w:trPr>
          <w:cnfStyle w:val="010000000000" w:firstRow="0" w:lastRow="1" w:firstColumn="0" w:lastColumn="0" w:oddVBand="0" w:evenVBand="0" w:oddHBand="0" w:evenHBand="0" w:firstRowFirstColumn="0" w:firstRowLastColumn="0" w:lastRowFirstColumn="0" w:lastRowLastColumn="0"/>
        </w:trPr>
        <w:tc>
          <w:tcPr>
            <w:tcW w:w="3896" w:type="pct"/>
            <w:shd w:val="clear" w:color="auto" w:fill="FF0366"/>
          </w:tcPr>
          <w:p w14:paraId="1F268D39" w14:textId="3D392CF4" w:rsidR="00D7431D" w:rsidRPr="00D7431D" w:rsidRDefault="00D7431D">
            <w:pPr>
              <w:rPr>
                <w:b w:val="0"/>
                <w:bCs/>
              </w:rPr>
            </w:pPr>
            <w:sdt>
              <w:sdtPr>
                <w:alias w:val="Total:"/>
                <w:tag w:val="Total:"/>
                <w:id w:val="298124373"/>
                <w:placeholder>
                  <w:docPart w:val="EBC69A0CE5F1E148B697ADDFDC540B1C"/>
                </w:placeholder>
                <w:temporary/>
                <w:showingPlcHdr/>
                <w15:appearance w15:val="hidden"/>
              </w:sdtPr>
              <w:sdtContent>
                <w:r w:rsidRPr="00D7431D">
                  <w:rPr>
                    <w:shd w:val="clear" w:color="auto" w:fill="FF0366"/>
                  </w:rPr>
                  <w:t>Total</w:t>
                </w:r>
              </w:sdtContent>
            </w:sdt>
          </w:p>
        </w:tc>
        <w:tc>
          <w:tcPr>
            <w:tcW w:w="1104" w:type="pct"/>
            <w:shd w:val="clear" w:color="auto" w:fill="FF0366"/>
          </w:tcPr>
          <w:p w14:paraId="25048EA3" w14:textId="73E4254F" w:rsidR="00D7431D" w:rsidRPr="00D7431D" w:rsidRDefault="00D7431D">
            <w:pPr>
              <w:pStyle w:val="TableTextDecimal"/>
              <w:rPr>
                <w:b w:val="0"/>
                <w:bCs/>
              </w:rPr>
            </w:pPr>
            <w:r w:rsidRPr="00D7431D">
              <w:t>$8,800.00</w:t>
            </w:r>
          </w:p>
        </w:tc>
      </w:tr>
    </w:tbl>
    <w:p w14:paraId="4C8DA358" w14:textId="59DD5D03" w:rsidR="00A43AF3" w:rsidRDefault="00AF452C" w:rsidP="00A43AF3">
      <w:pPr>
        <w:spacing w:before="180"/>
      </w:pPr>
      <w:r>
        <w:t xml:space="preserve"> </w:t>
      </w:r>
      <w:sdt>
        <w:sdtPr>
          <w:alias w:val="Enter Disclaimer:"/>
          <w:tag w:val="Enter Disclaimer:"/>
          <w:id w:val="2000220824"/>
          <w:placeholder>
            <w:docPart w:val="17AC47E368E3324591F1046CB7232A0D"/>
          </w:placeholder>
          <w:temporary/>
          <w:showingPlcHdr/>
          <w15:appearance w15:val="hidden"/>
        </w:sdtPr>
        <w:sdtEndPr/>
        <w:sdtContent>
          <w:r w:rsidR="006C5ECB">
            <w:t>Disclaimer: The prices listed in the preceding table are an estimate for the services discussed. This summary is not a warranty of final price.</w:t>
          </w:r>
        </w:sdtContent>
      </w:sdt>
      <w:r w:rsidR="00C16778">
        <w:t xml:space="preserve"> </w:t>
      </w:r>
      <w:sdt>
        <w:sdtPr>
          <w:alias w:val="Enter Disclaimer:"/>
          <w:tag w:val="Enter Disclaimer:"/>
          <w:id w:val="445594837"/>
          <w:placeholder>
            <w:docPart w:val="4C14BE31341E0647864641D2F05FE7B2"/>
          </w:placeholder>
          <w:temporary/>
          <w:showingPlcHdr/>
          <w15:appearance w15:val="hidden"/>
        </w:sdtPr>
        <w:sdtEndPr/>
        <w:sdtContent>
          <w:r w:rsidR="006C5ECB">
            <w:t>Estimates are subject to change if project specifications are changed or costs for outsourced services change before a contract is executed.</w:t>
          </w:r>
        </w:sdtContent>
      </w:sdt>
    </w:p>
    <w:p w14:paraId="0A9213FF" w14:textId="68EB4477" w:rsidR="00A43AF3" w:rsidRDefault="00A43AF3" w:rsidP="00A43AF3">
      <w:pPr>
        <w:spacing w:before="180"/>
      </w:pPr>
    </w:p>
    <w:p w14:paraId="24AE6C96" w14:textId="089A8303" w:rsidR="00A43AF3" w:rsidRDefault="00A43AF3" w:rsidP="00A43AF3">
      <w:pPr>
        <w:spacing w:before="180"/>
      </w:pPr>
    </w:p>
    <w:p w14:paraId="2AA0CF8D" w14:textId="6178682B" w:rsidR="00D7431D" w:rsidRDefault="00D7431D" w:rsidP="00A43AF3">
      <w:pPr>
        <w:spacing w:before="180"/>
      </w:pPr>
    </w:p>
    <w:p w14:paraId="63413181" w14:textId="571513AE" w:rsidR="00D7431D" w:rsidRDefault="00D7431D" w:rsidP="00A43AF3">
      <w:pPr>
        <w:spacing w:before="180"/>
      </w:pPr>
    </w:p>
    <w:p w14:paraId="5EA0D0AD" w14:textId="77777777" w:rsidR="00D7431D" w:rsidRDefault="00D7431D" w:rsidP="00A43AF3">
      <w:pPr>
        <w:spacing w:before="180"/>
      </w:pPr>
    </w:p>
    <w:p w14:paraId="2D0D7E00" w14:textId="6BF2615A" w:rsidR="001273C1" w:rsidRDefault="004F0453">
      <w:pPr>
        <w:pStyle w:val="Heading1"/>
      </w:pPr>
      <w:sdt>
        <w:sdtPr>
          <w:alias w:val="Qualification:"/>
          <w:tag w:val="Qualification:"/>
          <w:id w:val="-792128607"/>
          <w:placeholder>
            <w:docPart w:val="CE472E6268BE66468FFD91019CE9E33D"/>
          </w:placeholder>
          <w:temporary/>
          <w:showingPlcHdr/>
          <w15:appearance w15:val="hidden"/>
        </w:sdtPr>
        <w:sdtEndPr/>
        <w:sdtContent>
          <w:r w:rsidR="006C5ECB" w:rsidRPr="002943DC">
            <w:rPr>
              <w:color w:val="02A1DA"/>
            </w:rPr>
            <w:t>Qualifications</w:t>
          </w:r>
        </w:sdtContent>
      </w:sdt>
    </w:p>
    <w:p w14:paraId="79A77FC4" w14:textId="454D9847" w:rsidR="001273C1" w:rsidRDefault="004F0453" w:rsidP="000E697B">
      <w:sdt>
        <w:sdtPr>
          <w:alias w:val="Your Company Name:"/>
          <w:tag w:val="Your Company Name:"/>
          <w:id w:val="-348490378"/>
          <w:placeholder>
            <w:docPart w:val="4C9F2B4B7B8AA74F9BA4CEF10C25051C"/>
          </w:placeholder>
          <w:dataBinding w:prefixMappings="xmlns:ns0='http://schemas.openxmlformats.org/officeDocument/2006/extended-properties' " w:xpath="/ns0:Properties[1]/ns0:Company[1]" w:storeItemID="{6668398D-A668-4E3E-A5EB-62B293D839F1}"/>
          <w15:appearance w15:val="hidden"/>
          <w:text/>
        </w:sdtPr>
        <w:sdtEndPr/>
        <w:sdtContent>
          <w:r w:rsidR="0060607B">
            <w:t>VisionsICstudio | Aaron wilson</w:t>
          </w:r>
        </w:sdtContent>
      </w:sdt>
      <w:r w:rsidR="00C16778">
        <w:t xml:space="preserve"> </w:t>
      </w:r>
      <w:sdt>
        <w:sdtPr>
          <w:alias w:val="Enter description:"/>
          <w:tag w:val="Enter description:"/>
          <w:id w:val="-519473271"/>
          <w:placeholder>
            <w:docPart w:val="3D70F8B407C83848ABFC77E7EDC02634"/>
          </w:placeholder>
          <w:temporary/>
          <w:showingPlcHdr/>
          <w15:appearance w15:val="hidden"/>
        </w:sdtPr>
        <w:sdtEndPr/>
        <w:sdtContent>
          <w:r w:rsidR="006C5ECB">
            <w:t>is continually proven to be an industry leader for</w:t>
          </w:r>
        </w:sdtContent>
      </w:sdt>
      <w:r w:rsidR="006C5ECB">
        <w:t xml:space="preserve"> </w:t>
      </w:r>
      <w:sdt>
        <w:sdtPr>
          <w:alias w:val="Enter description:"/>
          <w:tag w:val="Enter description:"/>
          <w:id w:val="1353385935"/>
          <w:placeholder>
            <w:docPart w:val="EA770A2C59F2DB41AFDD7B80D665D1D4"/>
          </w:placeholder>
          <w:temporary/>
          <w:showingPlcHdr/>
          <w15:appearance w15:val="hidden"/>
        </w:sdtPr>
        <w:sdtEndPr/>
        <w:sdtContent>
          <w:r w:rsidR="006C5ECB">
            <w:t>high quality/guaranteed</w:t>
          </w:r>
        </w:sdtContent>
      </w:sdt>
      <w:r w:rsidR="00C16778">
        <w:t xml:space="preserve"> </w:t>
      </w:r>
      <w:sdt>
        <w:sdtPr>
          <w:alias w:val="Enter description:"/>
          <w:tag w:val="Enter description:"/>
          <w:id w:val="-1191901425"/>
          <w:placeholder>
            <w:docPart w:val="A0870D5E0EA66046A2CA5A749B5C4253"/>
          </w:placeholder>
          <w:temporary/>
          <w:showingPlcHdr/>
          <w15:appearance w15:val="hidden"/>
        </w:sdtPr>
        <w:sdtEndPr/>
        <w:sdtContent>
          <w:r w:rsidR="006C5ECB">
            <w:t>product/service</w:t>
          </w:r>
        </w:sdtContent>
      </w:sdt>
      <w:r w:rsidR="00C16778">
        <w:t xml:space="preserve"> </w:t>
      </w:r>
      <w:sdt>
        <w:sdtPr>
          <w:alias w:val="Enter description:"/>
          <w:tag w:val="Enter description:"/>
          <w:id w:val="-1822722989"/>
          <w:placeholder>
            <w:docPart w:val="E42AC621C693FB4990DD51E392FB3177"/>
          </w:placeholder>
          <w:temporary/>
          <w:showingPlcHdr/>
          <w15:appearance w15:val="hidden"/>
        </w:sdtPr>
        <w:sdtEndPr/>
        <w:sdtContent>
          <w:r w:rsidR="006C5ECB">
            <w:t>in the following ways:</w:t>
          </w:r>
        </w:sdtContent>
      </w:sdt>
    </w:p>
    <w:p w14:paraId="39821014" w14:textId="77777777" w:rsidR="006C5ECB" w:rsidRDefault="006C5ECB">
      <w:pPr>
        <w:pStyle w:val="NoSpacing"/>
      </w:pPr>
    </w:p>
    <w:p w14:paraId="4DAF9792" w14:textId="26FF337D" w:rsidR="001273C1" w:rsidRDefault="00820287" w:rsidP="004F63E3">
      <w:pPr>
        <w:pStyle w:val="ListBullet"/>
        <w:numPr>
          <w:ilvl w:val="0"/>
          <w:numId w:val="15"/>
        </w:numPr>
      </w:pPr>
      <w:r w:rsidRPr="0060607B">
        <w:rPr>
          <w:b/>
          <w:bCs/>
        </w:rPr>
        <w:t>VisionsICStudio</w:t>
      </w:r>
      <w:r>
        <w:t xml:space="preserve"> always takes into consideration</w:t>
      </w:r>
      <w:r w:rsidR="003A329D">
        <w:t xml:space="preserve"> the </w:t>
      </w:r>
      <w:r w:rsidR="00864B62">
        <w:t xml:space="preserve">business </w:t>
      </w:r>
      <w:r w:rsidR="003A329D">
        <w:t>needs of every client</w:t>
      </w:r>
      <w:r w:rsidR="00714CAC">
        <w:t>.</w:t>
      </w:r>
      <w:r w:rsidR="003A329D">
        <w:t xml:space="preserve"> </w:t>
      </w:r>
      <w:r>
        <w:t xml:space="preserve"> </w:t>
      </w:r>
    </w:p>
    <w:p w14:paraId="6456A0BE" w14:textId="1449250F" w:rsidR="001273C1" w:rsidRDefault="00864B62" w:rsidP="004F63E3">
      <w:pPr>
        <w:pStyle w:val="ListBullet"/>
        <w:numPr>
          <w:ilvl w:val="0"/>
          <w:numId w:val="15"/>
        </w:numPr>
      </w:pPr>
      <w:r w:rsidRPr="0060607B">
        <w:rPr>
          <w:b/>
          <w:bCs/>
        </w:rPr>
        <w:t>VisionsICStudio</w:t>
      </w:r>
      <w:r w:rsidR="00D53ADA">
        <w:t xml:space="preserve"> will always use the </w:t>
      </w:r>
      <w:r w:rsidR="005F6AA5">
        <w:t xml:space="preserve">most </w:t>
      </w:r>
      <w:r w:rsidR="004F3FA8">
        <w:t>technologi</w:t>
      </w:r>
      <w:r w:rsidR="00E85886">
        <w:t xml:space="preserve">cally </w:t>
      </w:r>
      <w:r w:rsidR="005F6AA5">
        <w:t xml:space="preserve">modern </w:t>
      </w:r>
      <w:r w:rsidR="00D53ADA">
        <w:t>industry</w:t>
      </w:r>
      <w:r w:rsidR="005F6AA5">
        <w:t xml:space="preserve"> </w:t>
      </w:r>
      <w:r w:rsidR="00E85886">
        <w:t>practices</w:t>
      </w:r>
      <w:r w:rsidR="00714CAC">
        <w:t>.</w:t>
      </w:r>
    </w:p>
    <w:p w14:paraId="6A6177A8" w14:textId="228D3F9A" w:rsidR="001273C1" w:rsidRDefault="00015508" w:rsidP="004F63E3">
      <w:pPr>
        <w:pStyle w:val="ListBullet"/>
        <w:numPr>
          <w:ilvl w:val="0"/>
          <w:numId w:val="15"/>
        </w:numPr>
      </w:pPr>
      <w:r w:rsidRPr="0060607B">
        <w:rPr>
          <w:b/>
          <w:bCs/>
        </w:rPr>
        <w:t>VisionsICStudio</w:t>
      </w:r>
      <w:r>
        <w:t xml:space="preserve"> </w:t>
      </w:r>
      <w:r w:rsidR="00CD2755">
        <w:t>will always</w:t>
      </w:r>
      <w:r>
        <w:t xml:space="preserve"> de</w:t>
      </w:r>
      <w:r w:rsidR="00957F43">
        <w:t xml:space="preserve">liver what is expected for the client </w:t>
      </w:r>
      <w:r w:rsidR="00F97F37">
        <w:t>in a professional</w:t>
      </w:r>
      <w:r w:rsidR="00CD2755">
        <w:t xml:space="preserve"> manner.</w:t>
      </w:r>
    </w:p>
    <w:p w14:paraId="26F75899" w14:textId="1936F219" w:rsidR="006C5ECB" w:rsidRDefault="004F0453" w:rsidP="00A43AF3">
      <w:pPr>
        <w:pStyle w:val="Heading1"/>
      </w:pPr>
      <w:sdt>
        <w:sdtPr>
          <w:alias w:val="Conclusion:"/>
          <w:tag w:val="Conclusion:"/>
          <w:id w:val="-448547010"/>
          <w:placeholder>
            <w:docPart w:val="4B8286B16B93BA48BF3C6982FC3459FB"/>
          </w:placeholder>
          <w:temporary/>
          <w:showingPlcHdr/>
          <w15:appearance w15:val="hidden"/>
        </w:sdtPr>
        <w:sdtEndPr/>
        <w:sdtContent>
          <w:r w:rsidR="006C5ECB" w:rsidRPr="002943DC">
            <w:rPr>
              <w:color w:val="02A1DA"/>
            </w:rPr>
            <w:t>Conclusion</w:t>
          </w:r>
        </w:sdtContent>
      </w:sdt>
    </w:p>
    <w:p w14:paraId="7A0EBB86" w14:textId="23D72580" w:rsidR="001273C1" w:rsidRDefault="004F0453">
      <w:sdt>
        <w:sdtPr>
          <w:alias w:val="Enter description:"/>
          <w:tag w:val="Enter description:"/>
          <w:id w:val="-2107795705"/>
          <w:placeholder>
            <w:docPart w:val="14A4D9041528A24B906E6E481E9E36F5"/>
          </w:placeholder>
          <w:temporary/>
          <w:showingPlcHdr/>
          <w15:appearance w15:val="hidden"/>
        </w:sdtPr>
        <w:sdtEndPr/>
        <w:sdtContent>
          <w:r w:rsidR="006C5ECB">
            <w:t>We look forward to working with</w:t>
          </w:r>
        </w:sdtContent>
      </w:sdt>
      <w:r w:rsidR="006C5ECB">
        <w:t xml:space="preserve"> </w:t>
      </w:r>
      <w:sdt>
        <w:sdtPr>
          <w:alias w:val="Client Name:"/>
          <w:tag w:val="Client Name:"/>
          <w:id w:val="-1289347767"/>
          <w:placeholder>
            <w:docPart w:val="0B44B39B2D21994BBF6C2FABB014E62B"/>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AF3375">
            <w:t>FamilySocial</w:t>
          </w:r>
        </w:sdtContent>
      </w:sdt>
      <w:r w:rsidR="00C16778">
        <w:t xml:space="preserve"> </w:t>
      </w:r>
      <w:r w:rsidR="00DE4FF5">
        <w:t>to</w:t>
      </w:r>
      <w:r w:rsidR="00C7325D">
        <w:t xml:space="preserve"> build a uniquely </w:t>
      </w:r>
      <w:r w:rsidR="00AA6C80">
        <w:t xml:space="preserve">special </w:t>
      </w:r>
      <w:r w:rsidR="00DB584E">
        <w:t>social media platform that</w:t>
      </w:r>
      <w:r w:rsidR="000064F5">
        <w:t xml:space="preserve"> delivers</w:t>
      </w:r>
      <w:r w:rsidR="006C5ECB">
        <w:t xml:space="preserve"> </w:t>
      </w:r>
      <w:r w:rsidR="000064F5">
        <w:t>intimate f</w:t>
      </w:r>
      <w:r w:rsidR="00153E2F">
        <w:t>amily-focused content to the masses</w:t>
      </w:r>
      <w:r w:rsidR="00F328FD">
        <w:t>.</w:t>
      </w:r>
      <w:r w:rsidR="00C16778">
        <w:t xml:space="preserve"> </w:t>
      </w:r>
      <w:sdt>
        <w:sdtPr>
          <w:alias w:val="Enter description:"/>
          <w:tag w:val="Enter description:"/>
          <w:id w:val="-130255896"/>
          <w:placeholder>
            <w:docPart w:val="84727449D4FB304D866C007D82F5E185"/>
          </w:placeholder>
          <w:temporary/>
          <w:showingPlcHdr/>
          <w15:appearance w15:val="hidden"/>
        </w:sdtPr>
        <w:sdtEndPr/>
        <w:sdtContent>
          <w:r w:rsidR="006C5ECB">
            <w:t>We are confident that we can meet the challenges ahead, and stand ready to partner with you in delivering an effective IT support solution.</w:t>
          </w:r>
        </w:sdtContent>
      </w:sdt>
    </w:p>
    <w:p w14:paraId="223CEAA2" w14:textId="1FCDB12B" w:rsidR="006C5ECB" w:rsidRDefault="004F0453" w:rsidP="006C5ECB">
      <w:sdt>
        <w:sdtPr>
          <w:alias w:val="Enter description:"/>
          <w:tag w:val="Enter description:"/>
          <w:id w:val="-1881157784"/>
          <w:placeholder>
            <w:docPart w:val="059E6682AB486541B8E9E05EA350326F"/>
          </w:placeholder>
          <w:temporary/>
          <w:showingPlcHdr/>
          <w15:appearance w15:val="hidden"/>
        </w:sdtPr>
        <w:sdtEndPr/>
        <w:sdtContent>
          <w:r w:rsidR="006C5ECB">
            <w:t>If you have questions on this proposal, feel free to contact</w:t>
          </w:r>
        </w:sdtContent>
      </w:sdt>
      <w:r w:rsidR="006C5ECB">
        <w:t xml:space="preserve"> </w:t>
      </w:r>
      <w:r w:rsidR="00496B3E" w:rsidRPr="0060607B">
        <w:rPr>
          <w:b/>
          <w:bCs/>
        </w:rPr>
        <w:t>VisionsICStudio</w:t>
      </w:r>
      <w:r w:rsidR="00C16778">
        <w:t xml:space="preserve"> </w:t>
      </w:r>
      <w:sdt>
        <w:sdtPr>
          <w:alias w:val="Enter description:"/>
          <w:tag w:val="Enter description:"/>
          <w:id w:val="1101151397"/>
          <w:placeholder>
            <w:docPart w:val="6FFE37B48F21E64892D289475068A434"/>
          </w:placeholder>
          <w:temporary/>
          <w:showingPlcHdr/>
          <w15:appearance w15:val="hidden"/>
        </w:sdtPr>
        <w:sdtEndPr/>
        <w:sdtContent>
          <w:r w:rsidR="006C5ECB">
            <w:t>at your convenience by email at</w:t>
          </w:r>
        </w:sdtContent>
      </w:sdt>
      <w:r w:rsidR="006C5ECB">
        <w:t xml:space="preserve"> </w:t>
      </w:r>
      <w:hyperlink r:id="rId8" w:history="1">
        <w:r w:rsidR="004E5CB0" w:rsidRPr="00E97424">
          <w:rPr>
            <w:rStyle w:val="Hyperlink"/>
            <w:color w:val="0070C0"/>
          </w:rPr>
          <w:t>visionsicstudio@visionsicstudio.com</w:t>
        </w:r>
      </w:hyperlink>
      <w:r w:rsidR="004E5CB0">
        <w:t xml:space="preserve"> </w:t>
      </w:r>
      <w:r w:rsidR="00E97424">
        <w:t>(484)</w:t>
      </w:r>
      <w:r w:rsidR="002943DC">
        <w:t xml:space="preserve"> </w:t>
      </w:r>
      <w:r w:rsidR="00E97424">
        <w:t>919</w:t>
      </w:r>
      <w:r w:rsidR="00DB0A90">
        <w:t>-6522</w:t>
      </w:r>
      <w:r w:rsidR="00C16778">
        <w:t xml:space="preserve">. </w:t>
      </w:r>
      <w:sdt>
        <w:sdtPr>
          <w:alias w:val="Enter description:"/>
          <w:tag w:val="Enter description:"/>
          <w:id w:val="1224176453"/>
          <w:placeholder>
            <w:docPart w:val="1F8AA3A8351A7B4BAB2191602A18C40F"/>
          </w:placeholder>
          <w:showingPlcHdr/>
          <w15:appearance w15:val="hidden"/>
        </w:sdtPr>
        <w:sdtEndPr/>
        <w:sdtContent>
          <w:r w:rsidR="006C5ECB">
            <w:t>We will be in touch with you next week to arrange a follow-up conversation on the proposal.</w:t>
          </w:r>
        </w:sdtContent>
      </w:sdt>
    </w:p>
    <w:p w14:paraId="373650BA" w14:textId="77777777" w:rsidR="00DF69AC" w:rsidRDefault="004F0453" w:rsidP="001D5A69">
      <w:sdt>
        <w:sdtPr>
          <w:alias w:val="Enter Closing:"/>
          <w:tag w:val="Enter Closing:"/>
          <w:id w:val="1833405638"/>
          <w:placeholder>
            <w:docPart w:val="4CC45C710E4D11468A2159FCAE5769E4"/>
          </w:placeholder>
          <w:temporary/>
          <w:showingPlcHdr/>
          <w15:appearance w15:val="hidden"/>
        </w:sdtPr>
        <w:sdtEndPr/>
        <w:sdtContent>
          <w:r w:rsidR="000E697B">
            <w:t>Thank you for your consideration</w:t>
          </w:r>
        </w:sdtContent>
      </w:sdt>
      <w:r w:rsidR="000E697B">
        <w:t>,</w:t>
      </w:r>
    </w:p>
    <w:p w14:paraId="688CCDE8" w14:textId="439145FA" w:rsidR="001273C1" w:rsidRDefault="004F0453" w:rsidP="001D5A69">
      <w:sdt>
        <w:sdtPr>
          <w:alias w:val="Enter Name:"/>
          <w:tag w:val="Enter Name:"/>
          <w:id w:val="-1854412097"/>
          <w:placeholder>
            <w:docPart w:val="4B44907FB878D34C89939FD1887CD6D5"/>
          </w:placeholder>
          <w:temporary/>
          <w:showingPlcHdr/>
          <w15:appearance w15:val="hidden"/>
        </w:sdtPr>
        <w:sdtEndPr/>
        <w:sdtContent>
          <w:r w:rsidR="006C5ECB">
            <w:t>Name</w:t>
          </w:r>
        </w:sdtContent>
      </w:sdt>
      <w:r w:rsidR="00DB0A90">
        <w:t xml:space="preserve">: </w:t>
      </w:r>
      <w:r w:rsidR="00DB0A90" w:rsidRPr="0060607B">
        <w:rPr>
          <w:b/>
          <w:bCs/>
        </w:rPr>
        <w:t>Aaron Wilson</w:t>
      </w:r>
      <w:r w:rsidR="00627F17">
        <w:t xml:space="preserve"> </w:t>
      </w:r>
      <w:r w:rsidR="00C16778">
        <w:br/>
      </w:r>
      <w:sdt>
        <w:sdtPr>
          <w:alias w:val="Enter Title:"/>
          <w:tag w:val="Enter Title:"/>
          <w:id w:val="840049423"/>
          <w:placeholder>
            <w:docPart w:val="F5736AB4C14F364ABE3CF87F0161DE00"/>
          </w:placeholder>
          <w:temporary/>
          <w:showingPlcHdr/>
          <w15:appearance w15:val="hidden"/>
        </w:sdtPr>
        <w:sdtEndPr/>
        <w:sdtContent>
          <w:r w:rsidR="006C5ECB">
            <w:t>Title</w:t>
          </w:r>
        </w:sdtContent>
      </w:sdt>
      <w:r w:rsidR="00627F17">
        <w:t>: Full-stack Web Developer</w:t>
      </w:r>
      <w:r w:rsidR="00FE4364">
        <w:t xml:space="preserve"> (hopefully/cu</w:t>
      </w:r>
      <w:r w:rsidR="001D5A69">
        <w:t>r</w:t>
      </w:r>
      <w:r w:rsidR="00FE4364">
        <w:t>rent</w:t>
      </w:r>
      <w:r w:rsidR="001D5A69">
        <w:t xml:space="preserve"> student)</w:t>
      </w:r>
    </w:p>
    <w:sectPr w:rsidR="001273C1" w:rsidSect="00843A97">
      <w:foot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CDC0D6" w14:textId="77777777" w:rsidR="004F0453" w:rsidRDefault="004F0453">
      <w:pPr>
        <w:spacing w:after="0" w:line="240" w:lineRule="auto"/>
      </w:pPr>
      <w:r>
        <w:separator/>
      </w:r>
    </w:p>
  </w:endnote>
  <w:endnote w:type="continuationSeparator" w:id="0">
    <w:p w14:paraId="530F5460" w14:textId="77777777" w:rsidR="004F0453" w:rsidRDefault="004F04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EAEEC8" w14:textId="77777777" w:rsidR="00620DE7" w:rsidRDefault="00620DE7" w:rsidP="0088175F">
    <w:pPr>
      <w:pStyle w:val="Foo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62F12D" w14:textId="77777777" w:rsidR="004F0453" w:rsidRDefault="004F0453">
      <w:pPr>
        <w:spacing w:after="0" w:line="240" w:lineRule="auto"/>
      </w:pPr>
      <w:r>
        <w:separator/>
      </w:r>
    </w:p>
  </w:footnote>
  <w:footnote w:type="continuationSeparator" w:id="0">
    <w:p w14:paraId="0E562B85" w14:textId="77777777" w:rsidR="004F0453" w:rsidRDefault="004F04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BD08A7"/>
    <w:multiLevelType w:val="multilevel"/>
    <w:tmpl w:val="4470CA90"/>
    <w:styleLink w:val="Style1"/>
    <w:lvl w:ilvl="0">
      <w:start w:val="1"/>
      <w:numFmt w:val="bullet"/>
      <w:lvlText w:val=""/>
      <w:lvlJc w:val="left"/>
      <w:pPr>
        <w:tabs>
          <w:tab w:val="num" w:pos="360"/>
        </w:tabs>
        <w:ind w:left="432" w:hanging="288"/>
      </w:pPr>
      <w:rPr>
        <w:rFonts w:ascii="Symbol" w:hAnsi="Symbol" w:hint="default"/>
        <w:color w:val="FF0366"/>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1" w15:restartNumberingAfterBreak="0">
    <w:nsid w:val="23750981"/>
    <w:multiLevelType w:val="singleLevel"/>
    <w:tmpl w:val="6FBAB676"/>
    <w:lvl w:ilvl="0">
      <w:start w:val="1"/>
      <w:numFmt w:val="bullet"/>
      <w:lvlText w:val=""/>
      <w:lvlJc w:val="left"/>
      <w:pPr>
        <w:ind w:left="504" w:hanging="360"/>
      </w:pPr>
      <w:rPr>
        <w:rFonts w:ascii="Symbol" w:hAnsi="Symbol" w:hint="default"/>
        <w:color w:val="FF0366"/>
      </w:rPr>
    </w:lvl>
  </w:abstractNum>
  <w:abstractNum w:abstractNumId="12" w15:restartNumberingAfterBreak="0">
    <w:nsid w:val="657E5D71"/>
    <w:multiLevelType w:val="multilevel"/>
    <w:tmpl w:val="91AA8B30"/>
    <w:lvl w:ilvl="0">
      <w:start w:val="1"/>
      <w:numFmt w:val="bullet"/>
      <w:pStyle w:val="ListBullet"/>
      <w:lvlText w:val=""/>
      <w:lvlJc w:val="left"/>
      <w:pPr>
        <w:ind w:left="504" w:hanging="360"/>
      </w:pPr>
      <w:rPr>
        <w:rFonts w:ascii="Symbol" w:hAnsi="Symbol" w:hint="default"/>
        <w:color w:val="FF0366"/>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6"/>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375"/>
    <w:rsid w:val="000064F5"/>
    <w:rsid w:val="0000657C"/>
    <w:rsid w:val="0000709A"/>
    <w:rsid w:val="0001418C"/>
    <w:rsid w:val="00015508"/>
    <w:rsid w:val="000228FD"/>
    <w:rsid w:val="000322BF"/>
    <w:rsid w:val="000525B6"/>
    <w:rsid w:val="00070C7B"/>
    <w:rsid w:val="00094CE6"/>
    <w:rsid w:val="000A2AD2"/>
    <w:rsid w:val="000B19A0"/>
    <w:rsid w:val="000C6A97"/>
    <w:rsid w:val="000D3BD9"/>
    <w:rsid w:val="000E6139"/>
    <w:rsid w:val="000E697B"/>
    <w:rsid w:val="001001B3"/>
    <w:rsid w:val="00110B2F"/>
    <w:rsid w:val="00117948"/>
    <w:rsid w:val="001216AF"/>
    <w:rsid w:val="001238BC"/>
    <w:rsid w:val="001273C1"/>
    <w:rsid w:val="00146D5E"/>
    <w:rsid w:val="00153E2F"/>
    <w:rsid w:val="00161478"/>
    <w:rsid w:val="00195ECC"/>
    <w:rsid w:val="001D5A69"/>
    <w:rsid w:val="002129B0"/>
    <w:rsid w:val="00213567"/>
    <w:rsid w:val="00217B22"/>
    <w:rsid w:val="002427D5"/>
    <w:rsid w:val="0024508A"/>
    <w:rsid w:val="0028689E"/>
    <w:rsid w:val="002943DC"/>
    <w:rsid w:val="002948D2"/>
    <w:rsid w:val="00295C0C"/>
    <w:rsid w:val="002A04F7"/>
    <w:rsid w:val="002D2F5C"/>
    <w:rsid w:val="002D6D98"/>
    <w:rsid w:val="002E52EE"/>
    <w:rsid w:val="002F542E"/>
    <w:rsid w:val="00310FD1"/>
    <w:rsid w:val="003151AD"/>
    <w:rsid w:val="003262F3"/>
    <w:rsid w:val="00346FDE"/>
    <w:rsid w:val="00373EBB"/>
    <w:rsid w:val="00386778"/>
    <w:rsid w:val="003A329D"/>
    <w:rsid w:val="003D66B9"/>
    <w:rsid w:val="003E2735"/>
    <w:rsid w:val="00406426"/>
    <w:rsid w:val="00421FC0"/>
    <w:rsid w:val="0043119C"/>
    <w:rsid w:val="00472E91"/>
    <w:rsid w:val="00496B3E"/>
    <w:rsid w:val="004B5850"/>
    <w:rsid w:val="004D3BF2"/>
    <w:rsid w:val="004E2B11"/>
    <w:rsid w:val="004E5035"/>
    <w:rsid w:val="004E5CB0"/>
    <w:rsid w:val="004F0453"/>
    <w:rsid w:val="004F0468"/>
    <w:rsid w:val="004F3FA8"/>
    <w:rsid w:val="004F5C8E"/>
    <w:rsid w:val="004F63E3"/>
    <w:rsid w:val="00517215"/>
    <w:rsid w:val="00545041"/>
    <w:rsid w:val="005455EF"/>
    <w:rsid w:val="0055130E"/>
    <w:rsid w:val="005523F9"/>
    <w:rsid w:val="005627E8"/>
    <w:rsid w:val="00570360"/>
    <w:rsid w:val="00574BB7"/>
    <w:rsid w:val="00590B0E"/>
    <w:rsid w:val="005B5BCA"/>
    <w:rsid w:val="005C5EBE"/>
    <w:rsid w:val="005E31BC"/>
    <w:rsid w:val="005F6AA5"/>
    <w:rsid w:val="0060607B"/>
    <w:rsid w:val="00620DE7"/>
    <w:rsid w:val="0062299B"/>
    <w:rsid w:val="00627F17"/>
    <w:rsid w:val="00633EC5"/>
    <w:rsid w:val="0064166D"/>
    <w:rsid w:val="00655EEB"/>
    <w:rsid w:val="00667B41"/>
    <w:rsid w:val="0067080A"/>
    <w:rsid w:val="00671D83"/>
    <w:rsid w:val="00693CE6"/>
    <w:rsid w:val="006C5ECB"/>
    <w:rsid w:val="006D608C"/>
    <w:rsid w:val="006E4DE2"/>
    <w:rsid w:val="006F03E3"/>
    <w:rsid w:val="006F70D9"/>
    <w:rsid w:val="00714CAC"/>
    <w:rsid w:val="0071603F"/>
    <w:rsid w:val="00726D7C"/>
    <w:rsid w:val="00741991"/>
    <w:rsid w:val="0076017A"/>
    <w:rsid w:val="00761F7A"/>
    <w:rsid w:val="0077133A"/>
    <w:rsid w:val="0077415E"/>
    <w:rsid w:val="007742B6"/>
    <w:rsid w:val="00786A87"/>
    <w:rsid w:val="00796F65"/>
    <w:rsid w:val="007B7700"/>
    <w:rsid w:val="007D10F9"/>
    <w:rsid w:val="007D1993"/>
    <w:rsid w:val="00805667"/>
    <w:rsid w:val="00820287"/>
    <w:rsid w:val="00843A97"/>
    <w:rsid w:val="0084702F"/>
    <w:rsid w:val="00864B62"/>
    <w:rsid w:val="008661B6"/>
    <w:rsid w:val="00871E0E"/>
    <w:rsid w:val="0088175F"/>
    <w:rsid w:val="00883134"/>
    <w:rsid w:val="008930B2"/>
    <w:rsid w:val="008961F2"/>
    <w:rsid w:val="008B1D9E"/>
    <w:rsid w:val="008F0E66"/>
    <w:rsid w:val="008F4E62"/>
    <w:rsid w:val="009177FA"/>
    <w:rsid w:val="00927020"/>
    <w:rsid w:val="00940BD3"/>
    <w:rsid w:val="009441AC"/>
    <w:rsid w:val="009542C9"/>
    <w:rsid w:val="00957F43"/>
    <w:rsid w:val="00962790"/>
    <w:rsid w:val="00987BCC"/>
    <w:rsid w:val="009A105D"/>
    <w:rsid w:val="009A3E0F"/>
    <w:rsid w:val="009B5D53"/>
    <w:rsid w:val="00A2562D"/>
    <w:rsid w:val="00A30A75"/>
    <w:rsid w:val="00A43AF3"/>
    <w:rsid w:val="00A617FD"/>
    <w:rsid w:val="00A8514C"/>
    <w:rsid w:val="00A92D8B"/>
    <w:rsid w:val="00A97CC8"/>
    <w:rsid w:val="00AA4E06"/>
    <w:rsid w:val="00AA528E"/>
    <w:rsid w:val="00AA6C80"/>
    <w:rsid w:val="00AB131D"/>
    <w:rsid w:val="00AB4FC3"/>
    <w:rsid w:val="00AD2E2B"/>
    <w:rsid w:val="00AF3375"/>
    <w:rsid w:val="00AF452C"/>
    <w:rsid w:val="00B0209E"/>
    <w:rsid w:val="00B10B94"/>
    <w:rsid w:val="00B13AE2"/>
    <w:rsid w:val="00B21EA0"/>
    <w:rsid w:val="00B37A04"/>
    <w:rsid w:val="00B651A6"/>
    <w:rsid w:val="00B713F7"/>
    <w:rsid w:val="00B91390"/>
    <w:rsid w:val="00BC617C"/>
    <w:rsid w:val="00BD4099"/>
    <w:rsid w:val="00BE3CD6"/>
    <w:rsid w:val="00C16778"/>
    <w:rsid w:val="00C168B7"/>
    <w:rsid w:val="00C23D74"/>
    <w:rsid w:val="00C272C0"/>
    <w:rsid w:val="00C44379"/>
    <w:rsid w:val="00C643F5"/>
    <w:rsid w:val="00C7325D"/>
    <w:rsid w:val="00C92035"/>
    <w:rsid w:val="00C95D54"/>
    <w:rsid w:val="00CC4E29"/>
    <w:rsid w:val="00CC55A3"/>
    <w:rsid w:val="00CC60E7"/>
    <w:rsid w:val="00CC612B"/>
    <w:rsid w:val="00CD2755"/>
    <w:rsid w:val="00D31D4F"/>
    <w:rsid w:val="00D45074"/>
    <w:rsid w:val="00D53ADA"/>
    <w:rsid w:val="00D7431D"/>
    <w:rsid w:val="00D94895"/>
    <w:rsid w:val="00D95332"/>
    <w:rsid w:val="00D95BF5"/>
    <w:rsid w:val="00DB0A90"/>
    <w:rsid w:val="00DB584E"/>
    <w:rsid w:val="00DC0AC1"/>
    <w:rsid w:val="00DD3056"/>
    <w:rsid w:val="00DD5E36"/>
    <w:rsid w:val="00DE4710"/>
    <w:rsid w:val="00DE4FF5"/>
    <w:rsid w:val="00DF69AC"/>
    <w:rsid w:val="00E04FA9"/>
    <w:rsid w:val="00E400CE"/>
    <w:rsid w:val="00E531E0"/>
    <w:rsid w:val="00E6578C"/>
    <w:rsid w:val="00E85886"/>
    <w:rsid w:val="00E97424"/>
    <w:rsid w:val="00EA06FB"/>
    <w:rsid w:val="00EE0B85"/>
    <w:rsid w:val="00EE1E2A"/>
    <w:rsid w:val="00EF1AA5"/>
    <w:rsid w:val="00F13C79"/>
    <w:rsid w:val="00F1550E"/>
    <w:rsid w:val="00F248C2"/>
    <w:rsid w:val="00F328FD"/>
    <w:rsid w:val="00F42EAE"/>
    <w:rsid w:val="00F535B0"/>
    <w:rsid w:val="00F9769D"/>
    <w:rsid w:val="00F97F37"/>
    <w:rsid w:val="00FB2EE0"/>
    <w:rsid w:val="00FC68B0"/>
    <w:rsid w:val="00FE4218"/>
    <w:rsid w:val="00FE4364"/>
    <w:rsid w:val="00FF2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5E481F"/>
  <w15:chartTrackingRefBased/>
  <w15:docId w15:val="{CF48313B-B8BD-D847-A9E0-EE13C87BD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styleId="UnresolvedMention">
    <w:name w:val="Unresolved Mention"/>
    <w:basedOn w:val="DefaultParagraphFont"/>
    <w:uiPriority w:val="99"/>
    <w:semiHidden/>
    <w:unhideWhenUsed/>
    <w:rsid w:val="004E5CB0"/>
    <w:rPr>
      <w:color w:val="605E5C"/>
      <w:shd w:val="clear" w:color="auto" w:fill="E1DFDD"/>
    </w:rPr>
  </w:style>
  <w:style w:type="paragraph" w:styleId="BalloonText">
    <w:name w:val="Balloon Text"/>
    <w:basedOn w:val="Normal"/>
    <w:link w:val="BalloonTextChar"/>
    <w:uiPriority w:val="99"/>
    <w:semiHidden/>
    <w:unhideWhenUsed/>
    <w:rsid w:val="00620DE7"/>
    <w:pPr>
      <w:spacing w:after="0"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620DE7"/>
    <w:rPr>
      <w:rFonts w:ascii="Times New Roman" w:hAnsi="Times New Roman" w:cs="Times New Roman"/>
    </w:rPr>
  </w:style>
  <w:style w:type="numbering" w:customStyle="1" w:styleId="Style1">
    <w:name w:val="Style1"/>
    <w:uiPriority w:val="99"/>
    <w:rsid w:val="004F63E3"/>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ionsicstudio@visionsicstudio.com"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aronwilson/Library/Containers/com.microsoft.Word/Data/Library/Application%20Support/Microsoft/Office/16.0/DTS/Search/%7b4C6A2312-41C5-F84B-A2E2-ED1CDA18E994%7dtf02911896.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3B12DDEF6CD54439736C3D8E38AEB5D"/>
        <w:category>
          <w:name w:val="General"/>
          <w:gallery w:val="placeholder"/>
        </w:category>
        <w:types>
          <w:type w:val="bbPlcHdr"/>
        </w:types>
        <w:behaviors>
          <w:behavior w:val="content"/>
        </w:behaviors>
        <w:guid w:val="{82D304AA-49BD-6846-BD10-EDD0B1373AF6}"/>
      </w:docPartPr>
      <w:docPartBody>
        <w:p w:rsidR="003A4C27" w:rsidRDefault="003A4C27">
          <w:pPr>
            <w:pStyle w:val="43B12DDEF6CD54439736C3D8E38AEB5D"/>
          </w:pPr>
          <w:r>
            <w:t>Your Company</w:t>
          </w:r>
        </w:p>
      </w:docPartBody>
    </w:docPart>
    <w:docPart>
      <w:docPartPr>
        <w:name w:val="ED78FA63B2774D4384249C97FC7BAC9D"/>
        <w:category>
          <w:name w:val="General"/>
          <w:gallery w:val="placeholder"/>
        </w:category>
        <w:types>
          <w:type w:val="bbPlcHdr"/>
        </w:types>
        <w:behaviors>
          <w:behavior w:val="content"/>
        </w:behaviors>
        <w:guid w:val="{C4C7CB16-5A3C-5147-8965-A5D82A2F9287}"/>
      </w:docPartPr>
      <w:docPartBody>
        <w:p w:rsidR="003A4C27" w:rsidRDefault="003A4C27">
          <w:pPr>
            <w:pStyle w:val="ED78FA63B2774D4384249C97FC7BAC9D"/>
          </w:pPr>
          <w:r>
            <w:t>Overview</w:t>
          </w:r>
        </w:p>
      </w:docPartBody>
    </w:docPart>
    <w:docPart>
      <w:docPartPr>
        <w:name w:val="4C9F2B4B7B8AA74F9BA4CEF10C25051C"/>
        <w:category>
          <w:name w:val="General"/>
          <w:gallery w:val="placeholder"/>
        </w:category>
        <w:types>
          <w:type w:val="bbPlcHdr"/>
        </w:types>
        <w:behaviors>
          <w:behavior w:val="content"/>
        </w:behaviors>
        <w:guid w:val="{49CFE6C0-752C-2E46-9C0B-1E7C2104B824}"/>
      </w:docPartPr>
      <w:docPartBody>
        <w:p w:rsidR="003A4C27" w:rsidRDefault="003A4C27">
          <w:pPr>
            <w:pStyle w:val="4C9F2B4B7B8AA74F9BA4CEF10C25051C"/>
          </w:pPr>
          <w:r>
            <w:rPr>
              <w:rStyle w:val="PlaceholderText"/>
            </w:rPr>
            <w:t>Your Company</w:t>
          </w:r>
        </w:p>
      </w:docPartBody>
    </w:docPart>
    <w:docPart>
      <w:docPartPr>
        <w:name w:val="AE3C415AB0FA3640A12AA9BC1642ABB7"/>
        <w:category>
          <w:name w:val="General"/>
          <w:gallery w:val="placeholder"/>
        </w:category>
        <w:types>
          <w:type w:val="bbPlcHdr"/>
        </w:types>
        <w:behaviors>
          <w:behavior w:val="content"/>
        </w:behaviors>
        <w:guid w:val="{9A73CE0A-FE7F-F546-8CD9-DF822D60AB7F}"/>
      </w:docPartPr>
      <w:docPartBody>
        <w:p w:rsidR="003A4C27" w:rsidRDefault="003A4C27">
          <w:pPr>
            <w:pStyle w:val="AE3C415AB0FA3640A12AA9BC1642ABB7"/>
          </w:pPr>
          <w:r>
            <w:t>is pleased to submit this proposal for services to support</w:t>
          </w:r>
        </w:p>
      </w:docPartBody>
    </w:docPart>
    <w:docPart>
      <w:docPartPr>
        <w:name w:val="0B44B39B2D21994BBF6C2FABB014E62B"/>
        <w:category>
          <w:name w:val="General"/>
          <w:gallery w:val="placeholder"/>
        </w:category>
        <w:types>
          <w:type w:val="bbPlcHdr"/>
        </w:types>
        <w:behaviors>
          <w:behavior w:val="content"/>
        </w:behaviors>
        <w:guid w:val="{6BA7B728-15C6-5249-97DD-45C1918063BB}"/>
      </w:docPartPr>
      <w:docPartBody>
        <w:p w:rsidR="003A4C27" w:rsidRDefault="003A4C27">
          <w:pPr>
            <w:pStyle w:val="0B44B39B2D21994BBF6C2FABB014E62B"/>
          </w:pPr>
          <w:r>
            <w:rPr>
              <w:rStyle w:val="PlaceholderText"/>
            </w:rPr>
            <w:t>Client’s Company</w:t>
          </w:r>
        </w:p>
      </w:docPartBody>
    </w:docPart>
    <w:docPart>
      <w:docPartPr>
        <w:name w:val="2134C74044B73F4EB1D25C4BD083C398"/>
        <w:category>
          <w:name w:val="General"/>
          <w:gallery w:val="placeholder"/>
        </w:category>
        <w:types>
          <w:type w:val="bbPlcHdr"/>
        </w:types>
        <w:behaviors>
          <w:behavior w:val="content"/>
        </w:behaviors>
        <w:guid w:val="{AEC669D0-FB5F-8C45-B705-44DEFC7E5FF7}"/>
      </w:docPartPr>
      <w:docPartBody>
        <w:p w:rsidR="003A4C27" w:rsidRDefault="003A4C27">
          <w:pPr>
            <w:pStyle w:val="2134C74044B73F4EB1D25C4BD083C398"/>
          </w:pPr>
          <w:r>
            <w:t>The Objective</w:t>
          </w:r>
        </w:p>
      </w:docPartBody>
    </w:docPart>
    <w:docPart>
      <w:docPartPr>
        <w:name w:val="9BB93DFF1FD92A42A922E288B8E77403"/>
        <w:category>
          <w:name w:val="General"/>
          <w:gallery w:val="placeholder"/>
        </w:category>
        <w:types>
          <w:type w:val="bbPlcHdr"/>
        </w:types>
        <w:behaviors>
          <w:behavior w:val="content"/>
        </w:behaviors>
        <w:guid w:val="{6F88A597-22BC-6849-8717-038B6F793DDD}"/>
      </w:docPartPr>
      <w:docPartBody>
        <w:p w:rsidR="003A4C27" w:rsidRDefault="003A4C27">
          <w:pPr>
            <w:pStyle w:val="9BB93DFF1FD92A42A922E288B8E77403"/>
          </w:pPr>
          <w:r>
            <w:t>The Opportunity</w:t>
          </w:r>
        </w:p>
      </w:docPartBody>
    </w:docPart>
    <w:docPart>
      <w:docPartPr>
        <w:name w:val="60170000ADBAE14897B73682E79C55C1"/>
        <w:category>
          <w:name w:val="General"/>
          <w:gallery w:val="placeholder"/>
        </w:category>
        <w:types>
          <w:type w:val="bbPlcHdr"/>
        </w:types>
        <w:behaviors>
          <w:behavior w:val="content"/>
        </w:behaviors>
        <w:guid w:val="{819FCD0C-EF6F-794D-BF67-9B2977DBF4FA}"/>
      </w:docPartPr>
      <w:docPartBody>
        <w:p w:rsidR="003A4C27" w:rsidRDefault="003A4C27">
          <w:pPr>
            <w:pStyle w:val="60170000ADBAE14897B73682E79C55C1"/>
          </w:pPr>
          <w:r>
            <w:t>The Solution</w:t>
          </w:r>
        </w:p>
      </w:docPartBody>
    </w:docPart>
    <w:docPart>
      <w:docPartPr>
        <w:name w:val="091D23B48D10CC488F48D92E035BB87B"/>
        <w:category>
          <w:name w:val="General"/>
          <w:gallery w:val="placeholder"/>
        </w:category>
        <w:types>
          <w:type w:val="bbPlcHdr"/>
        </w:types>
        <w:behaviors>
          <w:behavior w:val="content"/>
        </w:behaviors>
        <w:guid w:val="{7724E878-84D6-8C4E-959A-4401486F8A5D}"/>
      </w:docPartPr>
      <w:docPartBody>
        <w:p w:rsidR="003A4C27" w:rsidRDefault="003A4C27">
          <w:pPr>
            <w:pStyle w:val="091D23B48D10CC488F48D92E035BB87B"/>
          </w:pPr>
          <w:r>
            <w:t>Our Proposal</w:t>
          </w:r>
        </w:p>
      </w:docPartBody>
    </w:docPart>
    <w:docPart>
      <w:docPartPr>
        <w:name w:val="79BEE6DEB0AD8F45AD691A7C2C85C536"/>
        <w:category>
          <w:name w:val="General"/>
          <w:gallery w:val="placeholder"/>
        </w:category>
        <w:types>
          <w:type w:val="bbPlcHdr"/>
        </w:types>
        <w:behaviors>
          <w:behavior w:val="content"/>
        </w:behaviors>
        <w:guid w:val="{7A182E6D-6FDB-F847-A1C2-D622D2031B87}"/>
      </w:docPartPr>
      <w:docPartBody>
        <w:p w:rsidR="003A4C27" w:rsidRDefault="003A4C27">
          <w:pPr>
            <w:pStyle w:val="79BEE6DEB0AD8F45AD691A7C2C85C536"/>
          </w:pPr>
          <w:r>
            <w:t>has a well-deserved reputation for quality customer service. However, faced with changes in distribution systems, economic impacts to transportation and logistics, and limitations that prevent taking full advantage of improvements in technology,</w:t>
          </w:r>
        </w:p>
      </w:docPartBody>
    </w:docPart>
    <w:docPart>
      <w:docPartPr>
        <w:name w:val="30A7459EC6161C44AB89089A3A75B52B"/>
        <w:category>
          <w:name w:val="General"/>
          <w:gallery w:val="placeholder"/>
        </w:category>
        <w:types>
          <w:type w:val="bbPlcHdr"/>
        </w:types>
        <w:behaviors>
          <w:behavior w:val="content"/>
        </w:behaviors>
        <w:guid w:val="{227F160D-7A2C-9043-9D46-A47A19E09DF5}"/>
      </w:docPartPr>
      <w:docPartBody>
        <w:p w:rsidR="003A4C27" w:rsidRDefault="003A4C27">
          <w:pPr>
            <w:pStyle w:val="30A7459EC6161C44AB89089A3A75B52B"/>
          </w:pPr>
          <w:r>
            <w:t>Rationale</w:t>
          </w:r>
        </w:p>
      </w:docPartBody>
    </w:docPart>
    <w:docPart>
      <w:docPartPr>
        <w:name w:val="A01881C4CC2A1041921C9987EB9E166B"/>
        <w:category>
          <w:name w:val="General"/>
          <w:gallery w:val="placeholder"/>
        </w:category>
        <w:types>
          <w:type w:val="bbPlcHdr"/>
        </w:types>
        <w:behaviors>
          <w:behavior w:val="content"/>
        </w:behaviors>
        <w:guid w:val="{E3EEB486-91D4-F648-A7CE-E8EC98695763}"/>
      </w:docPartPr>
      <w:docPartBody>
        <w:p w:rsidR="003A4C27" w:rsidRDefault="003A4C27">
          <w:pPr>
            <w:pStyle w:val="A01881C4CC2A1041921C9987EB9E166B"/>
          </w:pPr>
          <w:r>
            <w:t>Research</w:t>
          </w:r>
        </w:p>
      </w:docPartBody>
    </w:docPart>
    <w:docPart>
      <w:docPartPr>
        <w:name w:val="CD7493269B221C46BE9A111C70AB443B"/>
        <w:category>
          <w:name w:val="General"/>
          <w:gallery w:val="placeholder"/>
        </w:category>
        <w:types>
          <w:type w:val="bbPlcHdr"/>
        </w:types>
        <w:behaviors>
          <w:behavior w:val="content"/>
        </w:behaviors>
        <w:guid w:val="{79135610-DBFF-7B4C-9A3A-B2C2D71787B2}"/>
      </w:docPartPr>
      <w:docPartBody>
        <w:p w:rsidR="003A4C27" w:rsidRDefault="003A4C27">
          <w:pPr>
            <w:pStyle w:val="CD7493269B221C46BE9A111C70AB443B"/>
          </w:pPr>
          <w:r>
            <w:t>Market opportunities</w:t>
          </w:r>
        </w:p>
      </w:docPartBody>
    </w:docPart>
    <w:docPart>
      <w:docPartPr>
        <w:name w:val="3AD806890BC9C14E8335AF68878DC0F0"/>
        <w:category>
          <w:name w:val="General"/>
          <w:gallery w:val="placeholder"/>
        </w:category>
        <w:types>
          <w:type w:val="bbPlcHdr"/>
        </w:types>
        <w:behaviors>
          <w:behavior w:val="content"/>
        </w:behaviors>
        <w:guid w:val="{BFC0243D-EECF-4648-A05F-B6F7888BF09F}"/>
      </w:docPartPr>
      <w:docPartBody>
        <w:p w:rsidR="003A4C27" w:rsidRDefault="003A4C27">
          <w:pPr>
            <w:pStyle w:val="3AD806890BC9C14E8335AF68878DC0F0"/>
          </w:pPr>
          <w:r>
            <w:t>Alignment with mission</w:t>
          </w:r>
        </w:p>
      </w:docPartBody>
    </w:docPart>
    <w:docPart>
      <w:docPartPr>
        <w:name w:val="634771F08DBDDD4B812CBAE96AB581B9"/>
        <w:category>
          <w:name w:val="General"/>
          <w:gallery w:val="placeholder"/>
        </w:category>
        <w:types>
          <w:type w:val="bbPlcHdr"/>
        </w:types>
        <w:behaviors>
          <w:behavior w:val="content"/>
        </w:behaviors>
        <w:guid w:val="{EE7EF784-D987-384B-AD77-24876B54A353}"/>
      </w:docPartPr>
      <w:docPartBody>
        <w:p w:rsidR="003A4C27" w:rsidRDefault="003A4C27">
          <w:pPr>
            <w:pStyle w:val="634771F08DBDDD4B812CBAE96AB581B9"/>
          </w:pPr>
          <w:r>
            <w:t>Current resources/technology</w:t>
          </w:r>
        </w:p>
      </w:docPartBody>
    </w:docPart>
    <w:docPart>
      <w:docPartPr>
        <w:name w:val="F552470DC70B844492AA205CCE75CDD5"/>
        <w:category>
          <w:name w:val="General"/>
          <w:gallery w:val="placeholder"/>
        </w:category>
        <w:types>
          <w:type w:val="bbPlcHdr"/>
        </w:types>
        <w:behaviors>
          <w:behavior w:val="content"/>
        </w:behaviors>
        <w:guid w:val="{752F65CC-E27C-3941-A6AA-C1C7E8216F16}"/>
      </w:docPartPr>
      <w:docPartBody>
        <w:p w:rsidR="003A4C27" w:rsidRDefault="003A4C27">
          <w:pPr>
            <w:pStyle w:val="F552470DC70B844492AA205CCE75CDD5"/>
          </w:pPr>
          <w:r>
            <w:t>Execution Strategy</w:t>
          </w:r>
        </w:p>
      </w:docPartBody>
    </w:docPart>
    <w:docPart>
      <w:docPartPr>
        <w:name w:val="93E4013631C7E041948DB1B2448DBB98"/>
        <w:category>
          <w:name w:val="General"/>
          <w:gallery w:val="placeholder"/>
        </w:category>
        <w:types>
          <w:type w:val="bbPlcHdr"/>
        </w:types>
        <w:behaviors>
          <w:behavior w:val="content"/>
        </w:behaviors>
        <w:guid w:val="{BE7B27FC-6B87-E54D-83B4-9127E152CBB9}"/>
      </w:docPartPr>
      <w:docPartBody>
        <w:p w:rsidR="003A4C27" w:rsidRDefault="003A4C27">
          <w:pPr>
            <w:pStyle w:val="93E4013631C7E041948DB1B2448DBB98"/>
          </w:pPr>
          <w:r>
            <w:t>Our execution strategy incorporates proven methodologies, extremely qualified personnel, and a highly responsive approach to managing deliverables.</w:t>
          </w:r>
        </w:p>
      </w:docPartBody>
    </w:docPart>
    <w:docPart>
      <w:docPartPr>
        <w:name w:val="86C6088523CAEE4681499A647B90B2B8"/>
        <w:category>
          <w:name w:val="General"/>
          <w:gallery w:val="placeholder"/>
        </w:category>
        <w:types>
          <w:type w:val="bbPlcHdr"/>
        </w:types>
        <w:behaviors>
          <w:behavior w:val="content"/>
        </w:behaviors>
        <w:guid w:val="{0EE5C021-F8BF-7448-B41B-61A10B7C5CB7}"/>
      </w:docPartPr>
      <w:docPartBody>
        <w:p w:rsidR="003A4C27" w:rsidRDefault="003A4C27">
          <w:pPr>
            <w:pStyle w:val="86C6088523CAEE4681499A647B90B2B8"/>
          </w:pPr>
          <w:r>
            <w:t>Following is a description of our project methods, including how the project will be developed, a proposed timeline of events, and reasons for why we suggest developing the project as described.</w:t>
          </w:r>
        </w:p>
      </w:docPartBody>
    </w:docPart>
    <w:docPart>
      <w:docPartPr>
        <w:name w:val="B538BA5D9FC23A42B55ED29B55294864"/>
        <w:category>
          <w:name w:val="General"/>
          <w:gallery w:val="placeholder"/>
        </w:category>
        <w:types>
          <w:type w:val="bbPlcHdr"/>
        </w:types>
        <w:behaviors>
          <w:behavior w:val="content"/>
        </w:behaviors>
        <w:guid w:val="{BC6022E6-0EFD-6D40-BACC-BB5CEAACCCA4}"/>
      </w:docPartPr>
      <w:docPartBody>
        <w:p w:rsidR="003A4C27" w:rsidRDefault="003A4C27">
          <w:pPr>
            <w:pStyle w:val="B538BA5D9FC23A42B55ED29B55294864"/>
          </w:pPr>
          <w:r>
            <w:t>Technical/Project Approach</w:t>
          </w:r>
        </w:p>
      </w:docPartBody>
    </w:docPart>
    <w:docPart>
      <w:docPartPr>
        <w:name w:val="0C34F1D19E53784C8C37957414A1E945"/>
        <w:category>
          <w:name w:val="General"/>
          <w:gallery w:val="placeholder"/>
        </w:category>
        <w:types>
          <w:type w:val="bbPlcHdr"/>
        </w:types>
        <w:behaviors>
          <w:behavior w:val="content"/>
        </w:behaviors>
        <w:guid w:val="{C2062E1D-BA11-4046-B3BD-D290D34C9E25}"/>
      </w:docPartPr>
      <w:docPartBody>
        <w:p w:rsidR="003A4C27" w:rsidRDefault="003A4C27">
          <w:pPr>
            <w:pStyle w:val="0C34F1D19E53784C8C37957414A1E945"/>
          </w:pPr>
          <w:r>
            <w:t>Resources</w:t>
          </w:r>
        </w:p>
      </w:docPartBody>
    </w:docPart>
    <w:docPart>
      <w:docPartPr>
        <w:name w:val="40A6D00CF0215A49A24E60CC972B3BC4"/>
        <w:category>
          <w:name w:val="General"/>
          <w:gallery w:val="placeholder"/>
        </w:category>
        <w:types>
          <w:type w:val="bbPlcHdr"/>
        </w:types>
        <w:behaviors>
          <w:behavior w:val="content"/>
        </w:behaviors>
        <w:guid w:val="{052F18DE-B99F-D043-B9F4-79F32CC7EF38}"/>
      </w:docPartPr>
      <w:docPartBody>
        <w:p w:rsidR="003A4C27" w:rsidRDefault="003A4C27">
          <w:pPr>
            <w:pStyle w:val="40A6D00CF0215A49A24E60CC972B3BC4"/>
          </w:pPr>
          <w:r>
            <w:t>Project Deliverables</w:t>
          </w:r>
        </w:p>
      </w:docPartBody>
    </w:docPart>
    <w:docPart>
      <w:docPartPr>
        <w:name w:val="A9AAD6C1BE5A6743885E7FAC694F0AEC"/>
        <w:category>
          <w:name w:val="General"/>
          <w:gallery w:val="placeholder"/>
        </w:category>
        <w:types>
          <w:type w:val="bbPlcHdr"/>
        </w:types>
        <w:behaviors>
          <w:behavior w:val="content"/>
        </w:behaviors>
        <w:guid w:val="{31F8151A-B42A-3249-8433-0DD9BF0CDDF7}"/>
      </w:docPartPr>
      <w:docPartBody>
        <w:p w:rsidR="003A4C27" w:rsidRDefault="003A4C27">
          <w:pPr>
            <w:pStyle w:val="A9AAD6C1BE5A6743885E7FAC694F0AEC"/>
          </w:pPr>
          <w:r>
            <w:t>Following is a complete list of all project deliverables:</w:t>
          </w:r>
        </w:p>
      </w:docPartBody>
    </w:docPart>
    <w:docPart>
      <w:docPartPr>
        <w:name w:val="F322DE193F59B44CA51D0677215F9A50"/>
        <w:category>
          <w:name w:val="General"/>
          <w:gallery w:val="placeholder"/>
        </w:category>
        <w:types>
          <w:type w:val="bbPlcHdr"/>
        </w:types>
        <w:behaviors>
          <w:behavior w:val="content"/>
        </w:behaviors>
        <w:guid w:val="{94F28116-8646-1845-9F00-98263C568519}"/>
      </w:docPartPr>
      <w:docPartBody>
        <w:p w:rsidR="003A4C27" w:rsidRDefault="003A4C27">
          <w:pPr>
            <w:pStyle w:val="F322DE193F59B44CA51D0677215F9A50"/>
          </w:pPr>
          <w:r>
            <w:t>Timeline for Execution</w:t>
          </w:r>
        </w:p>
      </w:docPartBody>
    </w:docPart>
    <w:docPart>
      <w:docPartPr>
        <w:name w:val="83C65EF3C1294D4DB32975116E548FCF"/>
        <w:category>
          <w:name w:val="General"/>
          <w:gallery w:val="placeholder"/>
        </w:category>
        <w:types>
          <w:type w:val="bbPlcHdr"/>
        </w:types>
        <w:behaviors>
          <w:behavior w:val="content"/>
        </w:behaviors>
        <w:guid w:val="{7BCAAF32-E53D-164B-BCCE-6A625FEB7DED}"/>
      </w:docPartPr>
      <w:docPartBody>
        <w:p w:rsidR="003A4C27" w:rsidRDefault="003A4C27">
          <w:pPr>
            <w:pStyle w:val="83C65EF3C1294D4DB32975116E548FCF"/>
          </w:pPr>
          <w:r>
            <w:t>Key project dates are outlined below. Dates are best-guess estimates and are subject to change until a contract is executed.</w:t>
          </w:r>
        </w:p>
      </w:docPartBody>
    </w:docPart>
    <w:docPart>
      <w:docPartPr>
        <w:name w:val="8A99584889663F44A290A91E780D07DE"/>
        <w:category>
          <w:name w:val="General"/>
          <w:gallery w:val="placeholder"/>
        </w:category>
        <w:types>
          <w:type w:val="bbPlcHdr"/>
        </w:types>
        <w:behaviors>
          <w:behavior w:val="content"/>
        </w:behaviors>
        <w:guid w:val="{D1BB40FB-EEA5-0C41-A1FC-F763C3F393CC}"/>
      </w:docPartPr>
      <w:docPartBody>
        <w:p w:rsidR="003A4C27" w:rsidRDefault="003A4C27">
          <w:pPr>
            <w:pStyle w:val="8A99584889663F44A290A91E780D07DE"/>
          </w:pPr>
          <w:r>
            <w:t>Description</w:t>
          </w:r>
        </w:p>
      </w:docPartBody>
    </w:docPart>
    <w:docPart>
      <w:docPartPr>
        <w:name w:val="7C2D594DD9A1924E8F464DDAF5FD5FF2"/>
        <w:category>
          <w:name w:val="General"/>
          <w:gallery w:val="placeholder"/>
        </w:category>
        <w:types>
          <w:type w:val="bbPlcHdr"/>
        </w:types>
        <w:behaviors>
          <w:behavior w:val="content"/>
        </w:behaviors>
        <w:guid w:val="{E2F56B05-F184-604F-8ADF-D712A32438D2}"/>
      </w:docPartPr>
      <w:docPartBody>
        <w:p w:rsidR="003A4C27" w:rsidRDefault="003A4C27">
          <w:pPr>
            <w:pStyle w:val="7C2D594DD9A1924E8F464DDAF5FD5FF2"/>
          </w:pPr>
          <w:r>
            <w:t>Start Date</w:t>
          </w:r>
        </w:p>
      </w:docPartBody>
    </w:docPart>
    <w:docPart>
      <w:docPartPr>
        <w:name w:val="0C8301BD9E180B44A2C300091DE56A98"/>
        <w:category>
          <w:name w:val="General"/>
          <w:gallery w:val="placeholder"/>
        </w:category>
        <w:types>
          <w:type w:val="bbPlcHdr"/>
        </w:types>
        <w:behaviors>
          <w:behavior w:val="content"/>
        </w:behaviors>
        <w:guid w:val="{E6AF455B-1C40-0146-91A3-394A0266DCED}"/>
      </w:docPartPr>
      <w:docPartBody>
        <w:p w:rsidR="003A4C27" w:rsidRDefault="003A4C27">
          <w:pPr>
            <w:pStyle w:val="0C8301BD9E180B44A2C300091DE56A98"/>
          </w:pPr>
          <w:r>
            <w:t>End Date</w:t>
          </w:r>
        </w:p>
      </w:docPartBody>
    </w:docPart>
    <w:docPart>
      <w:docPartPr>
        <w:name w:val="0C0AE291D9C6804A90603141461DE04B"/>
        <w:category>
          <w:name w:val="General"/>
          <w:gallery w:val="placeholder"/>
        </w:category>
        <w:types>
          <w:type w:val="bbPlcHdr"/>
        </w:types>
        <w:behaviors>
          <w:behavior w:val="content"/>
        </w:behaviors>
        <w:guid w:val="{04599F12-71F2-D74B-9F53-17C4E5CDB229}"/>
      </w:docPartPr>
      <w:docPartBody>
        <w:p w:rsidR="003A4C27" w:rsidRDefault="003A4C27">
          <w:pPr>
            <w:pStyle w:val="0C0AE291D9C6804A90603141461DE04B"/>
          </w:pPr>
          <w:r>
            <w:t>Duration</w:t>
          </w:r>
        </w:p>
      </w:docPartBody>
    </w:docPart>
    <w:docPart>
      <w:docPartPr>
        <w:name w:val="96862365544DC346A369FDB082031683"/>
        <w:category>
          <w:name w:val="General"/>
          <w:gallery w:val="placeholder"/>
        </w:category>
        <w:types>
          <w:type w:val="bbPlcHdr"/>
        </w:types>
        <w:behaviors>
          <w:behavior w:val="content"/>
        </w:behaviors>
        <w:guid w:val="{8AEA6638-D97D-8C42-A667-6B5269055C97}"/>
      </w:docPartPr>
      <w:docPartBody>
        <w:p w:rsidR="003A4C27" w:rsidRDefault="003A4C27">
          <w:pPr>
            <w:pStyle w:val="96862365544DC346A369FDB082031683"/>
          </w:pPr>
          <w:r>
            <w:t>Project Start</w:t>
          </w:r>
        </w:p>
      </w:docPartBody>
    </w:docPart>
    <w:docPart>
      <w:docPartPr>
        <w:name w:val="1C6624885B0F574F96DBE64E718D77CD"/>
        <w:category>
          <w:name w:val="General"/>
          <w:gallery w:val="placeholder"/>
        </w:category>
        <w:types>
          <w:type w:val="bbPlcHdr"/>
        </w:types>
        <w:behaviors>
          <w:behavior w:val="content"/>
        </w:behaviors>
        <w:guid w:val="{3BCB5BE9-6A89-7545-9A39-E44335E087F8}"/>
      </w:docPartPr>
      <w:docPartBody>
        <w:p w:rsidR="003A4C27" w:rsidRDefault="003A4C27">
          <w:pPr>
            <w:pStyle w:val="1C6624885B0F574F96DBE64E718D77CD"/>
          </w:pPr>
          <w:r>
            <w:t>Milestone 1</w:t>
          </w:r>
        </w:p>
      </w:docPartBody>
    </w:docPart>
    <w:docPart>
      <w:docPartPr>
        <w:name w:val="CE55EBD4839A0241A071657E89A489FC"/>
        <w:category>
          <w:name w:val="General"/>
          <w:gallery w:val="placeholder"/>
        </w:category>
        <w:types>
          <w:type w:val="bbPlcHdr"/>
        </w:types>
        <w:behaviors>
          <w:behavior w:val="content"/>
        </w:behaviors>
        <w:guid w:val="{8B53DCE3-0F2E-BA48-886A-A203E057B4F6}"/>
      </w:docPartPr>
      <w:docPartBody>
        <w:p w:rsidR="003A4C27" w:rsidRDefault="003A4C27">
          <w:pPr>
            <w:pStyle w:val="CE55EBD4839A0241A071657E89A489FC"/>
          </w:pPr>
          <w:r>
            <w:t>Milestone 2</w:t>
          </w:r>
        </w:p>
      </w:docPartBody>
    </w:docPart>
    <w:docPart>
      <w:docPartPr>
        <w:name w:val="B634133159B2B444BDA98CC2867DA2B8"/>
        <w:category>
          <w:name w:val="General"/>
          <w:gallery w:val="placeholder"/>
        </w:category>
        <w:types>
          <w:type w:val="bbPlcHdr"/>
        </w:types>
        <w:behaviors>
          <w:behavior w:val="content"/>
        </w:behaviors>
        <w:guid w:val="{BD79579B-073F-2D4A-BC48-76ED7D3A69D9}"/>
      </w:docPartPr>
      <w:docPartBody>
        <w:p w:rsidR="003A4C27" w:rsidRDefault="003A4C27">
          <w:pPr>
            <w:pStyle w:val="B634133159B2B444BDA98CC2867DA2B8"/>
          </w:pPr>
          <w:r>
            <w:t>Phase 1 Complete</w:t>
          </w:r>
        </w:p>
      </w:docPartBody>
    </w:docPart>
    <w:docPart>
      <w:docPartPr>
        <w:name w:val="FFEFE6FF955CD746990DA0AF6DEF5F65"/>
        <w:category>
          <w:name w:val="General"/>
          <w:gallery w:val="placeholder"/>
        </w:category>
        <w:types>
          <w:type w:val="bbPlcHdr"/>
        </w:types>
        <w:behaviors>
          <w:behavior w:val="content"/>
        </w:behaviors>
        <w:guid w:val="{8B50D995-F078-4041-AE53-8656B66FDEE4}"/>
      </w:docPartPr>
      <w:docPartBody>
        <w:p w:rsidR="003A4C27" w:rsidRDefault="003A4C27">
          <w:pPr>
            <w:pStyle w:val="FFEFE6FF955CD746990DA0AF6DEF5F65"/>
          </w:pPr>
          <w:r>
            <w:t>Milestone 3</w:t>
          </w:r>
        </w:p>
      </w:docPartBody>
    </w:docPart>
    <w:docPart>
      <w:docPartPr>
        <w:name w:val="2F37E3E8D256804EBE2703DEE87FA13D"/>
        <w:category>
          <w:name w:val="General"/>
          <w:gallery w:val="placeholder"/>
        </w:category>
        <w:types>
          <w:type w:val="bbPlcHdr"/>
        </w:types>
        <w:behaviors>
          <w:behavior w:val="content"/>
        </w:behaviors>
        <w:guid w:val="{F5D05E6C-5BF0-D143-9B48-591D6DAB2BEE}"/>
      </w:docPartPr>
      <w:docPartBody>
        <w:p w:rsidR="003A4C27" w:rsidRDefault="003A4C27">
          <w:pPr>
            <w:pStyle w:val="2F37E3E8D256804EBE2703DEE87FA13D"/>
          </w:pPr>
          <w:r>
            <w:t>Milestone 4</w:t>
          </w:r>
        </w:p>
      </w:docPartBody>
    </w:docPart>
    <w:docPart>
      <w:docPartPr>
        <w:name w:val="EE650ADF86EE554686616374A09000EF"/>
        <w:category>
          <w:name w:val="General"/>
          <w:gallery w:val="placeholder"/>
        </w:category>
        <w:types>
          <w:type w:val="bbPlcHdr"/>
        </w:types>
        <w:behaviors>
          <w:behavior w:val="content"/>
        </w:behaviors>
        <w:guid w:val="{9992BF96-9263-E844-B0AF-0F1B9131A6F6}"/>
      </w:docPartPr>
      <w:docPartBody>
        <w:p w:rsidR="003A4C27" w:rsidRDefault="003A4C27">
          <w:pPr>
            <w:pStyle w:val="EE650ADF86EE554686616374A09000EF"/>
          </w:pPr>
          <w:r>
            <w:t>Phase 2 Complete</w:t>
          </w:r>
        </w:p>
      </w:docPartBody>
    </w:docPart>
    <w:docPart>
      <w:docPartPr>
        <w:name w:val="252DE8612E7A8C43A38BE9362D58E589"/>
        <w:category>
          <w:name w:val="General"/>
          <w:gallery w:val="placeholder"/>
        </w:category>
        <w:types>
          <w:type w:val="bbPlcHdr"/>
        </w:types>
        <w:behaviors>
          <w:behavior w:val="content"/>
        </w:behaviors>
        <w:guid w:val="{9594918B-7548-0149-B950-15E9D9B26A29}"/>
      </w:docPartPr>
      <w:docPartBody>
        <w:p w:rsidR="003A4C27" w:rsidRDefault="003A4C27">
          <w:pPr>
            <w:pStyle w:val="252DE8612E7A8C43A38BE9362D58E589"/>
          </w:pPr>
          <w:r>
            <w:t>Project End</w:t>
          </w:r>
        </w:p>
      </w:docPartBody>
    </w:docPart>
    <w:docPart>
      <w:docPartPr>
        <w:name w:val="66FC55C61FAB6C4BA6082669A76F8DA5"/>
        <w:category>
          <w:name w:val="General"/>
          <w:gallery w:val="placeholder"/>
        </w:category>
        <w:types>
          <w:type w:val="bbPlcHdr"/>
        </w:types>
        <w:behaviors>
          <w:behavior w:val="content"/>
        </w:behaviors>
        <w:guid w:val="{E67ACE27-7C1C-0D4B-954E-379C6EDB8AF4}"/>
      </w:docPartPr>
      <w:docPartBody>
        <w:p w:rsidR="003A4C27" w:rsidRDefault="003A4C27">
          <w:pPr>
            <w:pStyle w:val="66FC55C61FAB6C4BA6082669A76F8DA5"/>
          </w:pPr>
          <w:r>
            <w:t>Supplied Material</w:t>
          </w:r>
        </w:p>
      </w:docPartBody>
    </w:docPart>
    <w:docPart>
      <w:docPartPr>
        <w:name w:val="A4BD2A9ECE805B498E9B3DE764D1F152"/>
        <w:category>
          <w:name w:val="General"/>
          <w:gallery w:val="placeholder"/>
        </w:category>
        <w:types>
          <w:type w:val="bbPlcHdr"/>
        </w:types>
        <w:behaviors>
          <w:behavior w:val="content"/>
        </w:behaviors>
        <w:guid w:val="{0AA85E21-0C22-7A46-A20D-10F052CF7745}"/>
      </w:docPartPr>
      <w:docPartBody>
        <w:p w:rsidR="003A4C27" w:rsidRDefault="003A4C27">
          <w:pPr>
            <w:pStyle w:val="A4BD2A9ECE805B498E9B3DE764D1F152"/>
          </w:pPr>
          <w:r>
            <w:t>The following materials are to be supplied by</w:t>
          </w:r>
        </w:p>
      </w:docPartBody>
    </w:docPart>
    <w:docPart>
      <w:docPartPr>
        <w:name w:val="29902563FC9EC04B9334D928121E3B77"/>
        <w:category>
          <w:name w:val="General"/>
          <w:gallery w:val="placeholder"/>
        </w:category>
        <w:types>
          <w:type w:val="bbPlcHdr"/>
        </w:types>
        <w:behaviors>
          <w:behavior w:val="content"/>
        </w:behaviors>
        <w:guid w:val="{80D0FBBB-B5A8-DA41-ABA0-0D37DAE06535}"/>
      </w:docPartPr>
      <w:docPartBody>
        <w:p w:rsidR="003A4C27" w:rsidRDefault="003A4C27">
          <w:pPr>
            <w:pStyle w:val="29902563FC9EC04B9334D928121E3B77"/>
          </w:pPr>
          <w:r>
            <w:t>for this project. For</w:t>
          </w:r>
        </w:p>
      </w:docPartBody>
    </w:docPart>
    <w:docPart>
      <w:docPartPr>
        <w:name w:val="B8EDF908702C8547A6E86C75253F52CF"/>
        <w:category>
          <w:name w:val="General"/>
          <w:gallery w:val="placeholder"/>
        </w:category>
        <w:types>
          <w:type w:val="bbPlcHdr"/>
        </w:types>
        <w:behaviors>
          <w:behavior w:val="content"/>
        </w:behaviors>
        <w:guid w:val="{6BA4C221-60CA-3140-ABB9-A50FAC9F7E36}"/>
      </w:docPartPr>
      <w:docPartBody>
        <w:p w:rsidR="003A4C27" w:rsidRDefault="003A4C27">
          <w:pPr>
            <w:pStyle w:val="B8EDF908702C8547A6E86C75253F52CF"/>
          </w:pPr>
          <w:r>
            <w:t>to meet project milestones, this material must be supplied on schedule. The due dates included in the following table represent our best guess based on current proposed project dates:</w:t>
          </w:r>
        </w:p>
      </w:docPartBody>
    </w:docPart>
    <w:docPart>
      <w:docPartPr>
        <w:name w:val="101A78D804E4654188C1A117981CE415"/>
        <w:category>
          <w:name w:val="General"/>
          <w:gallery w:val="placeholder"/>
        </w:category>
        <w:types>
          <w:type w:val="bbPlcHdr"/>
        </w:types>
        <w:behaviors>
          <w:behavior w:val="content"/>
        </w:behaviors>
        <w:guid w:val="{62771575-BD35-2D44-850A-D56D680F2411}"/>
      </w:docPartPr>
      <w:docPartBody>
        <w:p w:rsidR="003A4C27" w:rsidRDefault="003A4C27">
          <w:pPr>
            <w:pStyle w:val="101A78D804E4654188C1A117981CE415"/>
          </w:pPr>
          <w:r>
            <w:t>Materials to be supplied by</w:t>
          </w:r>
        </w:p>
      </w:docPartBody>
    </w:docPart>
    <w:docPart>
      <w:docPartPr>
        <w:name w:val="C2F82C67E942514CA9848754580CB39E"/>
        <w:category>
          <w:name w:val="General"/>
          <w:gallery w:val="placeholder"/>
        </w:category>
        <w:types>
          <w:type w:val="bbPlcHdr"/>
        </w:types>
        <w:behaviors>
          <w:behavior w:val="content"/>
        </w:behaviors>
        <w:guid w:val="{B8F055B0-33BE-EF46-AA57-6FA835FAD1F6}"/>
      </w:docPartPr>
      <w:docPartBody>
        <w:p w:rsidR="003A4C27" w:rsidRDefault="003A4C27">
          <w:pPr>
            <w:pStyle w:val="C2F82C67E942514CA9848754580CB39E"/>
          </w:pPr>
          <w:r>
            <w:t>Due Date*</w:t>
          </w:r>
        </w:p>
      </w:docPartBody>
    </w:docPart>
    <w:docPart>
      <w:docPartPr>
        <w:name w:val="14DA7058EED801468D42F2E5C80DFD8D"/>
        <w:category>
          <w:name w:val="General"/>
          <w:gallery w:val="placeholder"/>
        </w:category>
        <w:types>
          <w:type w:val="bbPlcHdr"/>
        </w:types>
        <w:behaviors>
          <w:behavior w:val="content"/>
        </w:behaviors>
        <w:guid w:val="{392FD738-FF4D-2742-B4FA-F0E8B64F61E9}"/>
      </w:docPartPr>
      <w:docPartBody>
        <w:p w:rsidR="003A4C27" w:rsidRDefault="003A4C27">
          <w:pPr>
            <w:pStyle w:val="14DA7058EED801468D42F2E5C80DFD8D"/>
          </w:pPr>
          <w:r>
            <w:t>*We cannot be responsible for cost overruns caused by client’s failure to deliver materials by agreed-upon due dates.</w:t>
          </w:r>
        </w:p>
      </w:docPartBody>
    </w:docPart>
    <w:docPart>
      <w:docPartPr>
        <w:name w:val="17863754C4665D42B5D19EE9F2121F46"/>
        <w:category>
          <w:name w:val="General"/>
          <w:gallery w:val="placeholder"/>
        </w:category>
        <w:types>
          <w:type w:val="bbPlcHdr"/>
        </w:types>
        <w:behaviors>
          <w:behavior w:val="content"/>
        </w:behaviors>
        <w:guid w:val="{6F3B4B5B-BB46-9A4B-8828-B228685BB234}"/>
      </w:docPartPr>
      <w:docPartBody>
        <w:p w:rsidR="003A4C27" w:rsidRDefault="003A4C27">
          <w:pPr>
            <w:pStyle w:val="17863754C4665D42B5D19EE9F2121F46"/>
          </w:pPr>
          <w:r>
            <w:t>Expected Results</w:t>
          </w:r>
        </w:p>
      </w:docPartBody>
    </w:docPart>
    <w:docPart>
      <w:docPartPr>
        <w:name w:val="87863B126209274FA7DCAC73E078DBE2"/>
        <w:category>
          <w:name w:val="General"/>
          <w:gallery w:val="placeholder"/>
        </w:category>
        <w:types>
          <w:type w:val="bbPlcHdr"/>
        </w:types>
        <w:behaviors>
          <w:behavior w:val="content"/>
        </w:behaviors>
        <w:guid w:val="{C9FC6627-F0A7-3E4F-9711-D725DFB88CBF}"/>
      </w:docPartPr>
      <w:docPartBody>
        <w:p w:rsidR="003A4C27" w:rsidRDefault="003A4C27">
          <w:pPr>
            <w:pStyle w:val="87863B126209274FA7DCAC73E078DBE2"/>
          </w:pPr>
          <w:r>
            <w:t>We expect our proposed solution to</w:t>
          </w:r>
        </w:p>
      </w:docPartBody>
    </w:docPart>
    <w:docPart>
      <w:docPartPr>
        <w:name w:val="8F39F20292472049BC8D7B99171C0B07"/>
        <w:category>
          <w:name w:val="General"/>
          <w:gallery w:val="placeholder"/>
        </w:category>
        <w:types>
          <w:type w:val="bbPlcHdr"/>
        </w:types>
        <w:behaviors>
          <w:behavior w:val="content"/>
        </w:behaviors>
        <w:guid w:val="{0A568C36-BA1C-E044-AA0D-98F460F66FB2}"/>
      </w:docPartPr>
      <w:docPartBody>
        <w:p w:rsidR="003A4C27" w:rsidRDefault="003A4C27">
          <w:pPr>
            <w:pStyle w:val="8F39F20292472049BC8D7B99171C0B07"/>
          </w:pPr>
          <w:r>
            <w:t>’s requirements to provide the following results:</w:t>
          </w:r>
        </w:p>
      </w:docPartBody>
    </w:docPart>
    <w:docPart>
      <w:docPartPr>
        <w:name w:val="1ECEE4852C40A146B835F0FFE7339DC7"/>
        <w:category>
          <w:name w:val="General"/>
          <w:gallery w:val="placeholder"/>
        </w:category>
        <w:types>
          <w:type w:val="bbPlcHdr"/>
        </w:types>
        <w:behaviors>
          <w:behavior w:val="content"/>
        </w:behaviors>
        <w:guid w:val="{E557C927-300B-5145-95DD-697618E5DE16}"/>
      </w:docPartPr>
      <w:docPartBody>
        <w:p w:rsidR="003A4C27" w:rsidRDefault="003A4C27">
          <w:pPr>
            <w:pStyle w:val="1ECEE4852C40A146B835F0FFE7339DC7"/>
          </w:pPr>
          <w:r>
            <w:t>Financial Benefits</w:t>
          </w:r>
        </w:p>
      </w:docPartBody>
    </w:docPart>
    <w:docPart>
      <w:docPartPr>
        <w:name w:val="6886C9E18C8E824A8B91195FF3D6AB81"/>
        <w:category>
          <w:name w:val="General"/>
          <w:gallery w:val="placeholder"/>
        </w:category>
        <w:types>
          <w:type w:val="bbPlcHdr"/>
        </w:types>
        <w:behaviors>
          <w:behavior w:val="content"/>
        </w:behaviors>
        <w:guid w:val="{251774A7-AF49-D949-A90C-C7F2B2A412C5}"/>
      </w:docPartPr>
      <w:docPartBody>
        <w:p w:rsidR="003A4C27" w:rsidRDefault="003A4C27">
          <w:pPr>
            <w:pStyle w:val="6886C9E18C8E824A8B91195FF3D6AB81"/>
          </w:pPr>
          <w:r>
            <w:t>Technical Benefits</w:t>
          </w:r>
        </w:p>
      </w:docPartBody>
    </w:docPart>
    <w:docPart>
      <w:docPartPr>
        <w:name w:val="515C6C90F7DA464893279951C2F2196E"/>
        <w:category>
          <w:name w:val="General"/>
          <w:gallery w:val="placeholder"/>
        </w:category>
        <w:types>
          <w:type w:val="bbPlcHdr"/>
        </w:types>
        <w:behaviors>
          <w:behavior w:val="content"/>
        </w:behaviors>
        <w:guid w:val="{175B5E5C-36D5-964E-BE5C-1B460490BE46}"/>
      </w:docPartPr>
      <w:docPartBody>
        <w:p w:rsidR="003A4C27" w:rsidRDefault="003A4C27">
          <w:pPr>
            <w:pStyle w:val="515C6C90F7DA464893279951C2F2196E"/>
          </w:pPr>
          <w:r>
            <w:t>Brief description of desired result</w:t>
          </w:r>
        </w:p>
      </w:docPartBody>
    </w:docPart>
    <w:docPart>
      <w:docPartPr>
        <w:name w:val="FD3AA20A34979E45A80283B0B1459963"/>
        <w:category>
          <w:name w:val="General"/>
          <w:gallery w:val="placeholder"/>
        </w:category>
        <w:types>
          <w:type w:val="bbPlcHdr"/>
        </w:types>
        <w:behaviors>
          <w:behavior w:val="content"/>
        </w:behaviors>
        <w:guid w:val="{17022173-DE89-9847-9C17-3C27122DDE0B}"/>
      </w:docPartPr>
      <w:docPartBody>
        <w:p w:rsidR="003A4C27" w:rsidRDefault="003A4C27">
          <w:pPr>
            <w:pStyle w:val="FD3AA20A34979E45A80283B0B1459963"/>
          </w:pPr>
          <w:r>
            <w:t>Other Benefits</w:t>
          </w:r>
        </w:p>
      </w:docPartBody>
    </w:docPart>
    <w:docPart>
      <w:docPartPr>
        <w:name w:val="FEEA333D21EAF849A7AACC1933C2F9B7"/>
        <w:category>
          <w:name w:val="General"/>
          <w:gallery w:val="placeholder"/>
        </w:category>
        <w:types>
          <w:type w:val="bbPlcHdr"/>
        </w:types>
        <w:behaviors>
          <w:behavior w:val="content"/>
        </w:behaviors>
        <w:guid w:val="{D837D3FC-1A46-7846-B539-832396C7911C}"/>
      </w:docPartPr>
      <w:docPartBody>
        <w:p w:rsidR="003A4C27" w:rsidRDefault="003A4C27">
          <w:pPr>
            <w:pStyle w:val="FEEA333D21EAF849A7AACC1933C2F9B7"/>
          </w:pPr>
          <w:r>
            <w:t>Pricing</w:t>
          </w:r>
        </w:p>
      </w:docPartBody>
    </w:docPart>
    <w:docPart>
      <w:docPartPr>
        <w:name w:val="09AF252C8A8878498F42FC8DDFBCF147"/>
        <w:category>
          <w:name w:val="General"/>
          <w:gallery w:val="placeholder"/>
        </w:category>
        <w:types>
          <w:type w:val="bbPlcHdr"/>
        </w:types>
        <w:behaviors>
          <w:behavior w:val="content"/>
        </w:behaviors>
        <w:guid w:val="{F82F0E12-59A3-AC4D-B761-3B0E4D2202FA}"/>
      </w:docPartPr>
      <w:docPartBody>
        <w:p w:rsidR="003A4C27" w:rsidRDefault="003A4C27">
          <w:pPr>
            <w:pStyle w:val="09AF252C8A8878498F42FC8DDFBCF147"/>
          </w:pPr>
          <w:r>
            <w:t>The following table details the pricing for delivery of the services outlined in this proposal. This pricing is valid for</w:t>
          </w:r>
        </w:p>
      </w:docPartBody>
    </w:docPart>
    <w:docPart>
      <w:docPartPr>
        <w:name w:val="03421DA4E819894A8F7C3BB2C8431AEC"/>
        <w:category>
          <w:name w:val="General"/>
          <w:gallery w:val="placeholder"/>
        </w:category>
        <w:types>
          <w:type w:val="bbPlcHdr"/>
        </w:types>
        <w:behaviors>
          <w:behavior w:val="content"/>
        </w:behaviors>
        <w:guid w:val="{6CE39A2D-EDDA-2C40-BFB3-6BDD29051D63}"/>
      </w:docPartPr>
      <w:docPartBody>
        <w:p w:rsidR="003A4C27" w:rsidRDefault="003A4C27">
          <w:pPr>
            <w:pStyle w:val="03421DA4E819894A8F7C3BB2C8431AEC"/>
          </w:pPr>
          <w:r>
            <w:t>from the date of this proposal:</w:t>
          </w:r>
        </w:p>
      </w:docPartBody>
    </w:docPart>
    <w:docPart>
      <w:docPartPr>
        <w:name w:val="243854A31CB1CF419B979A3EA6BED696"/>
        <w:category>
          <w:name w:val="General"/>
          <w:gallery w:val="placeholder"/>
        </w:category>
        <w:types>
          <w:type w:val="bbPlcHdr"/>
        </w:types>
        <w:behaviors>
          <w:behavior w:val="content"/>
        </w:behaviors>
        <w:guid w:val="{A2DEE60D-E080-A541-8552-556B78B20543}"/>
      </w:docPartPr>
      <w:docPartBody>
        <w:p w:rsidR="003A4C27" w:rsidRDefault="003A4C27">
          <w:pPr>
            <w:pStyle w:val="243854A31CB1CF419B979A3EA6BED696"/>
          </w:pPr>
          <w:r>
            <w:t>Services Cost</w:t>
          </w:r>
        </w:p>
      </w:docPartBody>
    </w:docPart>
    <w:docPart>
      <w:docPartPr>
        <w:name w:val="D8D69546817B1444AA11E38F61F5A672"/>
        <w:category>
          <w:name w:val="General"/>
          <w:gallery w:val="placeholder"/>
        </w:category>
        <w:types>
          <w:type w:val="bbPlcHdr"/>
        </w:types>
        <w:behaviors>
          <w:behavior w:val="content"/>
        </w:behaviors>
        <w:guid w:val="{1C5804C3-7C8D-5D44-A024-8F778A1249D3}"/>
      </w:docPartPr>
      <w:docPartBody>
        <w:p w:rsidR="003A4C27" w:rsidRDefault="003A4C27">
          <w:pPr>
            <w:pStyle w:val="D8D69546817B1444AA11E38F61F5A672"/>
          </w:pPr>
          <w:r>
            <w:t>Category #1</w:t>
          </w:r>
        </w:p>
      </w:docPartBody>
    </w:docPart>
    <w:docPart>
      <w:docPartPr>
        <w:name w:val="B2B79014B65BD24AA8608F97179EA67F"/>
        <w:category>
          <w:name w:val="General"/>
          <w:gallery w:val="placeholder"/>
        </w:category>
        <w:types>
          <w:type w:val="bbPlcHdr"/>
        </w:types>
        <w:behaviors>
          <w:behavior w:val="content"/>
        </w:behaviors>
        <w:guid w:val="{307DAD20-F179-914E-900D-E9D9B362588E}"/>
      </w:docPartPr>
      <w:docPartBody>
        <w:p w:rsidR="003A4C27" w:rsidRDefault="003A4C27">
          <w:pPr>
            <w:pStyle w:val="B2B79014B65BD24AA8608F97179EA67F"/>
          </w:pPr>
          <w:r>
            <w:t>Price</w:t>
          </w:r>
        </w:p>
      </w:docPartBody>
    </w:docPart>
    <w:docPart>
      <w:docPartPr>
        <w:name w:val="13A4375D7A18BD40B730B39147E54051"/>
        <w:category>
          <w:name w:val="General"/>
          <w:gallery w:val="placeholder"/>
        </w:category>
        <w:types>
          <w:type w:val="bbPlcHdr"/>
        </w:types>
        <w:behaviors>
          <w:behavior w:val="content"/>
        </w:behaviors>
        <w:guid w:val="{9949DF3A-0459-8346-8A4C-DD2D046C24A8}"/>
      </w:docPartPr>
      <w:docPartBody>
        <w:p w:rsidR="003A4C27" w:rsidRDefault="003A4C27">
          <w:pPr>
            <w:pStyle w:val="13A4375D7A18BD40B730B39147E54051"/>
          </w:pPr>
          <w:r>
            <w:t>Item Description</w:t>
          </w:r>
        </w:p>
      </w:docPartBody>
    </w:docPart>
    <w:docPart>
      <w:docPartPr>
        <w:name w:val="17AC47E368E3324591F1046CB7232A0D"/>
        <w:category>
          <w:name w:val="General"/>
          <w:gallery w:val="placeholder"/>
        </w:category>
        <w:types>
          <w:type w:val="bbPlcHdr"/>
        </w:types>
        <w:behaviors>
          <w:behavior w:val="content"/>
        </w:behaviors>
        <w:guid w:val="{F75F326A-CFFD-DA44-8104-B611838C6E28}"/>
      </w:docPartPr>
      <w:docPartBody>
        <w:p w:rsidR="003A4C27" w:rsidRDefault="003A4C27">
          <w:pPr>
            <w:pStyle w:val="17AC47E368E3324591F1046CB7232A0D"/>
          </w:pPr>
          <w:r>
            <w:t>Disclaimer: The prices listed in the preceding table are an estimate for the services discussed. This summary is not a warranty of final price.</w:t>
          </w:r>
        </w:p>
      </w:docPartBody>
    </w:docPart>
    <w:docPart>
      <w:docPartPr>
        <w:name w:val="4C14BE31341E0647864641D2F05FE7B2"/>
        <w:category>
          <w:name w:val="General"/>
          <w:gallery w:val="placeholder"/>
        </w:category>
        <w:types>
          <w:type w:val="bbPlcHdr"/>
        </w:types>
        <w:behaviors>
          <w:behavior w:val="content"/>
        </w:behaviors>
        <w:guid w:val="{B733E09D-1411-8841-B011-FA2B684BDB4E}"/>
      </w:docPartPr>
      <w:docPartBody>
        <w:p w:rsidR="003A4C27" w:rsidRDefault="003A4C27">
          <w:pPr>
            <w:pStyle w:val="4C14BE31341E0647864641D2F05FE7B2"/>
          </w:pPr>
          <w:r>
            <w:t>Estimates are subject to change if project specifications are changed or costs for outsourced services change before a contract is executed.</w:t>
          </w:r>
        </w:p>
      </w:docPartBody>
    </w:docPart>
    <w:docPart>
      <w:docPartPr>
        <w:name w:val="CE472E6268BE66468FFD91019CE9E33D"/>
        <w:category>
          <w:name w:val="General"/>
          <w:gallery w:val="placeholder"/>
        </w:category>
        <w:types>
          <w:type w:val="bbPlcHdr"/>
        </w:types>
        <w:behaviors>
          <w:behavior w:val="content"/>
        </w:behaviors>
        <w:guid w:val="{B97DD203-CCE1-B648-AB1B-C6351543F54E}"/>
      </w:docPartPr>
      <w:docPartBody>
        <w:p w:rsidR="003A4C27" w:rsidRDefault="003A4C27">
          <w:pPr>
            <w:pStyle w:val="CE472E6268BE66468FFD91019CE9E33D"/>
          </w:pPr>
          <w:r>
            <w:t>Qualifications</w:t>
          </w:r>
        </w:p>
      </w:docPartBody>
    </w:docPart>
    <w:docPart>
      <w:docPartPr>
        <w:name w:val="3D70F8B407C83848ABFC77E7EDC02634"/>
        <w:category>
          <w:name w:val="General"/>
          <w:gallery w:val="placeholder"/>
        </w:category>
        <w:types>
          <w:type w:val="bbPlcHdr"/>
        </w:types>
        <w:behaviors>
          <w:behavior w:val="content"/>
        </w:behaviors>
        <w:guid w:val="{444724B2-C1CD-FB4A-A7BD-3405CDF88F2F}"/>
      </w:docPartPr>
      <w:docPartBody>
        <w:p w:rsidR="003A4C27" w:rsidRDefault="003A4C27">
          <w:pPr>
            <w:pStyle w:val="3D70F8B407C83848ABFC77E7EDC02634"/>
          </w:pPr>
          <w:r>
            <w:t>is continually proven to be an industry leader for</w:t>
          </w:r>
        </w:p>
      </w:docPartBody>
    </w:docPart>
    <w:docPart>
      <w:docPartPr>
        <w:name w:val="EA770A2C59F2DB41AFDD7B80D665D1D4"/>
        <w:category>
          <w:name w:val="General"/>
          <w:gallery w:val="placeholder"/>
        </w:category>
        <w:types>
          <w:type w:val="bbPlcHdr"/>
        </w:types>
        <w:behaviors>
          <w:behavior w:val="content"/>
        </w:behaviors>
        <w:guid w:val="{0C9B06DE-040D-5544-8E49-8FEBC787E564}"/>
      </w:docPartPr>
      <w:docPartBody>
        <w:p w:rsidR="003A4C27" w:rsidRDefault="003A4C27">
          <w:pPr>
            <w:pStyle w:val="EA770A2C59F2DB41AFDD7B80D665D1D4"/>
          </w:pPr>
          <w:r>
            <w:t>high quality/guaranteed</w:t>
          </w:r>
        </w:p>
      </w:docPartBody>
    </w:docPart>
    <w:docPart>
      <w:docPartPr>
        <w:name w:val="A0870D5E0EA66046A2CA5A749B5C4253"/>
        <w:category>
          <w:name w:val="General"/>
          <w:gallery w:val="placeholder"/>
        </w:category>
        <w:types>
          <w:type w:val="bbPlcHdr"/>
        </w:types>
        <w:behaviors>
          <w:behavior w:val="content"/>
        </w:behaviors>
        <w:guid w:val="{6A511A41-89F8-8341-9819-B456E7E534C1}"/>
      </w:docPartPr>
      <w:docPartBody>
        <w:p w:rsidR="003A4C27" w:rsidRDefault="003A4C27">
          <w:pPr>
            <w:pStyle w:val="A0870D5E0EA66046A2CA5A749B5C4253"/>
          </w:pPr>
          <w:r>
            <w:t>product/service</w:t>
          </w:r>
        </w:p>
      </w:docPartBody>
    </w:docPart>
    <w:docPart>
      <w:docPartPr>
        <w:name w:val="E42AC621C693FB4990DD51E392FB3177"/>
        <w:category>
          <w:name w:val="General"/>
          <w:gallery w:val="placeholder"/>
        </w:category>
        <w:types>
          <w:type w:val="bbPlcHdr"/>
        </w:types>
        <w:behaviors>
          <w:behavior w:val="content"/>
        </w:behaviors>
        <w:guid w:val="{A5C071DC-5E6A-9D43-AE1E-B73DEA79F2B1}"/>
      </w:docPartPr>
      <w:docPartBody>
        <w:p w:rsidR="003A4C27" w:rsidRDefault="003A4C27">
          <w:pPr>
            <w:pStyle w:val="E42AC621C693FB4990DD51E392FB3177"/>
          </w:pPr>
          <w:r>
            <w:t>in the following ways:</w:t>
          </w:r>
        </w:p>
      </w:docPartBody>
    </w:docPart>
    <w:docPart>
      <w:docPartPr>
        <w:name w:val="4B8286B16B93BA48BF3C6982FC3459FB"/>
        <w:category>
          <w:name w:val="General"/>
          <w:gallery w:val="placeholder"/>
        </w:category>
        <w:types>
          <w:type w:val="bbPlcHdr"/>
        </w:types>
        <w:behaviors>
          <w:behavior w:val="content"/>
        </w:behaviors>
        <w:guid w:val="{4734FA4B-FBAB-1340-BAB8-050690E8071E}"/>
      </w:docPartPr>
      <w:docPartBody>
        <w:p w:rsidR="003A4C27" w:rsidRDefault="003A4C27">
          <w:pPr>
            <w:pStyle w:val="4B8286B16B93BA48BF3C6982FC3459FB"/>
          </w:pPr>
          <w:r>
            <w:t>Conclusion</w:t>
          </w:r>
        </w:p>
      </w:docPartBody>
    </w:docPart>
    <w:docPart>
      <w:docPartPr>
        <w:name w:val="14A4D9041528A24B906E6E481E9E36F5"/>
        <w:category>
          <w:name w:val="General"/>
          <w:gallery w:val="placeholder"/>
        </w:category>
        <w:types>
          <w:type w:val="bbPlcHdr"/>
        </w:types>
        <w:behaviors>
          <w:behavior w:val="content"/>
        </w:behaviors>
        <w:guid w:val="{16CF7E94-8B2D-8B41-A240-50DE52F58C28}"/>
      </w:docPartPr>
      <w:docPartBody>
        <w:p w:rsidR="003A4C27" w:rsidRDefault="003A4C27">
          <w:pPr>
            <w:pStyle w:val="14A4D9041528A24B906E6E481E9E36F5"/>
          </w:pPr>
          <w:r>
            <w:t>We look forward to working with</w:t>
          </w:r>
        </w:p>
      </w:docPartBody>
    </w:docPart>
    <w:docPart>
      <w:docPartPr>
        <w:name w:val="84727449D4FB304D866C007D82F5E185"/>
        <w:category>
          <w:name w:val="General"/>
          <w:gallery w:val="placeholder"/>
        </w:category>
        <w:types>
          <w:type w:val="bbPlcHdr"/>
        </w:types>
        <w:behaviors>
          <w:behavior w:val="content"/>
        </w:behaviors>
        <w:guid w:val="{66DE9566-E669-6247-94AE-7F831A55E3DB}"/>
      </w:docPartPr>
      <w:docPartBody>
        <w:p w:rsidR="003A4C27" w:rsidRDefault="003A4C27">
          <w:pPr>
            <w:pStyle w:val="84727449D4FB304D866C007D82F5E185"/>
          </w:pPr>
          <w:r>
            <w:t>We are confident that we can meet the challenges ahead, and stand ready to partner with you in delivering an effective IT support solution.</w:t>
          </w:r>
        </w:p>
      </w:docPartBody>
    </w:docPart>
    <w:docPart>
      <w:docPartPr>
        <w:name w:val="059E6682AB486541B8E9E05EA350326F"/>
        <w:category>
          <w:name w:val="General"/>
          <w:gallery w:val="placeholder"/>
        </w:category>
        <w:types>
          <w:type w:val="bbPlcHdr"/>
        </w:types>
        <w:behaviors>
          <w:behavior w:val="content"/>
        </w:behaviors>
        <w:guid w:val="{A2F22B73-A82A-FF4E-8E2D-50E2404F9A9A}"/>
      </w:docPartPr>
      <w:docPartBody>
        <w:p w:rsidR="003A4C27" w:rsidRDefault="003A4C27">
          <w:pPr>
            <w:pStyle w:val="059E6682AB486541B8E9E05EA350326F"/>
          </w:pPr>
          <w:r>
            <w:t>If you have questions on this proposal, feel free to contact</w:t>
          </w:r>
        </w:p>
      </w:docPartBody>
    </w:docPart>
    <w:docPart>
      <w:docPartPr>
        <w:name w:val="6FFE37B48F21E64892D289475068A434"/>
        <w:category>
          <w:name w:val="General"/>
          <w:gallery w:val="placeholder"/>
        </w:category>
        <w:types>
          <w:type w:val="bbPlcHdr"/>
        </w:types>
        <w:behaviors>
          <w:behavior w:val="content"/>
        </w:behaviors>
        <w:guid w:val="{C4E2C8D7-D91F-8941-876A-CA4922DDF3F3}"/>
      </w:docPartPr>
      <w:docPartBody>
        <w:p w:rsidR="003A4C27" w:rsidRDefault="003A4C27">
          <w:pPr>
            <w:pStyle w:val="6FFE37B48F21E64892D289475068A434"/>
          </w:pPr>
          <w:r>
            <w:t>at your convenience by email at</w:t>
          </w:r>
        </w:p>
      </w:docPartBody>
    </w:docPart>
    <w:docPart>
      <w:docPartPr>
        <w:name w:val="1F8AA3A8351A7B4BAB2191602A18C40F"/>
        <w:category>
          <w:name w:val="General"/>
          <w:gallery w:val="placeholder"/>
        </w:category>
        <w:types>
          <w:type w:val="bbPlcHdr"/>
        </w:types>
        <w:behaviors>
          <w:behavior w:val="content"/>
        </w:behaviors>
        <w:guid w:val="{D0C5F28C-C040-6840-B93A-6C568D7193AA}"/>
      </w:docPartPr>
      <w:docPartBody>
        <w:p w:rsidR="003A4C27" w:rsidRDefault="003A4C27">
          <w:pPr>
            <w:pStyle w:val="1F8AA3A8351A7B4BAB2191602A18C40F"/>
          </w:pPr>
          <w:r>
            <w:t>We will be in touch with you next week to arrange a follow-up conversation on the proposal.</w:t>
          </w:r>
        </w:p>
      </w:docPartBody>
    </w:docPart>
    <w:docPart>
      <w:docPartPr>
        <w:name w:val="4CC45C710E4D11468A2159FCAE5769E4"/>
        <w:category>
          <w:name w:val="General"/>
          <w:gallery w:val="placeholder"/>
        </w:category>
        <w:types>
          <w:type w:val="bbPlcHdr"/>
        </w:types>
        <w:behaviors>
          <w:behavior w:val="content"/>
        </w:behaviors>
        <w:guid w:val="{FB80C372-4FF9-C645-BB52-87CA3DFAE4F9}"/>
      </w:docPartPr>
      <w:docPartBody>
        <w:p w:rsidR="003A4C27" w:rsidRDefault="003A4C27">
          <w:pPr>
            <w:pStyle w:val="4CC45C710E4D11468A2159FCAE5769E4"/>
          </w:pPr>
          <w:r>
            <w:t>Thank you for your consideration</w:t>
          </w:r>
        </w:p>
      </w:docPartBody>
    </w:docPart>
    <w:docPart>
      <w:docPartPr>
        <w:name w:val="4B44907FB878D34C89939FD1887CD6D5"/>
        <w:category>
          <w:name w:val="General"/>
          <w:gallery w:val="placeholder"/>
        </w:category>
        <w:types>
          <w:type w:val="bbPlcHdr"/>
        </w:types>
        <w:behaviors>
          <w:behavior w:val="content"/>
        </w:behaviors>
        <w:guid w:val="{92D5F9C3-7133-3847-9C78-C5677E72DE63}"/>
      </w:docPartPr>
      <w:docPartBody>
        <w:p w:rsidR="003A4C27" w:rsidRDefault="003A4C27">
          <w:pPr>
            <w:pStyle w:val="4B44907FB878D34C89939FD1887CD6D5"/>
          </w:pPr>
          <w:r>
            <w:t>Name</w:t>
          </w:r>
        </w:p>
      </w:docPartBody>
    </w:docPart>
    <w:docPart>
      <w:docPartPr>
        <w:name w:val="F5736AB4C14F364ABE3CF87F0161DE00"/>
        <w:category>
          <w:name w:val="General"/>
          <w:gallery w:val="placeholder"/>
        </w:category>
        <w:types>
          <w:type w:val="bbPlcHdr"/>
        </w:types>
        <w:behaviors>
          <w:behavior w:val="content"/>
        </w:behaviors>
        <w:guid w:val="{C1D33C9E-9726-3147-8A04-A29E5977E25D}"/>
      </w:docPartPr>
      <w:docPartBody>
        <w:p w:rsidR="003A4C27" w:rsidRDefault="003A4C27">
          <w:pPr>
            <w:pStyle w:val="F5736AB4C14F364ABE3CF87F0161DE00"/>
          </w:pPr>
          <w:r>
            <w:t>Title</w:t>
          </w:r>
        </w:p>
      </w:docPartBody>
    </w:docPart>
    <w:docPart>
      <w:docPartPr>
        <w:name w:val="BA77877B5D0E9B49AF06CBC29D6212B0"/>
        <w:category>
          <w:name w:val="General"/>
          <w:gallery w:val="placeholder"/>
        </w:category>
        <w:types>
          <w:type w:val="bbPlcHdr"/>
        </w:types>
        <w:behaviors>
          <w:behavior w:val="content"/>
        </w:behaviors>
        <w:guid w:val="{9D499FDD-A480-6E42-911C-FDF673349B7F}"/>
      </w:docPartPr>
      <w:docPartBody>
        <w:p w:rsidR="00000000" w:rsidRDefault="00F32BFB" w:rsidP="00F32BFB">
          <w:pPr>
            <w:pStyle w:val="BA77877B5D0E9B49AF06CBC29D6212B0"/>
          </w:pPr>
          <w:r>
            <w:t>Total Services</w:t>
          </w:r>
        </w:p>
      </w:docPartBody>
    </w:docPart>
    <w:docPart>
      <w:docPartPr>
        <w:name w:val="BF7CA04BC344DF4B8E9F7FB857208226"/>
        <w:category>
          <w:name w:val="General"/>
          <w:gallery w:val="placeholder"/>
        </w:category>
        <w:types>
          <w:type w:val="bbPlcHdr"/>
        </w:types>
        <w:behaviors>
          <w:behavior w:val="content"/>
        </w:behaviors>
        <w:guid w:val="{76BFFA33-800E-694A-8434-1B3AC6567A20}"/>
      </w:docPartPr>
      <w:docPartBody>
        <w:p w:rsidR="00000000" w:rsidRDefault="00F32BFB" w:rsidP="00F32BFB">
          <w:pPr>
            <w:pStyle w:val="BF7CA04BC344DF4B8E9F7FB857208226"/>
          </w:pPr>
          <w:r>
            <w:t>Costs</w:t>
          </w:r>
        </w:p>
      </w:docPartBody>
    </w:docPart>
    <w:docPart>
      <w:docPartPr>
        <w:name w:val="6F7C953FBB5D6F4FB8D8464BC756DC88"/>
        <w:category>
          <w:name w:val="General"/>
          <w:gallery w:val="placeholder"/>
        </w:category>
        <w:types>
          <w:type w:val="bbPlcHdr"/>
        </w:types>
        <w:behaviors>
          <w:behavior w:val="content"/>
        </w:behaviors>
        <w:guid w:val="{3B3B225D-ADCB-FB47-A5BD-A79CB475D2D8}"/>
      </w:docPartPr>
      <w:docPartBody>
        <w:p w:rsidR="00000000" w:rsidRDefault="00F32BFB" w:rsidP="00F32BFB">
          <w:pPr>
            <w:pStyle w:val="6F7C953FBB5D6F4FB8D8464BC756DC88"/>
          </w:pPr>
          <w:r>
            <w:rPr>
              <w:b/>
              <w:bCs/>
            </w:rPr>
            <w:t>Services Cost</w:t>
          </w:r>
        </w:p>
      </w:docPartBody>
    </w:docPart>
    <w:docPart>
      <w:docPartPr>
        <w:name w:val="FC8EFC3CCE02E145B16507794830CFDA"/>
        <w:category>
          <w:name w:val="General"/>
          <w:gallery w:val="placeholder"/>
        </w:category>
        <w:types>
          <w:type w:val="bbPlcHdr"/>
        </w:types>
        <w:behaviors>
          <w:behavior w:val="content"/>
        </w:behaviors>
        <w:guid w:val="{77FE4E7C-B832-394D-8660-F2E4A5CC046F}"/>
      </w:docPartPr>
      <w:docPartBody>
        <w:p w:rsidR="00000000" w:rsidRDefault="00F32BFB" w:rsidP="00F32BFB">
          <w:pPr>
            <w:pStyle w:val="FC8EFC3CCE02E145B16507794830CFDA"/>
          </w:pPr>
          <w:r>
            <w:rPr>
              <w:b/>
              <w:bCs/>
            </w:rPr>
            <w:t>Category #2</w:t>
          </w:r>
        </w:p>
      </w:docPartBody>
    </w:docPart>
    <w:docPart>
      <w:docPartPr>
        <w:name w:val="00501D94DE4EA24390D6B4243E6A417F"/>
        <w:category>
          <w:name w:val="General"/>
          <w:gallery w:val="placeholder"/>
        </w:category>
        <w:types>
          <w:type w:val="bbPlcHdr"/>
        </w:types>
        <w:behaviors>
          <w:behavior w:val="content"/>
        </w:behaviors>
        <w:guid w:val="{652E5EF7-FB98-CE4F-A47B-D5F0649DFF04}"/>
      </w:docPartPr>
      <w:docPartBody>
        <w:p w:rsidR="00000000" w:rsidRDefault="00F32BFB" w:rsidP="00F32BFB">
          <w:pPr>
            <w:pStyle w:val="00501D94DE4EA24390D6B4243E6A417F"/>
          </w:pPr>
          <w:r>
            <w:t>Facilities</w:t>
          </w:r>
        </w:p>
      </w:docPartBody>
    </w:docPart>
    <w:docPart>
      <w:docPartPr>
        <w:name w:val="1D51D8DF363C414DACEB29B79F854929"/>
        <w:category>
          <w:name w:val="General"/>
          <w:gallery w:val="placeholder"/>
        </w:category>
        <w:types>
          <w:type w:val="bbPlcHdr"/>
        </w:types>
        <w:behaviors>
          <w:behavior w:val="content"/>
        </w:behaviors>
        <w:guid w:val="{AED5B74F-40AD-CD44-9CE8-11A371A48C93}"/>
      </w:docPartPr>
      <w:docPartBody>
        <w:p w:rsidR="00000000" w:rsidRDefault="00F32BFB" w:rsidP="00F32BFB">
          <w:pPr>
            <w:pStyle w:val="1D51D8DF363C414DACEB29B79F854929"/>
          </w:pPr>
          <w:r>
            <w:t>License Fees</w:t>
          </w:r>
        </w:p>
      </w:docPartBody>
    </w:docPart>
    <w:docPart>
      <w:docPartPr>
        <w:name w:val="F82338FF171EB848BEBFFCC1CCC96FC4"/>
        <w:category>
          <w:name w:val="General"/>
          <w:gallery w:val="placeholder"/>
        </w:category>
        <w:types>
          <w:type w:val="bbPlcHdr"/>
        </w:types>
        <w:behaviors>
          <w:behavior w:val="content"/>
        </w:behaviors>
        <w:guid w:val="{29E783B4-EBEE-584C-A778-C8788CFD384A}"/>
      </w:docPartPr>
      <w:docPartBody>
        <w:p w:rsidR="00000000" w:rsidRDefault="00F32BFB" w:rsidP="00F32BFB">
          <w:pPr>
            <w:pStyle w:val="F82338FF171EB848BEBFFCC1CCC96FC4"/>
          </w:pPr>
          <w:r>
            <w:t>Equipment Rental</w:t>
          </w:r>
        </w:p>
      </w:docPartBody>
    </w:docPart>
    <w:docPart>
      <w:docPartPr>
        <w:name w:val="8A744E437B7EC742AB697EA21D78ACD1"/>
        <w:category>
          <w:name w:val="General"/>
          <w:gallery w:val="placeholder"/>
        </w:category>
        <w:types>
          <w:type w:val="bbPlcHdr"/>
        </w:types>
        <w:behaviors>
          <w:behavior w:val="content"/>
        </w:behaviors>
        <w:guid w:val="{0821F825-CFF7-8C4D-8D88-DAA593F02512}"/>
      </w:docPartPr>
      <w:docPartBody>
        <w:p w:rsidR="00000000" w:rsidRDefault="00F32BFB" w:rsidP="00F32BFB">
          <w:pPr>
            <w:pStyle w:val="8A744E437B7EC742AB697EA21D78ACD1"/>
          </w:pPr>
          <w:r>
            <w:t>Training</w:t>
          </w:r>
        </w:p>
      </w:docPartBody>
    </w:docPart>
    <w:docPart>
      <w:docPartPr>
        <w:name w:val="313462A431D6D342B14BE6E9C3E43B1E"/>
        <w:category>
          <w:name w:val="General"/>
          <w:gallery w:val="placeholder"/>
        </w:category>
        <w:types>
          <w:type w:val="bbPlcHdr"/>
        </w:types>
        <w:behaviors>
          <w:behavior w:val="content"/>
        </w:behaviors>
        <w:guid w:val="{3200BF8B-2736-044A-BD1E-F4D99B4BA7DC}"/>
      </w:docPartPr>
      <w:docPartBody>
        <w:p w:rsidR="00000000" w:rsidRDefault="00F32BFB" w:rsidP="00F32BFB">
          <w:pPr>
            <w:pStyle w:val="313462A431D6D342B14BE6E9C3E43B1E"/>
          </w:pPr>
          <w:r>
            <w:t>Travel</w:t>
          </w:r>
        </w:p>
      </w:docPartBody>
    </w:docPart>
    <w:docPart>
      <w:docPartPr>
        <w:name w:val="55C9DC0BFF719F4D909F3FCFF140035C"/>
        <w:category>
          <w:name w:val="General"/>
          <w:gallery w:val="placeholder"/>
        </w:category>
        <w:types>
          <w:type w:val="bbPlcHdr"/>
        </w:types>
        <w:behaviors>
          <w:behavior w:val="content"/>
        </w:behaviors>
        <w:guid w:val="{08CAED45-971D-ED4D-B1E2-6E2C29C60BA9}"/>
      </w:docPartPr>
      <w:docPartBody>
        <w:p w:rsidR="00000000" w:rsidRDefault="00F32BFB" w:rsidP="00F32BFB">
          <w:pPr>
            <w:pStyle w:val="55C9DC0BFF719F4D909F3FCFF140035C"/>
          </w:pPr>
          <w:r>
            <w:t>Marketing</w:t>
          </w:r>
        </w:p>
      </w:docPartBody>
    </w:docPart>
    <w:docPart>
      <w:docPartPr>
        <w:name w:val="AFF69E0DDD39F047AE80D9D69B0028A0"/>
        <w:category>
          <w:name w:val="General"/>
          <w:gallery w:val="placeholder"/>
        </w:category>
        <w:types>
          <w:type w:val="bbPlcHdr"/>
        </w:types>
        <w:behaviors>
          <w:behavior w:val="content"/>
        </w:behaviors>
        <w:guid w:val="{DDC84CA4-3AEF-4243-AB56-2F5749A808C8}"/>
      </w:docPartPr>
      <w:docPartBody>
        <w:p w:rsidR="00000000" w:rsidRDefault="00F32BFB" w:rsidP="00F32BFB">
          <w:pPr>
            <w:pStyle w:val="AFF69E0DDD39F047AE80D9D69B0028A0"/>
          </w:pPr>
          <w:r>
            <w:t>Shipping/Handling</w:t>
          </w:r>
        </w:p>
      </w:docPartBody>
    </w:docPart>
    <w:docPart>
      <w:docPartPr>
        <w:name w:val="5F279E0427A43342A14B6097BABCA556"/>
        <w:category>
          <w:name w:val="General"/>
          <w:gallery w:val="placeholder"/>
        </w:category>
        <w:types>
          <w:type w:val="bbPlcHdr"/>
        </w:types>
        <w:behaviors>
          <w:behavior w:val="content"/>
        </w:behaviors>
        <w:guid w:val="{6D01766D-B8E2-3E4F-A4F7-FD46CC9EEFD7}"/>
      </w:docPartPr>
      <w:docPartBody>
        <w:p w:rsidR="00000000" w:rsidRDefault="00F32BFB" w:rsidP="00F32BFB">
          <w:pPr>
            <w:pStyle w:val="5F279E0427A43342A14B6097BABCA556"/>
          </w:pPr>
          <w:r>
            <w:t>Total Services</w:t>
          </w:r>
        </w:p>
      </w:docPartBody>
    </w:docPart>
    <w:docPart>
      <w:docPartPr>
        <w:name w:val="39B3D7480912624886CFED96AD616679"/>
        <w:category>
          <w:name w:val="General"/>
          <w:gallery w:val="placeholder"/>
        </w:category>
        <w:types>
          <w:type w:val="bbPlcHdr"/>
        </w:types>
        <w:behaviors>
          <w:behavior w:val="content"/>
        </w:behaviors>
        <w:guid w:val="{DA2A3B38-B0B2-1840-A661-9B7B0BCE02B2}"/>
      </w:docPartPr>
      <w:docPartBody>
        <w:p w:rsidR="00000000" w:rsidRDefault="00F32BFB" w:rsidP="00F32BFB">
          <w:pPr>
            <w:pStyle w:val="39B3D7480912624886CFED96AD616679"/>
          </w:pPr>
          <w:r>
            <w:t>Costs</w:t>
          </w:r>
        </w:p>
      </w:docPartBody>
    </w:docPart>
    <w:docPart>
      <w:docPartPr>
        <w:name w:val="8994DF0699F78943A4318173C853C35F"/>
        <w:category>
          <w:name w:val="General"/>
          <w:gallery w:val="placeholder"/>
        </w:category>
        <w:types>
          <w:type w:val="bbPlcHdr"/>
        </w:types>
        <w:behaviors>
          <w:behavior w:val="content"/>
        </w:behaviors>
        <w:guid w:val="{11FD72CE-1E07-D747-A2A0-54D7DE260A89}"/>
      </w:docPartPr>
      <w:docPartBody>
        <w:p w:rsidR="00000000" w:rsidRDefault="00F32BFB" w:rsidP="00F32BFB">
          <w:pPr>
            <w:pStyle w:val="8994DF0699F78943A4318173C853C35F"/>
          </w:pPr>
          <w:r>
            <w:rPr>
              <w:b/>
              <w:bCs/>
            </w:rPr>
            <w:t>Services Cost</w:t>
          </w:r>
        </w:p>
      </w:docPartBody>
    </w:docPart>
    <w:docPart>
      <w:docPartPr>
        <w:name w:val="D85ACD11EC366D45B1C2C22DB0A779BD"/>
        <w:category>
          <w:name w:val="General"/>
          <w:gallery w:val="placeholder"/>
        </w:category>
        <w:types>
          <w:type w:val="bbPlcHdr"/>
        </w:types>
        <w:behaviors>
          <w:behavior w:val="content"/>
        </w:behaviors>
        <w:guid w:val="{44CA9931-BA66-3244-BA51-74E407D466E9}"/>
      </w:docPartPr>
      <w:docPartBody>
        <w:p w:rsidR="00000000" w:rsidRDefault="00F32BFB" w:rsidP="00F32BFB">
          <w:pPr>
            <w:pStyle w:val="D85ACD11EC366D45B1C2C22DB0A779BD"/>
          </w:pPr>
          <w:r>
            <w:rPr>
              <w:b/>
              <w:bCs/>
            </w:rPr>
            <w:t>Category #3</w:t>
          </w:r>
        </w:p>
      </w:docPartBody>
    </w:docPart>
    <w:docPart>
      <w:docPartPr>
        <w:name w:val="F8CD18E05C0ED64797FEC902E30409C2"/>
        <w:category>
          <w:name w:val="General"/>
          <w:gallery w:val="placeholder"/>
        </w:category>
        <w:types>
          <w:type w:val="bbPlcHdr"/>
        </w:types>
        <w:behaviors>
          <w:behavior w:val="content"/>
        </w:behaviors>
        <w:guid w:val="{5E28DDCF-EEAF-144D-946E-D2C302B18BE7}"/>
      </w:docPartPr>
      <w:docPartBody>
        <w:p w:rsidR="00000000" w:rsidRDefault="00F32BFB" w:rsidP="00F32BFB">
          <w:pPr>
            <w:pStyle w:val="F8CD18E05C0ED64797FEC902E30409C2"/>
          </w:pPr>
          <w:r>
            <w:t>Total Services</w:t>
          </w:r>
        </w:p>
      </w:docPartBody>
    </w:docPart>
    <w:docPart>
      <w:docPartPr>
        <w:name w:val="CF8A9E8249E4C441A3C01D5C26A343E9"/>
        <w:category>
          <w:name w:val="General"/>
          <w:gallery w:val="placeholder"/>
        </w:category>
        <w:types>
          <w:type w:val="bbPlcHdr"/>
        </w:types>
        <w:behaviors>
          <w:behavior w:val="content"/>
        </w:behaviors>
        <w:guid w:val="{5F5BA5E2-0F6D-2343-9967-06864F458061}"/>
      </w:docPartPr>
      <w:docPartBody>
        <w:p w:rsidR="00000000" w:rsidRDefault="00F32BFB" w:rsidP="00F32BFB">
          <w:pPr>
            <w:pStyle w:val="CF8A9E8249E4C441A3C01D5C26A343E9"/>
          </w:pPr>
          <w:r>
            <w:t>Costs</w:t>
          </w:r>
        </w:p>
      </w:docPartBody>
    </w:docPart>
    <w:docPart>
      <w:docPartPr>
        <w:name w:val="EBC69A0CE5F1E148B697ADDFDC540B1C"/>
        <w:category>
          <w:name w:val="General"/>
          <w:gallery w:val="placeholder"/>
        </w:category>
        <w:types>
          <w:type w:val="bbPlcHdr"/>
        </w:types>
        <w:behaviors>
          <w:behavior w:val="content"/>
        </w:behaviors>
        <w:guid w:val="{7F857F10-89FB-3F47-9BC4-6272899AC925}"/>
      </w:docPartPr>
      <w:docPartBody>
        <w:p w:rsidR="00000000" w:rsidRDefault="00F32BFB" w:rsidP="00F32BFB">
          <w:pPr>
            <w:pStyle w:val="EBC69A0CE5F1E148B697ADDFDC540B1C"/>
          </w:pPr>
          <w:r>
            <w:t>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27"/>
    <w:rsid w:val="003A4C27"/>
    <w:rsid w:val="00F32BFB"/>
    <w:rsid w:val="00FE2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B12DDEF6CD54439736C3D8E38AEB5D">
    <w:name w:val="43B12DDEF6CD54439736C3D8E38AEB5D"/>
  </w:style>
  <w:style w:type="paragraph" w:customStyle="1" w:styleId="E7952A25BF0DE84B8199C606DBF83267">
    <w:name w:val="E7952A25BF0DE84B8199C606DBF83267"/>
  </w:style>
  <w:style w:type="paragraph" w:customStyle="1" w:styleId="BA77877B5D0E9B49AF06CBC29D6212B0">
    <w:name w:val="BA77877B5D0E9B49AF06CBC29D6212B0"/>
    <w:rsid w:val="00F32BFB"/>
  </w:style>
  <w:style w:type="paragraph" w:customStyle="1" w:styleId="A448BE8BAC544948B6370F493C03523A">
    <w:name w:val="A448BE8BAC544948B6370F493C03523A"/>
  </w:style>
  <w:style w:type="paragraph" w:customStyle="1" w:styleId="TipText">
    <w:name w:val="Tip Text"/>
    <w:basedOn w:val="Normal"/>
    <w:uiPriority w:val="99"/>
    <w:pPr>
      <w:spacing w:after="160" w:line="264" w:lineRule="auto"/>
      <w:ind w:right="576"/>
    </w:pPr>
    <w:rPr>
      <w:rFonts w:eastAsiaTheme="minorHAnsi"/>
      <w:i/>
      <w:iCs/>
      <w:color w:val="595959" w:themeColor="text1" w:themeTint="A6"/>
      <w:sz w:val="16"/>
      <w:szCs w:val="16"/>
      <w:lang w:eastAsia="ja-JP"/>
    </w:rPr>
  </w:style>
  <w:style w:type="paragraph" w:customStyle="1" w:styleId="C89B3656FCFF1F4DACBEB8BBC988616F">
    <w:name w:val="C89B3656FCFF1F4DACBEB8BBC988616F"/>
  </w:style>
  <w:style w:type="paragraph" w:customStyle="1" w:styleId="9C9A83CFCB48E3448513499D140712DF">
    <w:name w:val="9C9A83CFCB48E3448513499D140712DF"/>
  </w:style>
  <w:style w:type="paragraph" w:customStyle="1" w:styleId="ED78FA63B2774D4384249C97FC7BAC9D">
    <w:name w:val="ED78FA63B2774D4384249C97FC7BAC9D"/>
  </w:style>
  <w:style w:type="paragraph" w:customStyle="1" w:styleId="BF7CA04BC344DF4B8E9F7FB857208226">
    <w:name w:val="BF7CA04BC344DF4B8E9F7FB857208226"/>
    <w:rsid w:val="00F32BFB"/>
  </w:style>
  <w:style w:type="character" w:styleId="PlaceholderText">
    <w:name w:val="Placeholder Text"/>
    <w:basedOn w:val="DefaultParagraphFont"/>
    <w:uiPriority w:val="99"/>
    <w:semiHidden/>
    <w:rPr>
      <w:color w:val="595959" w:themeColor="text1" w:themeTint="A6"/>
    </w:rPr>
  </w:style>
  <w:style w:type="paragraph" w:customStyle="1" w:styleId="4C9F2B4B7B8AA74F9BA4CEF10C25051C">
    <w:name w:val="4C9F2B4B7B8AA74F9BA4CEF10C25051C"/>
  </w:style>
  <w:style w:type="paragraph" w:customStyle="1" w:styleId="AE3C415AB0FA3640A12AA9BC1642ABB7">
    <w:name w:val="AE3C415AB0FA3640A12AA9BC1642ABB7"/>
  </w:style>
  <w:style w:type="paragraph" w:customStyle="1" w:styleId="0B44B39B2D21994BBF6C2FABB014E62B">
    <w:name w:val="0B44B39B2D21994BBF6C2FABB014E62B"/>
  </w:style>
  <w:style w:type="paragraph" w:customStyle="1" w:styleId="6F7C953FBB5D6F4FB8D8464BC756DC88">
    <w:name w:val="6F7C953FBB5D6F4FB8D8464BC756DC88"/>
    <w:rsid w:val="00F32BFB"/>
  </w:style>
  <w:style w:type="paragraph" w:customStyle="1" w:styleId="FC8EFC3CCE02E145B16507794830CFDA">
    <w:name w:val="FC8EFC3CCE02E145B16507794830CFDA"/>
    <w:rsid w:val="00F32BFB"/>
  </w:style>
  <w:style w:type="paragraph" w:customStyle="1" w:styleId="2134C74044B73F4EB1D25C4BD083C398">
    <w:name w:val="2134C74044B73F4EB1D25C4BD083C398"/>
  </w:style>
  <w:style w:type="paragraph" w:customStyle="1" w:styleId="2FD417D9555CE549A71AAD53ED64FF8F">
    <w:name w:val="2FD417D9555CE549A71AAD53ED64FF8F"/>
  </w:style>
  <w:style w:type="paragraph" w:customStyle="1" w:styleId="BA4A065341C12348973A36BF50656D93">
    <w:name w:val="BA4A065341C12348973A36BF50656D93"/>
  </w:style>
  <w:style w:type="paragraph" w:customStyle="1" w:styleId="00501D94DE4EA24390D6B4243E6A417F">
    <w:name w:val="00501D94DE4EA24390D6B4243E6A417F"/>
    <w:rsid w:val="00F32BFB"/>
  </w:style>
  <w:style w:type="paragraph" w:customStyle="1" w:styleId="6F64862EC2F36C41BA4B807F292A1EA1">
    <w:name w:val="6F64862EC2F36C41BA4B807F292A1EA1"/>
  </w:style>
  <w:style w:type="paragraph" w:customStyle="1" w:styleId="1D51D8DF363C414DACEB29B79F854929">
    <w:name w:val="1D51D8DF363C414DACEB29B79F854929"/>
    <w:rsid w:val="00F32BFB"/>
  </w:style>
  <w:style w:type="paragraph" w:customStyle="1" w:styleId="8D53338D7ED6D94B97D8702A2B836E3C">
    <w:name w:val="8D53338D7ED6D94B97D8702A2B836E3C"/>
  </w:style>
  <w:style w:type="paragraph" w:customStyle="1" w:styleId="F82338FF171EB848BEBFFCC1CCC96FC4">
    <w:name w:val="F82338FF171EB848BEBFFCC1CCC96FC4"/>
    <w:rsid w:val="00F32BFB"/>
  </w:style>
  <w:style w:type="paragraph" w:customStyle="1" w:styleId="9BB93DFF1FD92A42A922E288B8E77403">
    <w:name w:val="9BB93DFF1FD92A42A922E288B8E77403"/>
  </w:style>
  <w:style w:type="paragraph" w:customStyle="1" w:styleId="486D42A8F09F624DA66FD5EA7AF6D66A">
    <w:name w:val="486D42A8F09F624DA66FD5EA7AF6D66A"/>
  </w:style>
  <w:style w:type="paragraph" w:customStyle="1" w:styleId="082F81493C79A1448A883C251A3E699E">
    <w:name w:val="082F81493C79A1448A883C251A3E699E"/>
  </w:style>
  <w:style w:type="paragraph" w:customStyle="1" w:styleId="8A744E437B7EC742AB697EA21D78ACD1">
    <w:name w:val="8A744E437B7EC742AB697EA21D78ACD1"/>
    <w:rsid w:val="00F32BFB"/>
  </w:style>
  <w:style w:type="paragraph" w:customStyle="1" w:styleId="9F5184E3F89A0645980D64A78F7F9740">
    <w:name w:val="9F5184E3F89A0645980D64A78F7F9740"/>
  </w:style>
  <w:style w:type="paragraph" w:customStyle="1" w:styleId="313462A431D6D342B14BE6E9C3E43B1E">
    <w:name w:val="313462A431D6D342B14BE6E9C3E43B1E"/>
    <w:rsid w:val="00F32BFB"/>
  </w:style>
  <w:style w:type="paragraph" w:customStyle="1" w:styleId="C013C4248D4DC544B6779A3DCE01C1D5">
    <w:name w:val="C013C4248D4DC544B6779A3DCE01C1D5"/>
  </w:style>
  <w:style w:type="paragraph" w:customStyle="1" w:styleId="55C9DC0BFF719F4D909F3FCFF140035C">
    <w:name w:val="55C9DC0BFF719F4D909F3FCFF140035C"/>
    <w:rsid w:val="00F32BFB"/>
  </w:style>
  <w:style w:type="paragraph" w:customStyle="1" w:styleId="60170000ADBAE14897B73682E79C55C1">
    <w:name w:val="60170000ADBAE14897B73682E79C55C1"/>
  </w:style>
  <w:style w:type="paragraph" w:customStyle="1" w:styleId="A19A25A34FA45D4397C93499139985CA">
    <w:name w:val="A19A25A34FA45D4397C93499139985CA"/>
  </w:style>
  <w:style w:type="paragraph" w:customStyle="1" w:styleId="0CA308AC5D2D0649BE7FA165ECD4789B">
    <w:name w:val="0CA308AC5D2D0649BE7FA165ECD4789B"/>
  </w:style>
  <w:style w:type="paragraph" w:customStyle="1" w:styleId="AFF69E0DDD39F047AE80D9D69B0028A0">
    <w:name w:val="AFF69E0DDD39F047AE80D9D69B0028A0"/>
    <w:rsid w:val="00F32BFB"/>
  </w:style>
  <w:style w:type="paragraph" w:customStyle="1" w:styleId="E0E6C7F60B30164ABE389A42162B5D9C">
    <w:name w:val="E0E6C7F60B30164ABE389A42162B5D9C"/>
  </w:style>
  <w:style w:type="paragraph" w:customStyle="1" w:styleId="5F279E0427A43342A14B6097BABCA556">
    <w:name w:val="5F279E0427A43342A14B6097BABCA556"/>
    <w:rsid w:val="00F32BFB"/>
  </w:style>
  <w:style w:type="paragraph" w:customStyle="1" w:styleId="67ADFDA94FCC0147A14A386F89D341A3">
    <w:name w:val="67ADFDA94FCC0147A14A386F89D341A3"/>
  </w:style>
  <w:style w:type="paragraph" w:customStyle="1" w:styleId="39B3D7480912624886CFED96AD616679">
    <w:name w:val="39B3D7480912624886CFED96AD616679"/>
    <w:rsid w:val="00F32BFB"/>
  </w:style>
  <w:style w:type="paragraph" w:customStyle="1" w:styleId="091D23B48D10CC488F48D92E035BB87B">
    <w:name w:val="091D23B48D10CC488F48D92E035BB87B"/>
  </w:style>
  <w:style w:type="paragraph" w:customStyle="1" w:styleId="BD5CD5748B86F84EBDC25B6BE7DBED36">
    <w:name w:val="BD5CD5748B86F84EBDC25B6BE7DBED36"/>
  </w:style>
  <w:style w:type="paragraph" w:customStyle="1" w:styleId="DEE12A69C9596349A3A0E7E8648C5C32">
    <w:name w:val="DEE12A69C9596349A3A0E7E8648C5C32"/>
  </w:style>
  <w:style w:type="paragraph" w:customStyle="1" w:styleId="1306FE7BF9EC20459A7259B8CB1D9AA1">
    <w:name w:val="1306FE7BF9EC20459A7259B8CB1D9AA1"/>
  </w:style>
  <w:style w:type="paragraph" w:customStyle="1" w:styleId="C9D63C157620F6458A45BA7C4DDF79C3">
    <w:name w:val="C9D63C157620F6458A45BA7C4DDF79C3"/>
  </w:style>
  <w:style w:type="paragraph" w:customStyle="1" w:styleId="98195D1371B26B41BE8C10E97573476D">
    <w:name w:val="98195D1371B26B41BE8C10E97573476D"/>
  </w:style>
  <w:style w:type="paragraph" w:customStyle="1" w:styleId="79BEE6DEB0AD8F45AD691A7C2C85C536">
    <w:name w:val="79BEE6DEB0AD8F45AD691A7C2C85C536"/>
  </w:style>
  <w:style w:type="paragraph" w:customStyle="1" w:styleId="8994DF0699F78943A4318173C853C35F">
    <w:name w:val="8994DF0699F78943A4318173C853C35F"/>
    <w:rsid w:val="00F32BFB"/>
  </w:style>
  <w:style w:type="paragraph" w:customStyle="1" w:styleId="D85ACD11EC366D45B1C2C22DB0A779BD">
    <w:name w:val="D85ACD11EC366D45B1C2C22DB0A779BD"/>
    <w:rsid w:val="00F32BFB"/>
  </w:style>
  <w:style w:type="paragraph" w:customStyle="1" w:styleId="51F967B57C884346BDBB0A2A6DF0665A">
    <w:name w:val="51F967B57C884346BDBB0A2A6DF0665A"/>
    <w:rsid w:val="00F32BFB"/>
  </w:style>
  <w:style w:type="paragraph" w:customStyle="1" w:styleId="19593789C7E7AA4C807621D33D00CAE5">
    <w:name w:val="19593789C7E7AA4C807621D33D00CAE5"/>
    <w:rsid w:val="00F32BFB"/>
  </w:style>
  <w:style w:type="paragraph" w:customStyle="1" w:styleId="06B4708367F62340A7CA3CC282187D1B">
    <w:name w:val="06B4708367F62340A7CA3CC282187D1B"/>
    <w:rsid w:val="00F32BFB"/>
  </w:style>
  <w:style w:type="paragraph" w:customStyle="1" w:styleId="30A7459EC6161C44AB89089A3A75B52B">
    <w:name w:val="30A7459EC6161C44AB89089A3A75B52B"/>
  </w:style>
  <w:style w:type="paragraph" w:customStyle="1" w:styleId="5162C7BAC96538439BB59BF3A42FC9A4">
    <w:name w:val="5162C7BAC96538439BB59BF3A42FC9A4"/>
  </w:style>
  <w:style w:type="paragraph" w:customStyle="1" w:styleId="A01881C4CC2A1041921C9987EB9E166B">
    <w:name w:val="A01881C4CC2A1041921C9987EB9E166B"/>
  </w:style>
  <w:style w:type="paragraph" w:customStyle="1" w:styleId="CD7493269B221C46BE9A111C70AB443B">
    <w:name w:val="CD7493269B221C46BE9A111C70AB443B"/>
  </w:style>
  <w:style w:type="paragraph" w:customStyle="1" w:styleId="3AD806890BC9C14E8335AF68878DC0F0">
    <w:name w:val="3AD806890BC9C14E8335AF68878DC0F0"/>
  </w:style>
  <w:style w:type="paragraph" w:customStyle="1" w:styleId="634771F08DBDDD4B812CBAE96AB581B9">
    <w:name w:val="634771F08DBDDD4B812CBAE96AB581B9"/>
  </w:style>
  <w:style w:type="paragraph" w:customStyle="1" w:styleId="F552470DC70B844492AA205CCE75CDD5">
    <w:name w:val="F552470DC70B844492AA205CCE75CDD5"/>
  </w:style>
  <w:style w:type="paragraph" w:customStyle="1" w:styleId="93E4013631C7E041948DB1B2448DBB98">
    <w:name w:val="93E4013631C7E041948DB1B2448DBB98"/>
  </w:style>
  <w:style w:type="paragraph" w:customStyle="1" w:styleId="86C6088523CAEE4681499A647B90B2B8">
    <w:name w:val="86C6088523CAEE4681499A647B90B2B8"/>
  </w:style>
  <w:style w:type="paragraph" w:customStyle="1" w:styleId="E7D45B31BFD79F4AAC8D635F95B8DD3D">
    <w:name w:val="E7D45B31BFD79F4AAC8D635F95B8DD3D"/>
  </w:style>
  <w:style w:type="paragraph" w:customStyle="1" w:styleId="B538BA5D9FC23A42B55ED29B55294864">
    <w:name w:val="B538BA5D9FC23A42B55ED29B55294864"/>
  </w:style>
  <w:style w:type="paragraph" w:customStyle="1" w:styleId="796C79D5861E824B96EC0C4E203C10C0">
    <w:name w:val="796C79D5861E824B96EC0C4E203C10C0"/>
  </w:style>
  <w:style w:type="paragraph" w:customStyle="1" w:styleId="AB8157E4308A43459FAE7221B410AB98">
    <w:name w:val="AB8157E4308A43459FAE7221B410AB98"/>
  </w:style>
  <w:style w:type="paragraph" w:customStyle="1" w:styleId="0C34F1D19E53784C8C37957414A1E945">
    <w:name w:val="0C34F1D19E53784C8C37957414A1E945"/>
  </w:style>
  <w:style w:type="paragraph" w:customStyle="1" w:styleId="F0610B0C3CC1E34B807EE1C14E46D208">
    <w:name w:val="F0610B0C3CC1E34B807EE1C14E46D208"/>
  </w:style>
  <w:style w:type="paragraph" w:customStyle="1" w:styleId="40A6D00CF0215A49A24E60CC972B3BC4">
    <w:name w:val="40A6D00CF0215A49A24E60CC972B3BC4"/>
  </w:style>
  <w:style w:type="paragraph" w:customStyle="1" w:styleId="A9AAD6C1BE5A6743885E7FAC694F0AEC">
    <w:name w:val="A9AAD6C1BE5A6743885E7FAC694F0AEC"/>
  </w:style>
  <w:style w:type="paragraph" w:customStyle="1" w:styleId="AC244B4D5C32EA4B9AE6F78A4815F7BF">
    <w:name w:val="AC244B4D5C32EA4B9AE6F78A4815F7BF"/>
  </w:style>
  <w:style w:type="paragraph" w:customStyle="1" w:styleId="0FD91DA4E3D0B348AE910C7F413161C2">
    <w:name w:val="0FD91DA4E3D0B348AE910C7F413161C2"/>
  </w:style>
  <w:style w:type="paragraph" w:customStyle="1" w:styleId="E59867C886B39B49BF55B8A017D04B12">
    <w:name w:val="E59867C886B39B49BF55B8A017D04B12"/>
  </w:style>
  <w:style w:type="paragraph" w:customStyle="1" w:styleId="F8CD18E05C0ED64797FEC902E30409C2">
    <w:name w:val="F8CD18E05C0ED64797FEC902E30409C2"/>
    <w:rsid w:val="00F32BFB"/>
  </w:style>
  <w:style w:type="paragraph" w:customStyle="1" w:styleId="F322DE193F59B44CA51D0677215F9A50">
    <w:name w:val="F322DE193F59B44CA51D0677215F9A50"/>
  </w:style>
  <w:style w:type="paragraph" w:customStyle="1" w:styleId="629B1589CCF85F4F8C6506899CD7523B">
    <w:name w:val="629B1589CCF85F4F8C6506899CD7523B"/>
  </w:style>
  <w:style w:type="paragraph" w:customStyle="1" w:styleId="83C65EF3C1294D4DB32975116E548FCF">
    <w:name w:val="83C65EF3C1294D4DB32975116E548FCF"/>
  </w:style>
  <w:style w:type="paragraph" w:customStyle="1" w:styleId="EE270E2D28CEC046B1D430A1ED2DF933">
    <w:name w:val="EE270E2D28CEC046B1D430A1ED2DF933"/>
  </w:style>
  <w:style w:type="paragraph" w:customStyle="1" w:styleId="CAF19551C35A414AB9AC58399736410D">
    <w:name w:val="CAF19551C35A414AB9AC58399736410D"/>
  </w:style>
  <w:style w:type="paragraph" w:customStyle="1" w:styleId="8A99584889663F44A290A91E780D07DE">
    <w:name w:val="8A99584889663F44A290A91E780D07DE"/>
  </w:style>
  <w:style w:type="paragraph" w:customStyle="1" w:styleId="7C2D594DD9A1924E8F464DDAF5FD5FF2">
    <w:name w:val="7C2D594DD9A1924E8F464DDAF5FD5FF2"/>
  </w:style>
  <w:style w:type="paragraph" w:customStyle="1" w:styleId="0C8301BD9E180B44A2C300091DE56A98">
    <w:name w:val="0C8301BD9E180B44A2C300091DE56A98"/>
  </w:style>
  <w:style w:type="paragraph" w:customStyle="1" w:styleId="0C0AE291D9C6804A90603141461DE04B">
    <w:name w:val="0C0AE291D9C6804A90603141461DE04B"/>
  </w:style>
  <w:style w:type="paragraph" w:customStyle="1" w:styleId="96862365544DC346A369FDB082031683">
    <w:name w:val="96862365544DC346A369FDB082031683"/>
  </w:style>
  <w:style w:type="paragraph" w:customStyle="1" w:styleId="1C6624885B0F574F96DBE64E718D77CD">
    <w:name w:val="1C6624885B0F574F96DBE64E718D77CD"/>
  </w:style>
  <w:style w:type="paragraph" w:customStyle="1" w:styleId="CE55EBD4839A0241A071657E89A489FC">
    <w:name w:val="CE55EBD4839A0241A071657E89A489FC"/>
  </w:style>
  <w:style w:type="paragraph" w:customStyle="1" w:styleId="B634133159B2B444BDA98CC2867DA2B8">
    <w:name w:val="B634133159B2B444BDA98CC2867DA2B8"/>
  </w:style>
  <w:style w:type="paragraph" w:customStyle="1" w:styleId="FFEFE6FF955CD746990DA0AF6DEF5F65">
    <w:name w:val="FFEFE6FF955CD746990DA0AF6DEF5F65"/>
  </w:style>
  <w:style w:type="paragraph" w:customStyle="1" w:styleId="2F37E3E8D256804EBE2703DEE87FA13D">
    <w:name w:val="2F37E3E8D256804EBE2703DEE87FA13D"/>
  </w:style>
  <w:style w:type="paragraph" w:customStyle="1" w:styleId="EE650ADF86EE554686616374A09000EF">
    <w:name w:val="EE650ADF86EE554686616374A09000EF"/>
  </w:style>
  <w:style w:type="paragraph" w:customStyle="1" w:styleId="CF8A9E8249E4C441A3C01D5C26A343E9">
    <w:name w:val="CF8A9E8249E4C441A3C01D5C26A343E9"/>
    <w:rsid w:val="00F32BFB"/>
  </w:style>
  <w:style w:type="paragraph" w:customStyle="1" w:styleId="EBC69A0CE5F1E148B697ADDFDC540B1C">
    <w:name w:val="EBC69A0CE5F1E148B697ADDFDC540B1C"/>
    <w:rsid w:val="00F32BFB"/>
  </w:style>
  <w:style w:type="paragraph" w:customStyle="1" w:styleId="252DE8612E7A8C43A38BE9362D58E589">
    <w:name w:val="252DE8612E7A8C43A38BE9362D58E589"/>
  </w:style>
  <w:style w:type="paragraph" w:customStyle="1" w:styleId="66FC55C61FAB6C4BA6082669A76F8DA5">
    <w:name w:val="66FC55C61FAB6C4BA6082669A76F8DA5"/>
  </w:style>
  <w:style w:type="paragraph" w:customStyle="1" w:styleId="A4BD2A9ECE805B498E9B3DE764D1F152">
    <w:name w:val="A4BD2A9ECE805B498E9B3DE764D1F152"/>
  </w:style>
  <w:style w:type="paragraph" w:customStyle="1" w:styleId="29902563FC9EC04B9334D928121E3B77">
    <w:name w:val="29902563FC9EC04B9334D928121E3B77"/>
  </w:style>
  <w:style w:type="paragraph" w:customStyle="1" w:styleId="B8EDF908702C8547A6E86C75253F52CF">
    <w:name w:val="B8EDF908702C8547A6E86C75253F52CF"/>
  </w:style>
  <w:style w:type="paragraph" w:customStyle="1" w:styleId="101A78D804E4654188C1A117981CE415">
    <w:name w:val="101A78D804E4654188C1A117981CE415"/>
  </w:style>
  <w:style w:type="paragraph" w:customStyle="1" w:styleId="C2F82C67E942514CA9848754580CB39E">
    <w:name w:val="C2F82C67E942514CA9848754580CB39E"/>
  </w:style>
  <w:style w:type="paragraph" w:customStyle="1" w:styleId="14DA7058EED801468D42F2E5C80DFD8D">
    <w:name w:val="14DA7058EED801468D42F2E5C80DFD8D"/>
  </w:style>
  <w:style w:type="paragraph" w:customStyle="1" w:styleId="17863754C4665D42B5D19EE9F2121F46">
    <w:name w:val="17863754C4665D42B5D19EE9F2121F46"/>
  </w:style>
  <w:style w:type="paragraph" w:customStyle="1" w:styleId="21B94FE932F6C14B823D491665B24B59">
    <w:name w:val="21B94FE932F6C14B823D491665B24B59"/>
  </w:style>
  <w:style w:type="paragraph" w:customStyle="1" w:styleId="87863B126209274FA7DCAC73E078DBE2">
    <w:name w:val="87863B126209274FA7DCAC73E078DBE2"/>
  </w:style>
  <w:style w:type="paragraph" w:customStyle="1" w:styleId="8F39F20292472049BC8D7B99171C0B07">
    <w:name w:val="8F39F20292472049BC8D7B99171C0B07"/>
  </w:style>
  <w:style w:type="paragraph" w:customStyle="1" w:styleId="1ECEE4852C40A146B835F0FFE7339DC7">
    <w:name w:val="1ECEE4852C40A146B835F0FFE7339DC7"/>
  </w:style>
  <w:style w:type="paragraph" w:customStyle="1" w:styleId="344EE8D37D14A346914FAC5BA7ED4C4A">
    <w:name w:val="344EE8D37D14A346914FAC5BA7ED4C4A"/>
  </w:style>
  <w:style w:type="paragraph" w:customStyle="1" w:styleId="E1CE59DD9407FD4F8E894F3F8B8FD6AE">
    <w:name w:val="E1CE59DD9407FD4F8E894F3F8B8FD6AE"/>
  </w:style>
  <w:style w:type="paragraph" w:customStyle="1" w:styleId="EBC6B313B9F1E649B715B91D26B0CF8F">
    <w:name w:val="EBC6B313B9F1E649B715B91D26B0CF8F"/>
  </w:style>
  <w:style w:type="paragraph" w:customStyle="1" w:styleId="6886C9E18C8E824A8B91195FF3D6AB81">
    <w:name w:val="6886C9E18C8E824A8B91195FF3D6AB81"/>
  </w:style>
  <w:style w:type="paragraph" w:customStyle="1" w:styleId="81AD9D816F0E18498820B29B309BA0B5">
    <w:name w:val="81AD9D816F0E18498820B29B309BA0B5"/>
  </w:style>
  <w:style w:type="paragraph" w:customStyle="1" w:styleId="D3DE5F59813D8244B084983BF33F339A">
    <w:name w:val="D3DE5F59813D8244B084983BF33F339A"/>
  </w:style>
  <w:style w:type="paragraph" w:customStyle="1" w:styleId="515C6C90F7DA464893279951C2F2196E">
    <w:name w:val="515C6C90F7DA464893279951C2F2196E"/>
  </w:style>
  <w:style w:type="paragraph" w:customStyle="1" w:styleId="BDD52045FBC0C244A16220032BF699BE">
    <w:name w:val="BDD52045FBC0C244A16220032BF699BE"/>
  </w:style>
  <w:style w:type="paragraph" w:customStyle="1" w:styleId="FD3AA20A34979E45A80283B0B1459963">
    <w:name w:val="FD3AA20A34979E45A80283B0B1459963"/>
  </w:style>
  <w:style w:type="paragraph" w:customStyle="1" w:styleId="15798F1691841146B6DA32A666561B64">
    <w:name w:val="15798F1691841146B6DA32A666561B64"/>
  </w:style>
  <w:style w:type="paragraph" w:customStyle="1" w:styleId="FEEA333D21EAF849A7AACC1933C2F9B7">
    <w:name w:val="FEEA333D21EAF849A7AACC1933C2F9B7"/>
  </w:style>
  <w:style w:type="paragraph" w:customStyle="1" w:styleId="09AF252C8A8878498F42FC8DDFBCF147">
    <w:name w:val="09AF252C8A8878498F42FC8DDFBCF147"/>
  </w:style>
  <w:style w:type="paragraph" w:customStyle="1" w:styleId="03421DA4E819894A8F7C3BB2C8431AEC">
    <w:name w:val="03421DA4E819894A8F7C3BB2C8431AEC"/>
  </w:style>
  <w:style w:type="paragraph" w:customStyle="1" w:styleId="243854A31CB1CF419B979A3EA6BED696">
    <w:name w:val="243854A31CB1CF419B979A3EA6BED696"/>
  </w:style>
  <w:style w:type="paragraph" w:customStyle="1" w:styleId="D8D69546817B1444AA11E38F61F5A672">
    <w:name w:val="D8D69546817B1444AA11E38F61F5A672"/>
  </w:style>
  <w:style w:type="paragraph" w:customStyle="1" w:styleId="B2B79014B65BD24AA8608F97179EA67F">
    <w:name w:val="B2B79014B65BD24AA8608F97179EA67F"/>
  </w:style>
  <w:style w:type="paragraph" w:customStyle="1" w:styleId="13A4375D7A18BD40B730B39147E54051">
    <w:name w:val="13A4375D7A18BD40B730B39147E54051"/>
  </w:style>
  <w:style w:type="paragraph" w:customStyle="1" w:styleId="9A89954F5E148B48BD5332B14190C831">
    <w:name w:val="9A89954F5E148B48BD5332B14190C831"/>
  </w:style>
  <w:style w:type="character" w:styleId="Strong">
    <w:name w:val="Strong"/>
    <w:basedOn w:val="DefaultParagraphFont"/>
    <w:uiPriority w:val="22"/>
    <w:unhideWhenUsed/>
    <w:qFormat/>
    <w:rPr>
      <w:b/>
      <w:bCs/>
    </w:rPr>
  </w:style>
  <w:style w:type="paragraph" w:customStyle="1" w:styleId="ADB6E207D87C16418D42B4A4F693FF4B">
    <w:name w:val="ADB6E207D87C16418D42B4A4F693FF4B"/>
  </w:style>
  <w:style w:type="paragraph" w:customStyle="1" w:styleId="06DEB4C1E3B2974287C3217AA5B55EDB">
    <w:name w:val="06DEB4C1E3B2974287C3217AA5B55EDB"/>
  </w:style>
  <w:style w:type="paragraph" w:customStyle="1" w:styleId="28ED1EF184209643A20CF087DE6F0071">
    <w:name w:val="28ED1EF184209643A20CF087DE6F0071"/>
  </w:style>
  <w:style w:type="paragraph" w:customStyle="1" w:styleId="A4FAA077FAA8AE478DB608EC3235E3CE">
    <w:name w:val="A4FAA077FAA8AE478DB608EC3235E3CE"/>
  </w:style>
  <w:style w:type="paragraph" w:customStyle="1" w:styleId="E20C944E6A51CB41A76799A2D7611757">
    <w:name w:val="E20C944E6A51CB41A76799A2D7611757"/>
  </w:style>
  <w:style w:type="paragraph" w:customStyle="1" w:styleId="C68D39A1740F2B4680286D9270401117">
    <w:name w:val="C68D39A1740F2B4680286D9270401117"/>
  </w:style>
  <w:style w:type="paragraph" w:customStyle="1" w:styleId="15149923BD02C446902A0420D79CFACB">
    <w:name w:val="15149923BD02C446902A0420D79CFACB"/>
  </w:style>
  <w:style w:type="paragraph" w:customStyle="1" w:styleId="BCC1ABC30E2CCD4A87421B9A01DFEDA1">
    <w:name w:val="BCC1ABC30E2CCD4A87421B9A01DFEDA1"/>
  </w:style>
  <w:style w:type="paragraph" w:customStyle="1" w:styleId="9F45E7EC9BCEC6469CA92112EC1410A4">
    <w:name w:val="9F45E7EC9BCEC6469CA92112EC1410A4"/>
  </w:style>
  <w:style w:type="paragraph" w:customStyle="1" w:styleId="9B558965185D8647A6CAF17DDD177C30">
    <w:name w:val="9B558965185D8647A6CAF17DDD177C30"/>
  </w:style>
  <w:style w:type="paragraph" w:customStyle="1" w:styleId="72D052DE75BAED48B68A3248CF724AFB">
    <w:name w:val="72D052DE75BAED48B68A3248CF724AFB"/>
  </w:style>
  <w:style w:type="paragraph" w:customStyle="1" w:styleId="F0CF1BEF3B8FE641940F44FFC4CD4AF3">
    <w:name w:val="F0CF1BEF3B8FE641940F44FFC4CD4AF3"/>
  </w:style>
  <w:style w:type="paragraph" w:customStyle="1" w:styleId="3B4B781351B99C4F9F86824F4AE08B64">
    <w:name w:val="3B4B781351B99C4F9F86824F4AE08B64"/>
  </w:style>
  <w:style w:type="paragraph" w:customStyle="1" w:styleId="3060836C3D711D4EB96116E06F3DFD44">
    <w:name w:val="3060836C3D711D4EB96116E06F3DFD44"/>
  </w:style>
  <w:style w:type="paragraph" w:customStyle="1" w:styleId="9C0550295AEDEC45A091973C7CFA1E16">
    <w:name w:val="9C0550295AEDEC45A091973C7CFA1E16"/>
  </w:style>
  <w:style w:type="paragraph" w:customStyle="1" w:styleId="4E0D55966F362F408DF5760AA70DD49F">
    <w:name w:val="4E0D55966F362F408DF5760AA70DD49F"/>
  </w:style>
  <w:style w:type="paragraph" w:customStyle="1" w:styleId="C9154D4950233246BD75040CF391977E">
    <w:name w:val="C9154D4950233246BD75040CF391977E"/>
  </w:style>
  <w:style w:type="paragraph" w:customStyle="1" w:styleId="FADD0F4D83E293478F2DBB0978E028ED">
    <w:name w:val="FADD0F4D83E293478F2DBB0978E028ED"/>
  </w:style>
  <w:style w:type="paragraph" w:customStyle="1" w:styleId="9D5549F8EF7E0F419C43EFB111723AAE">
    <w:name w:val="9D5549F8EF7E0F419C43EFB111723AAE"/>
  </w:style>
  <w:style w:type="paragraph" w:customStyle="1" w:styleId="4A43EFEC95DA3C42AF49D62483AE90D0">
    <w:name w:val="4A43EFEC95DA3C42AF49D62483AE90D0"/>
  </w:style>
  <w:style w:type="paragraph" w:customStyle="1" w:styleId="88BBB74CA92A634E8CE43E8DC66766F2">
    <w:name w:val="88BBB74CA92A634E8CE43E8DC66766F2"/>
  </w:style>
  <w:style w:type="paragraph" w:customStyle="1" w:styleId="B58A7B62D08E9342A4E8EC9EF5AA9994">
    <w:name w:val="B58A7B62D08E9342A4E8EC9EF5AA9994"/>
  </w:style>
  <w:style w:type="paragraph" w:customStyle="1" w:styleId="17AC47E368E3324591F1046CB7232A0D">
    <w:name w:val="17AC47E368E3324591F1046CB7232A0D"/>
  </w:style>
  <w:style w:type="paragraph" w:customStyle="1" w:styleId="4C14BE31341E0647864641D2F05FE7B2">
    <w:name w:val="4C14BE31341E0647864641D2F05FE7B2"/>
  </w:style>
  <w:style w:type="paragraph" w:customStyle="1" w:styleId="CE472E6268BE66468FFD91019CE9E33D">
    <w:name w:val="CE472E6268BE66468FFD91019CE9E33D"/>
  </w:style>
  <w:style w:type="paragraph" w:customStyle="1" w:styleId="3D70F8B407C83848ABFC77E7EDC02634">
    <w:name w:val="3D70F8B407C83848ABFC77E7EDC02634"/>
  </w:style>
  <w:style w:type="paragraph" w:customStyle="1" w:styleId="EA770A2C59F2DB41AFDD7B80D665D1D4">
    <w:name w:val="EA770A2C59F2DB41AFDD7B80D665D1D4"/>
  </w:style>
  <w:style w:type="paragraph" w:customStyle="1" w:styleId="A0870D5E0EA66046A2CA5A749B5C4253">
    <w:name w:val="A0870D5E0EA66046A2CA5A749B5C4253"/>
  </w:style>
  <w:style w:type="paragraph" w:customStyle="1" w:styleId="E42AC621C693FB4990DD51E392FB3177">
    <w:name w:val="E42AC621C693FB4990DD51E392FB3177"/>
  </w:style>
  <w:style w:type="paragraph" w:customStyle="1" w:styleId="711812080A2C0F47856AB356D469EBD5">
    <w:name w:val="711812080A2C0F47856AB356D469EBD5"/>
  </w:style>
  <w:style w:type="paragraph" w:customStyle="1" w:styleId="2FB41AE540FC404DB489A2AC76F6D645">
    <w:name w:val="2FB41AE540FC404DB489A2AC76F6D645"/>
  </w:style>
  <w:style w:type="paragraph" w:customStyle="1" w:styleId="0B5246ABC8D40C45BBBA8C110F81CE2B">
    <w:name w:val="0B5246ABC8D40C45BBBA8C110F81CE2B"/>
  </w:style>
  <w:style w:type="paragraph" w:customStyle="1" w:styleId="EFE139B131A8CC4187B9B7337F332722">
    <w:name w:val="EFE139B131A8CC4187B9B7337F332722"/>
  </w:style>
  <w:style w:type="paragraph" w:customStyle="1" w:styleId="8C446AB4A9E0C44391DFF9AD5E71C8CA">
    <w:name w:val="8C446AB4A9E0C44391DFF9AD5E71C8CA"/>
  </w:style>
  <w:style w:type="paragraph" w:customStyle="1" w:styleId="D36220F3897CA343A9F7530898383FD3">
    <w:name w:val="D36220F3897CA343A9F7530898383FD3"/>
  </w:style>
  <w:style w:type="paragraph" w:customStyle="1" w:styleId="BA7BEECB591D56429923E8849C75A6D3">
    <w:name w:val="BA7BEECB591D56429923E8849C75A6D3"/>
  </w:style>
  <w:style w:type="paragraph" w:customStyle="1" w:styleId="4B8286B16B93BA48BF3C6982FC3459FB">
    <w:name w:val="4B8286B16B93BA48BF3C6982FC3459FB"/>
  </w:style>
  <w:style w:type="paragraph" w:customStyle="1" w:styleId="3FDE179379B7524AB6F5B87370F04DC1">
    <w:name w:val="3FDE179379B7524AB6F5B87370F04DC1"/>
  </w:style>
  <w:style w:type="paragraph" w:customStyle="1" w:styleId="14A4D9041528A24B906E6E481E9E36F5">
    <w:name w:val="14A4D9041528A24B906E6E481E9E36F5"/>
  </w:style>
  <w:style w:type="paragraph" w:customStyle="1" w:styleId="84727449D4FB304D866C007D82F5E185">
    <w:name w:val="84727449D4FB304D866C007D82F5E185"/>
  </w:style>
  <w:style w:type="paragraph" w:customStyle="1" w:styleId="059E6682AB486541B8E9E05EA350326F">
    <w:name w:val="059E6682AB486541B8E9E05EA350326F"/>
  </w:style>
  <w:style w:type="paragraph" w:customStyle="1" w:styleId="6FFE37B48F21E64892D289475068A434">
    <w:name w:val="6FFE37B48F21E64892D289475068A434"/>
  </w:style>
  <w:style w:type="paragraph" w:customStyle="1" w:styleId="1F8AA3A8351A7B4BAB2191602A18C40F">
    <w:name w:val="1F8AA3A8351A7B4BAB2191602A18C40F"/>
  </w:style>
  <w:style w:type="paragraph" w:customStyle="1" w:styleId="4CC45C710E4D11468A2159FCAE5769E4">
    <w:name w:val="4CC45C710E4D11468A2159FCAE5769E4"/>
  </w:style>
  <w:style w:type="paragraph" w:customStyle="1" w:styleId="4B44907FB878D34C89939FD1887CD6D5">
    <w:name w:val="4B44907FB878D34C89939FD1887CD6D5"/>
  </w:style>
  <w:style w:type="paragraph" w:customStyle="1" w:styleId="F5736AB4C14F364ABE3CF87F0161DE00">
    <w:name w:val="F5736AB4C14F364ABE3CF87F0161DE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{4C6A2312-41C5-F84B-A2E2-ED1CDA18E994}tf02911896.dotx</Template>
  <TotalTime>204</TotalTime>
  <Pages>1</Pages>
  <Words>1188</Words>
  <Characters>6776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VisionsICstudio | Aaron wilson</Company>
  <LinksUpToDate>false</LinksUpToDate>
  <CharactersWithSpaces>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Aaron Wilson</cp:lastModifiedBy>
  <cp:revision>4</cp:revision>
  <cp:lastPrinted>2020-11-01T08:09:00Z</cp:lastPrinted>
  <dcterms:created xsi:type="dcterms:W3CDTF">2020-11-29T19:53:00Z</dcterms:created>
  <dcterms:modified xsi:type="dcterms:W3CDTF">2020-11-30T02:09:00Z</dcterms:modified>
  <cp:contentStatus>FamilySocial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